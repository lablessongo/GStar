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8B341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C70F40">
        <w:rPr>
          <w:rFonts w:ascii="微软雅黑" w:eastAsia="微软雅黑" w:hAnsi="微软雅黑"/>
          <w:b/>
          <w:sz w:val="28"/>
          <w:szCs w:val="28"/>
        </w:rPr>
        <w:t>1.1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55261" w:rsidRDefault="0026019F">
      <w:pPr>
        <w:pStyle w:val="11"/>
        <w:tabs>
          <w:tab w:val="left" w:pos="420"/>
        </w:tabs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7760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引言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right" w:leader="dot" w:pos="8296"/>
        </w:tabs>
        <w:rPr>
          <w:noProof/>
        </w:rPr>
      </w:pPr>
      <w:hyperlink w:anchor="_Toc13477606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1.1 标识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_Toc13477606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right" w:leader="dot" w:pos="8296"/>
        </w:tabs>
        <w:rPr>
          <w:noProof/>
        </w:rPr>
      </w:pPr>
      <w:hyperlink w:anchor="_Toc13477607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1.2 项目概述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_Toc13477607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right" w:leader="dot" w:pos="8296"/>
        </w:tabs>
        <w:rPr>
          <w:noProof/>
        </w:rPr>
      </w:pPr>
      <w:hyperlink w:anchor="_Toc13477608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1.3 文档概述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_Toc13477608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right" w:leader="dot" w:pos="8296"/>
        </w:tabs>
        <w:rPr>
          <w:noProof/>
        </w:rPr>
      </w:pPr>
      <w:hyperlink w:anchor="_Toc13477609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1.4 引用文件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_Toc13477609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11"/>
        <w:tabs>
          <w:tab w:val="left" w:pos="420"/>
        </w:tabs>
        <w:rPr>
          <w:noProof/>
        </w:rPr>
      </w:pPr>
      <w:hyperlink w:anchor="_Toc13477610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测试概要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_Toc13477610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1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测试总体说明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_Toc13477611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2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测试方法说明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_Toc13477612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3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测试环境及其配置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_Toc13477613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11"/>
        <w:tabs>
          <w:tab w:val="left" w:pos="420"/>
        </w:tabs>
        <w:rPr>
          <w:noProof/>
        </w:rPr>
      </w:pPr>
      <w:hyperlink w:anchor="_Toc13477614" w:history="1">
        <w:r w:rsidR="00F55261" w:rsidRPr="00DB2078">
          <w:rPr>
            <w:rStyle w:val="ae"/>
            <w:rFonts w:ascii="微软雅黑" w:eastAsia="微软雅黑" w:hAnsi="微软雅黑"/>
            <w:noProof/>
          </w:rPr>
          <w:t>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测试内容和执行情况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_Toc13477614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5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586722">
      <w:pPr>
        <w:pStyle w:val="11"/>
        <w:tabs>
          <w:tab w:val="left" w:pos="420"/>
        </w:tabs>
        <w:rPr>
          <w:noProof/>
        </w:rPr>
      </w:pPr>
      <w:hyperlink w:anchor="_Toc1347761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4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评价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9</w:t>
        </w:r>
        <w:r w:rsidR="00F55261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E36314" w:rsidRPr="00D51168" w:rsidRDefault="00E36314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0" w:name="_附录"/>
      <w:bookmarkStart w:id="1" w:name="_Toc17553"/>
      <w:bookmarkStart w:id="2" w:name="_Toc13477605"/>
      <w:bookmarkEnd w:id="0"/>
      <w:r w:rsidRPr="00D51168">
        <w:rPr>
          <w:rFonts w:ascii="微软雅黑" w:eastAsia="微软雅黑" w:hAnsi="微软雅黑" w:hint="eastAsia"/>
        </w:rPr>
        <w:lastRenderedPageBreak/>
        <w:t>引言</w:t>
      </w:r>
      <w:bookmarkEnd w:id="1"/>
      <w:bookmarkEnd w:id="2"/>
    </w:p>
    <w:p w:rsidR="00E36314" w:rsidRDefault="00E36314" w:rsidP="00963D9B">
      <w:pPr>
        <w:pStyle w:val="2"/>
        <w:numPr>
          <w:ilvl w:val="1"/>
          <w:numId w:val="14"/>
        </w:numPr>
        <w:spacing w:before="0" w:after="0" w:line="413" w:lineRule="auto"/>
        <w:ind w:leftChars="135" w:left="283"/>
        <w:rPr>
          <w:rFonts w:ascii="微软雅黑" w:eastAsia="微软雅黑" w:hAnsi="微软雅黑"/>
        </w:rPr>
      </w:pPr>
      <w:bookmarkStart w:id="3" w:name="_Toc30811"/>
      <w:bookmarkStart w:id="4" w:name="_Toc13477606"/>
      <w:r w:rsidRPr="00D51168">
        <w:rPr>
          <w:rFonts w:ascii="微软雅黑" w:eastAsia="微软雅黑" w:hAnsi="微软雅黑" w:hint="eastAsia"/>
        </w:rPr>
        <w:t>标识</w:t>
      </w:r>
      <w:bookmarkEnd w:id="3"/>
      <w:bookmarkEnd w:id="4"/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EBB71AEA72B4D14B423E354BC2BC27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7396A">
        <w:rPr>
          <w:rFonts w:ascii="微软雅黑" w:eastAsia="微软雅黑" w:hAnsi="微软雅黑" w:hint="eastAsia"/>
        </w:rPr>
        <w:t>》。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EBB71AEA72B4D14B423E354BC2BC27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7396A">
        <w:rPr>
          <w:rFonts w:ascii="微软雅黑" w:eastAsia="微软雅黑" w:hAnsi="微软雅黑" w:hint="eastAsia"/>
        </w:rPr>
        <w:t>”。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EBB71AEA72B4D14B423E354BC2BC27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F7396A">
            <w:rPr>
              <w:rFonts w:ascii="微软雅黑" w:eastAsia="微软雅黑" w:hAnsi="微软雅黑" w:hint="eastAsia"/>
            </w:rPr>
            <w:t>1.0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文档编号：“SSM-</w:t>
      </w:r>
      <w:r w:rsidRPr="00F7396A">
        <w:rPr>
          <w:rFonts w:ascii="微软雅黑" w:eastAsia="微软雅黑" w:hAnsi="微软雅黑"/>
        </w:rPr>
        <w:t>GStars</w:t>
      </w:r>
      <w:r w:rsidRPr="00F7396A">
        <w:rPr>
          <w:rFonts w:ascii="微软雅黑" w:eastAsia="微软雅黑" w:hAnsi="微软雅黑"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C69F56F2795F452D9B8E1E45B5525541"/>
          </w:placeholder>
        </w:sdtPr>
        <w:sdtEndPr/>
        <w:sdtContent>
          <w:r w:rsidR="00DE1449">
            <w:rPr>
              <w:rFonts w:ascii="微软雅黑" w:eastAsia="微软雅黑" w:hAnsi="微软雅黑" w:hint="eastAsia"/>
            </w:rPr>
            <w:t>S</w:t>
          </w:r>
          <w:r w:rsidR="00DE1449">
            <w:rPr>
              <w:rFonts w:ascii="微软雅黑" w:eastAsia="微软雅黑" w:hAnsi="微软雅黑"/>
            </w:rPr>
            <w:t>TR</w:t>
          </w:r>
          <w:r w:rsidRPr="00F7396A">
            <w:rPr>
              <w:rFonts w:ascii="微软雅黑" w:eastAsia="微软雅黑" w:hAnsi="微软雅黑" w:hint="eastAsia"/>
            </w:rPr>
            <w:t>-1.0(E)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E36314" w:rsidRDefault="00FE5B93" w:rsidP="00665982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5" w:name="_Toc990"/>
      <w:bookmarkStart w:id="6" w:name="_Toc13477607"/>
      <w:r>
        <w:rPr>
          <w:rFonts w:ascii="微软雅黑" w:eastAsia="微软雅黑" w:hAnsi="微软雅黑" w:hint="eastAsia"/>
        </w:rPr>
        <w:t>项目</w:t>
      </w:r>
      <w:r w:rsidR="00E36314" w:rsidRPr="00D51168">
        <w:rPr>
          <w:rFonts w:ascii="微软雅黑" w:eastAsia="微软雅黑" w:hAnsi="微软雅黑" w:hint="eastAsia"/>
        </w:rPr>
        <w:t>概述</w:t>
      </w:r>
      <w:bookmarkEnd w:id="5"/>
      <w:bookmarkEnd w:id="6"/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本文档适用于“Github Stars 管理跨平台工具与开发”项目（以下简称“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项目”）的开发过程。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项目由西北工业大学－高级软件工程能力综合训练第6小组负责实施，该项目标识号为“SSM-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”，其软件产品版本号为“</w:t>
      </w:r>
      <w:r w:rsidRPr="002A3A0E">
        <w:rPr>
          <w:rFonts w:ascii="微软雅黑" w:eastAsia="微软雅黑" w:hAnsi="微软雅黑"/>
        </w:rPr>
        <w:t>1.0”</w:t>
      </w:r>
      <w:r w:rsidRPr="002A3A0E">
        <w:rPr>
          <w:rFonts w:ascii="微软雅黑" w:eastAsia="微软雅黑" w:hAnsi="微软雅黑" w:hint="eastAsia"/>
        </w:rPr>
        <w:t>。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项目内容为：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使用react</w:t>
      </w:r>
      <w:r w:rsidRPr="002A3A0E">
        <w:rPr>
          <w:rFonts w:ascii="微软雅黑" w:eastAsia="微软雅黑" w:hAnsi="微软雅黑"/>
        </w:rPr>
        <w:t>+</w:t>
      </w:r>
      <w:r w:rsidRPr="002A3A0E">
        <w:rPr>
          <w:rFonts w:ascii="微软雅黑" w:eastAsia="微软雅黑" w:hAnsi="微软雅黑" w:hint="eastAsia"/>
        </w:rPr>
        <w:t>electron框架尝试开发的Github Stars 管理跨平台工具，用户可以直接通过自己的github账号+密码登录，在桌面端对自己的Stars项目进行管理。</w:t>
      </w:r>
      <w:r w:rsidRPr="002A3A0E">
        <w:rPr>
          <w:rFonts w:ascii="微软雅黑" w:eastAsia="微软雅黑" w:hAnsi="微软雅黑"/>
        </w:rPr>
        <w:t xml:space="preserve"> </w:t>
      </w:r>
    </w:p>
    <w:p w:rsidR="00E36314" w:rsidRDefault="00E36314" w:rsidP="00294F5C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7" w:name="_Toc5793"/>
      <w:bookmarkStart w:id="8" w:name="_Toc13477608"/>
      <w:r w:rsidRPr="00D51168"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294F5C" w:rsidRPr="00294F5C" w:rsidRDefault="00294F5C" w:rsidP="00294F5C">
      <w:pPr>
        <w:ind w:firstLineChars="200" w:firstLine="420"/>
        <w:rPr>
          <w:rFonts w:ascii="微软雅黑" w:eastAsia="微软雅黑" w:hAnsi="微软雅黑"/>
        </w:rPr>
      </w:pPr>
      <w:r w:rsidRPr="00294F5C">
        <w:rPr>
          <w:rFonts w:ascii="微软雅黑" w:eastAsia="微软雅黑" w:hAnsi="微软雅黑" w:hint="eastAsia"/>
        </w:rPr>
        <w:t>本文档依据国家标准《</w:t>
      </w:r>
      <w:r w:rsidRPr="00294F5C">
        <w:rPr>
          <w:rFonts w:ascii="微软雅黑" w:eastAsia="微软雅黑" w:hAnsi="微软雅黑"/>
        </w:rPr>
        <w:t>GB/T 8567-2006</w:t>
      </w:r>
      <w:r w:rsidRPr="00294F5C">
        <w:rPr>
          <w:rFonts w:ascii="微软雅黑" w:eastAsia="微软雅黑" w:hAnsi="微软雅黑" w:hint="eastAsia"/>
        </w:rPr>
        <w:t>计算机软件文档编制规范》制定，属于技术文档，仅限于本小组内的项目相关人员以及答辩老师阅读。</w:t>
      </w:r>
    </w:p>
    <w:sdt>
      <w:sdtPr>
        <w:alias w:val="请简述文档的作用"/>
        <w:tag w:val="请简述文档的作用"/>
        <w:id w:val="-918716908"/>
        <w:placeholder>
          <w:docPart w:val="7C10275C6FF84D34BAD9B89B57ABE64F"/>
        </w:placeholder>
      </w:sdtPr>
      <w:sdtEndPr/>
      <w:sdtContent>
        <w:p w:rsidR="00294F5C" w:rsidRPr="00294F5C" w:rsidRDefault="00B55033" w:rsidP="00294F5C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本文档为对计算机软件配置项CSCI、软件系统或子系统，或与软件相关项目执行</w:t>
          </w:r>
          <w:r w:rsidR="004B5AF0">
            <w:rPr>
              <w:rFonts w:ascii="微软雅黑" w:eastAsia="微软雅黑" w:hAnsi="微软雅黑" w:hint="eastAsia"/>
            </w:rPr>
            <w:t>的</w:t>
          </w:r>
          <w:r>
            <w:rPr>
              <w:rFonts w:ascii="微软雅黑" w:eastAsia="微软雅黑" w:hAnsi="微软雅黑" w:hint="eastAsia"/>
            </w:rPr>
            <w:t>合格性测试记录</w:t>
          </w:r>
          <w:r w:rsidR="004B5AF0">
            <w:rPr>
              <w:rFonts w:ascii="微软雅黑" w:eastAsia="微软雅黑" w:hAnsi="微软雅黑" w:hint="eastAsia"/>
            </w:rPr>
            <w:t>进行综述。</w:t>
          </w:r>
        </w:p>
      </w:sdtContent>
    </w:sdt>
    <w:p w:rsidR="00E36314" w:rsidRPr="00C5484E" w:rsidRDefault="00E36314" w:rsidP="00C5484E">
      <w:pPr>
        <w:pStyle w:val="2"/>
        <w:numPr>
          <w:ilvl w:val="1"/>
          <w:numId w:val="14"/>
        </w:numPr>
        <w:spacing w:beforeLines="50" w:before="156" w:after="0" w:line="413" w:lineRule="auto"/>
        <w:ind w:leftChars="135" w:left="283"/>
        <w:rPr>
          <w:rFonts w:ascii="微软雅黑" w:eastAsia="微软雅黑" w:hAnsi="微软雅黑"/>
        </w:rPr>
      </w:pPr>
      <w:bookmarkStart w:id="9" w:name="_Toc166"/>
      <w:bookmarkStart w:id="10" w:name="_Toc13477609"/>
      <w:r w:rsidRPr="00C5484E">
        <w:rPr>
          <w:rFonts w:ascii="微软雅黑" w:eastAsia="微软雅黑" w:hAnsi="微软雅黑" w:hint="eastAsia"/>
        </w:rPr>
        <w:t>引用文件</w:t>
      </w:r>
      <w:bookmarkEnd w:id="9"/>
      <w:bookmarkEnd w:id="10"/>
    </w:p>
    <w:p w:rsidR="000D797D" w:rsidRDefault="000D797D" w:rsidP="00985AFA">
      <w:pPr>
        <w:pStyle w:val="af"/>
        <w:rPr>
          <w:rFonts w:ascii="微软雅黑" w:eastAsia="微软雅黑" w:hAnsi="微软雅黑"/>
        </w:rPr>
      </w:pPr>
      <w:r w:rsidRPr="000D797D">
        <w:rPr>
          <w:rFonts w:ascii="微软雅黑" w:eastAsia="微软雅黑" w:hAnsi="微软雅黑" w:hint="eastAsia"/>
        </w:rPr>
        <w:t>《</w:t>
      </w:r>
      <w:r w:rsidRPr="000D797D">
        <w:rPr>
          <w:rFonts w:ascii="微软雅黑" w:eastAsia="微软雅黑" w:hAnsi="微软雅黑"/>
        </w:rPr>
        <w:t>GB/T 8567-2006</w:t>
      </w:r>
      <w:r w:rsidRPr="000D797D">
        <w:rPr>
          <w:rFonts w:ascii="微软雅黑" w:eastAsia="微软雅黑" w:hAnsi="微软雅黑" w:hint="eastAsia"/>
        </w:rPr>
        <w:t>计算机软件文档编制规范》，国家标准</w:t>
      </w:r>
    </w:p>
    <w:p w:rsidR="00482AAF" w:rsidRDefault="00482AAF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1" w:name="_Toc13477610"/>
      <w:r w:rsidRPr="00482AAF">
        <w:rPr>
          <w:rFonts w:ascii="微软雅黑" w:eastAsia="微软雅黑" w:hAnsi="微软雅黑" w:hint="eastAsia"/>
        </w:rPr>
        <w:lastRenderedPageBreak/>
        <w:t>测试概要</w:t>
      </w:r>
      <w:bookmarkEnd w:id="11"/>
    </w:p>
    <w:p w:rsidR="00B96F4E" w:rsidRDefault="00B96F4E" w:rsidP="00B91F49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2" w:name="_Toc13477611"/>
      <w:r w:rsidRPr="00B96F4E">
        <w:rPr>
          <w:rFonts w:ascii="微软雅黑" w:eastAsia="微软雅黑" w:hAnsi="微软雅黑" w:hint="eastAsia"/>
        </w:rPr>
        <w:t>测试</w:t>
      </w:r>
      <w:r w:rsidR="00A0755F">
        <w:rPr>
          <w:rFonts w:ascii="微软雅黑" w:eastAsia="微软雅黑" w:hAnsi="微软雅黑" w:hint="eastAsia"/>
        </w:rPr>
        <w:t>总体</w:t>
      </w:r>
      <w:r w:rsidRPr="00B96F4E">
        <w:rPr>
          <w:rFonts w:ascii="微软雅黑" w:eastAsia="微软雅黑" w:hAnsi="微软雅黑" w:hint="eastAsia"/>
        </w:rPr>
        <w:t>说明</w:t>
      </w:r>
      <w:bookmarkEnd w:id="12"/>
    </w:p>
    <w:p w:rsidR="00BE4475" w:rsidRPr="00BE4475" w:rsidRDefault="00BE4475" w:rsidP="00BE4475">
      <w:pPr>
        <w:ind w:firstLineChars="200" w:firstLine="420"/>
        <w:rPr>
          <w:rFonts w:ascii="微软雅黑" w:eastAsia="微软雅黑" w:hAnsi="微软雅黑"/>
        </w:rPr>
      </w:pPr>
      <w:r w:rsidRPr="00BE4475">
        <w:rPr>
          <w:rFonts w:ascii="微软雅黑" w:eastAsia="微软雅黑" w:hAnsi="微软雅黑" w:hint="eastAsia"/>
        </w:rPr>
        <w:t>测试阶段包括集成测试，系统测试，性能测试，压力测试，容量测试，负载测试并且对测试过程进行评估。本计划所提到的测试类型是需求阶段的测试，即对</w:t>
      </w:r>
      <w:r w:rsidR="00B27A3E" w:rsidRPr="00B27A3E">
        <w:rPr>
          <w:rFonts w:ascii="微软雅黑" w:eastAsia="微软雅黑" w:hAnsi="微软雅黑" w:hint="eastAsia"/>
        </w:rPr>
        <w:t>Github Stars 管理跨平台工具</w:t>
      </w:r>
      <w:r w:rsidRPr="00BE4475">
        <w:rPr>
          <w:rFonts w:ascii="微软雅黑" w:eastAsia="微软雅黑" w:hAnsi="微软雅黑" w:hint="eastAsia"/>
        </w:rPr>
        <w:t>进行功能验证的测试过程。 </w:t>
      </w:r>
    </w:p>
    <w:p w:rsidR="00BC0042" w:rsidRDefault="00F33DA6" w:rsidP="001F26D2">
      <w:pPr>
        <w:ind w:firstLineChars="200" w:firstLine="420"/>
      </w:pPr>
      <w:r w:rsidRPr="00F33DA6">
        <w:rPr>
          <w:rFonts w:ascii="微软雅黑" w:eastAsia="微软雅黑" w:hAnsi="微软雅黑" w:hint="eastAsia"/>
        </w:rPr>
        <w:t>测试范围：</w:t>
      </w:r>
      <w:r w:rsidR="00BC0042" w:rsidRPr="00645C45">
        <w:rPr>
          <w:rFonts w:ascii="微软雅黑" w:eastAsia="微软雅黑" w:hAnsi="微软雅黑" w:cs="Times New Roman"/>
        </w:rPr>
        <w:t>:登陆模块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类别内容查看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类别管理模块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个人设置信息导入导出模块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标记模块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筛选模块、离线模块</w:t>
      </w:r>
    </w:p>
    <w:p w:rsidR="006C7BBA" w:rsidRPr="006C7BBA" w:rsidRDefault="006C7BBA" w:rsidP="006C7BBA">
      <w:pPr>
        <w:ind w:firstLineChars="200" w:firstLine="420"/>
        <w:rPr>
          <w:rFonts w:ascii="微软雅黑" w:eastAsia="微软雅黑" w:hAnsi="微软雅黑"/>
        </w:rPr>
      </w:pPr>
      <w:r w:rsidRPr="006C7BBA">
        <w:rPr>
          <w:rFonts w:ascii="微软雅黑" w:eastAsia="微软雅黑" w:hAnsi="微软雅黑" w:hint="eastAsia"/>
        </w:rPr>
        <w:t>测试目的：发现</w:t>
      </w:r>
      <w:r w:rsidRPr="00B27A3E">
        <w:rPr>
          <w:rFonts w:ascii="微软雅黑" w:eastAsia="微软雅黑" w:hAnsi="微软雅黑" w:hint="eastAsia"/>
        </w:rPr>
        <w:t>Github Stars 管理跨平台工具</w:t>
      </w:r>
      <w:r w:rsidRPr="006C7BBA">
        <w:rPr>
          <w:rFonts w:ascii="微软雅黑" w:eastAsia="微软雅黑" w:hAnsi="微软雅黑" w:hint="eastAsia"/>
        </w:rPr>
        <w:t>中目前存在的问题，并且对影响系统正常运行的BUG进行修复，以对完善系统。 </w:t>
      </w:r>
    </w:p>
    <w:p w:rsidR="005E1B71" w:rsidRDefault="003E6843" w:rsidP="00BE4475">
      <w:pPr>
        <w:ind w:firstLineChars="200" w:firstLine="420"/>
        <w:rPr>
          <w:rFonts w:ascii="微软雅黑" w:eastAsia="微软雅黑" w:hAnsi="微软雅黑"/>
        </w:rPr>
      </w:pPr>
      <w:r w:rsidRPr="003E6843">
        <w:rPr>
          <w:rFonts w:ascii="微软雅黑" w:eastAsia="微软雅黑" w:hAnsi="微软雅黑" w:hint="eastAsia"/>
        </w:rPr>
        <w:t>测试过程执行：整体测试过程结束，功能模块测试测试最为顺利，其它模块因技术，条件等原因或多或少存在一些问题。</w:t>
      </w:r>
    </w:p>
    <w:p w:rsidR="00C57D11" w:rsidRPr="006C7BBA" w:rsidRDefault="00C57D11" w:rsidP="000F1CC3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3" w:name="_Toc13477612"/>
      <w:r>
        <w:rPr>
          <w:rFonts w:ascii="微软雅黑" w:eastAsia="微软雅黑" w:hAnsi="微软雅黑" w:hint="eastAsia"/>
        </w:rPr>
        <w:t>测试方法说明</w:t>
      </w:r>
      <w:bookmarkEnd w:id="13"/>
    </w:p>
    <w:p w:rsidR="001267E4" w:rsidRPr="00406EE5" w:rsidRDefault="001267E4" w:rsidP="00406EE5">
      <w:pPr>
        <w:ind w:firstLineChars="200" w:firstLine="420"/>
        <w:rPr>
          <w:rFonts w:ascii="微软雅黑" w:eastAsia="微软雅黑" w:hAnsi="微软雅黑"/>
        </w:rPr>
      </w:pPr>
      <w:r w:rsidRPr="00406EE5">
        <w:rPr>
          <w:rFonts w:ascii="微软雅黑" w:eastAsia="微软雅黑" w:hAnsi="微软雅黑" w:hint="eastAsia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p w:rsidR="00C5484E" w:rsidRPr="001267E4" w:rsidRDefault="00E00BAF" w:rsidP="00E00BAF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4" w:name="_Toc13477613"/>
      <w:r>
        <w:rPr>
          <w:rFonts w:ascii="微软雅黑" w:eastAsia="微软雅黑" w:hAnsi="微软雅黑" w:hint="eastAsia"/>
        </w:rPr>
        <w:t>测试环境及其配置</w:t>
      </w:r>
      <w:bookmarkEnd w:id="14"/>
    </w:p>
    <w:p w:rsidR="0076181F" w:rsidRDefault="00E00BAF" w:rsidP="000709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</w:t>
      </w:r>
      <w:r w:rsidR="008A701A">
        <w:rPr>
          <w:rFonts w:ascii="微软雅黑" w:eastAsia="微软雅黑" w:hAnsi="微软雅黑" w:hint="eastAsia"/>
        </w:rPr>
        <w:t>《</w:t>
      </w:r>
      <w:r w:rsidR="008A701A" w:rsidRPr="00C11051">
        <w:rPr>
          <w:rFonts w:ascii="微软雅黑" w:eastAsia="微软雅黑" w:hAnsi="微软雅黑" w:hint="eastAsia"/>
        </w:rPr>
        <w:t>SSM-GStars-STD-1.0(E)软件测试说明</w:t>
      </w:r>
      <w:r w:rsidR="008A701A">
        <w:rPr>
          <w:rFonts w:ascii="微软雅黑" w:eastAsia="微软雅黑" w:hAnsi="微软雅黑" w:hint="eastAsia"/>
        </w:rPr>
        <w:t>》</w:t>
      </w:r>
    </w:p>
    <w:p w:rsidR="0076181F" w:rsidRDefault="0076181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891048" w:rsidP="00860732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5" w:name="_Toc13477614"/>
      <w:r>
        <w:rPr>
          <w:rFonts w:ascii="微软雅黑" w:eastAsia="微软雅黑" w:hAnsi="微软雅黑" w:hint="eastAsia"/>
        </w:rPr>
        <w:lastRenderedPageBreak/>
        <w:t>测试内容和执行情况</w:t>
      </w:r>
      <w:bookmarkEnd w:id="15"/>
    </w:p>
    <w:p w:rsidR="00466288" w:rsidRDefault="008E6C22" w:rsidP="00C32290">
      <w:pPr>
        <w:pStyle w:val="af"/>
        <w:numPr>
          <w:ilvl w:val="0"/>
          <w:numId w:val="17"/>
        </w:numPr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 w:rsidRPr="008E6C22">
        <w:rPr>
          <w:rFonts w:ascii="微软雅黑" w:eastAsia="微软雅黑" w:hAnsi="微软雅黑" w:hint="eastAsia"/>
          <w:b/>
          <w:sz w:val="32"/>
          <w:szCs w:val="32"/>
        </w:rPr>
        <w:t>模块测试</w:t>
      </w:r>
    </w:p>
    <w:p w:rsidR="009A4FDA" w:rsidRPr="00BB42A3" w:rsidRDefault="009A4FDA" w:rsidP="007A7FD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BB42A3">
        <w:rPr>
          <w:rFonts w:ascii="微软雅黑" w:eastAsia="微软雅黑" w:hAnsi="微软雅黑" w:cs="Times New Roman"/>
          <w:szCs w:val="21"/>
        </w:rPr>
        <w:t>登陆模块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984"/>
        <w:gridCol w:w="993"/>
      </w:tblGrid>
      <w:tr w:rsidR="0067586B" w:rsidRPr="00B15A72" w:rsidTr="00B15A72">
        <w:trPr>
          <w:trHeight w:val="586"/>
        </w:trPr>
        <w:tc>
          <w:tcPr>
            <w:tcW w:w="3369" w:type="dxa"/>
            <w:gridSpan w:val="2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输入</w:t>
            </w:r>
          </w:p>
        </w:tc>
        <w:tc>
          <w:tcPr>
            <w:tcW w:w="2126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B15A72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984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  <w:vMerge w:val="restart"/>
          </w:tcPr>
          <w:p w:rsidR="0067586B" w:rsidRPr="00B15A72" w:rsidRDefault="00DC5617" w:rsidP="0067586B">
            <w:pPr>
              <w:pStyle w:val="af2"/>
              <w:spacing w:line="12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67586B" w:rsidRPr="00B15A72" w:rsidTr="00B15A72">
        <w:trPr>
          <w:trHeight w:val="521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用户名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密码</w:t>
            </w:r>
          </w:p>
        </w:tc>
        <w:tc>
          <w:tcPr>
            <w:tcW w:w="2126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3" w:type="dxa"/>
            <w:vMerge/>
          </w:tcPr>
          <w:p w:rsidR="0067586B" w:rsidRPr="00B15A72" w:rsidRDefault="0067586B" w:rsidP="0067586B">
            <w:pPr>
              <w:pStyle w:val="af2"/>
              <w:spacing w:line="12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7586B" w:rsidRPr="00B15A72" w:rsidTr="00B15A72">
        <w:trPr>
          <w:trHeight w:val="415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12degf’</w:t>
            </w:r>
          </w:p>
        </w:tc>
        <w:tc>
          <w:tcPr>
            <w:tcW w:w="21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1984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993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2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‘2345444’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‘1245623’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2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‘134她5’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‘5868722’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9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‘1233423’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‘1367121’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‘aig#345’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7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‘3235678’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‘fi 3556’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08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‘2452665’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‘35我69’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5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‘5521301’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‘8805227’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51DA9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类别内容查看</w:t>
      </w: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551"/>
        <w:gridCol w:w="2268"/>
        <w:gridCol w:w="993"/>
      </w:tblGrid>
      <w:tr w:rsidR="006C76BE" w:rsidRPr="001F2979" w:rsidTr="003A24B8">
        <w:trPr>
          <w:trHeight w:val="345"/>
        </w:trPr>
        <w:tc>
          <w:tcPr>
            <w:tcW w:w="16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134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条目数量</w:t>
            </w:r>
          </w:p>
        </w:tc>
        <w:tc>
          <w:tcPr>
            <w:tcW w:w="2551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1F2979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22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</w:tcPr>
          <w:p w:rsidR="006C76BE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A24B8" w:rsidRPr="001F2979" w:rsidTr="003A24B8">
        <w:trPr>
          <w:trHeight w:val="318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两三条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A24B8" w:rsidRPr="001F2979" w:rsidTr="003A24B8">
        <w:trPr>
          <w:trHeight w:val="309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无条目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440744" w:rsidRDefault="00440744" w:rsidP="00440744">
      <w:pPr>
        <w:pStyle w:val="af"/>
        <w:spacing w:afterLines="50" w:after="156"/>
        <w:ind w:left="420" w:firstLineChars="0" w:firstLine="0"/>
        <w:rPr>
          <w:rFonts w:ascii="微软雅黑" w:eastAsia="微软雅黑" w:hAnsi="微软雅黑" w:cs="Times New Roman"/>
          <w:szCs w:val="21"/>
        </w:rPr>
      </w:pPr>
    </w:p>
    <w:p w:rsidR="009A4FDA" w:rsidRPr="001C37D9" w:rsidRDefault="009A4FDA" w:rsidP="0044074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lastRenderedPageBreak/>
        <w:t>类别管理模块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126"/>
        <w:gridCol w:w="1843"/>
        <w:gridCol w:w="1275"/>
      </w:tblGrid>
      <w:tr w:rsidR="00813637" w:rsidRPr="007E1330" w:rsidTr="00813637">
        <w:trPr>
          <w:trHeight w:val="34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7E1330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813637" w:rsidRPr="007E1330" w:rsidTr="00813637">
        <w:trPr>
          <w:trHeight w:val="318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EBAB690" wp14:editId="7BFA8541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-1617</wp:posOffset>
                      </wp:positionV>
                      <wp:extent cx="1260764" cy="393758"/>
                      <wp:effectExtent l="0" t="0" r="34925" b="2540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764" cy="393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5E3D4" id="直线连接符 2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15pt" to="93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309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修改类别名称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名称修改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更新类别名称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更新的类别名称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没有输入类别名称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类别添加失败-没有输入名称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仍然成功添加且类别名字为空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输入名称并添加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9741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个人设置信息导入导出模块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701"/>
        <w:gridCol w:w="1275"/>
      </w:tblGrid>
      <w:tr w:rsidR="00727591" w:rsidRPr="00727591" w:rsidTr="00727591"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198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27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727591" w:rsidRPr="00727591" w:rsidTr="00727591">
        <w:trPr>
          <w:trHeight w:val="70"/>
        </w:trPr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个人设置信息文件不存在</w:t>
            </w:r>
          </w:p>
        </w:tc>
        <w:tc>
          <w:tcPr>
            <w:tcW w:w="1985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701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275" w:type="dxa"/>
          </w:tcPr>
          <w:p w:rsidR="00727591" w:rsidRPr="00727591" w:rsidRDefault="008858DE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70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个人信息信息存在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导出条件不符合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800F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标记模块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1701"/>
        <w:gridCol w:w="2268"/>
      </w:tblGrid>
      <w:tr w:rsidR="003800F5" w:rsidRPr="003800F5" w:rsidTr="003800F5">
        <w:tc>
          <w:tcPr>
            <w:tcW w:w="1809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835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2268" w:type="dxa"/>
          </w:tcPr>
          <w:p w:rsidR="003800F5" w:rsidRPr="003800F5" w:rsidRDefault="00E7646F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添加评分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2268" w:type="dxa"/>
          </w:tcPr>
          <w:p w:rsidR="00E60E86" w:rsidRPr="003800F5" w:rsidRDefault="003E2E99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添加旗标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添加备注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lastRenderedPageBreak/>
              <w:t>添加阅读状态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添加标签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7F051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筛选模块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1843"/>
        <w:gridCol w:w="1559"/>
      </w:tblGrid>
      <w:tr w:rsidR="00581F96" w:rsidRPr="00581F96" w:rsidTr="00581F96">
        <w:tc>
          <w:tcPr>
            <w:tcW w:w="2802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40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843" w:type="dxa"/>
          </w:tcPr>
          <w:p w:rsidR="00581F96" w:rsidRPr="00581F96" w:rsidRDefault="00113AD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55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选择语言或者分类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843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搜索关键字（无相应条目）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843" w:type="dxa"/>
          </w:tcPr>
          <w:p w:rsidR="003D29D5" w:rsidRPr="00581F96" w:rsidRDefault="003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搜索关键字（有相应条目）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相应搜索结果</w:t>
            </w:r>
          </w:p>
        </w:tc>
        <w:tc>
          <w:tcPr>
            <w:tcW w:w="1843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有时能正常显示，有时会返回空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排序（默认）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排序（stars 数量）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排序（forks 数量）</w:t>
            </w:r>
          </w:p>
        </w:tc>
        <w:tc>
          <w:tcPr>
            <w:tcW w:w="2409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排序（watchers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排序（创建时间）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排序（更新时间）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排序（推送时间）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排序（评分）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排序（大小）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排序（open issues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过滤器（单选未读）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过滤器（单选有备注）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过滤器（选有旗标、有备注、未读）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Default="009A4FDA" w:rsidP="009A4FDA">
      <w:pPr>
        <w:pStyle w:val="af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BD1D04" w:rsidRDefault="00B36A6B" w:rsidP="00984242">
      <w:pPr>
        <w:pStyle w:val="af"/>
        <w:numPr>
          <w:ilvl w:val="0"/>
          <w:numId w:val="17"/>
        </w:numPr>
        <w:spacing w:afterLines="50" w:after="156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安全性测试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150"/>
        <w:gridCol w:w="2070"/>
        <w:gridCol w:w="1264"/>
      </w:tblGrid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测试内容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基本要求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测试情况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测试通过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用户权限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所有授权用户是否能在所授权限下进行工作，不容许超权限。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lastRenderedPageBreak/>
              <w:t>安全登陆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所授权用户是否能安全登录。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</w:tbl>
    <w:p w:rsidR="00932842" w:rsidRDefault="00753E98" w:rsidP="00753E98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6" w:name="_Toc13477615"/>
      <w:r w:rsidRPr="00753E98">
        <w:rPr>
          <w:rFonts w:ascii="微软雅黑" w:eastAsia="微软雅黑" w:hAnsi="微软雅黑" w:hint="eastAsia"/>
        </w:rPr>
        <w:t>评价</w:t>
      </w:r>
      <w:bookmarkEnd w:id="16"/>
    </w:p>
    <w:p w:rsidR="00604508" w:rsidRDefault="008A1B82" w:rsidP="002E1C2A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 w:rsidRPr="008A1B82">
        <w:rPr>
          <w:rFonts w:ascii="微软雅黑" w:eastAsia="微软雅黑" w:hAnsi="微软雅黑" w:hint="eastAsia"/>
          <w:b/>
          <w:sz w:val="32"/>
          <w:szCs w:val="32"/>
        </w:rPr>
        <w:t>测试结论</w:t>
      </w:r>
    </w:p>
    <w:p w:rsidR="002C7AF2" w:rsidRDefault="002235C6" w:rsidP="002C7AF2">
      <w:pPr>
        <w:ind w:firstLineChars="200" w:firstLine="420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“</w:t>
      </w:r>
      <w:r w:rsidR="003C6127" w:rsidRPr="003C6127">
        <w:rPr>
          <w:rFonts w:ascii="微软雅黑" w:eastAsia="微软雅黑" w:hAnsi="微软雅黑" w:hint="eastAsia"/>
        </w:rPr>
        <w:t>Github Stars 管理跨平台工具</w:t>
      </w:r>
      <w:r w:rsidRPr="002F0F8A">
        <w:rPr>
          <w:rFonts w:ascii="微软雅黑" w:eastAsia="微软雅黑" w:hAnsi="微软雅黑" w:hint="eastAsia"/>
        </w:rPr>
        <w:t>”在用户现场环境进行功能、</w:t>
      </w:r>
      <w:r w:rsidR="00E6048C">
        <w:rPr>
          <w:rFonts w:ascii="微软雅黑" w:eastAsia="微软雅黑" w:hAnsi="微软雅黑" w:hint="eastAsia"/>
        </w:rPr>
        <w:t>安全性等</w:t>
      </w:r>
      <w:r w:rsidRPr="002F0F8A">
        <w:rPr>
          <w:rFonts w:ascii="微软雅黑" w:eastAsia="微软雅黑" w:hAnsi="微软雅黑" w:hint="eastAsia"/>
        </w:rPr>
        <w:t>方面进行了全面、严格、规范的测试。测试结果表明：“</w:t>
      </w:r>
      <w:r w:rsidR="00A9675B" w:rsidRPr="003C6127">
        <w:rPr>
          <w:rFonts w:ascii="微软雅黑" w:eastAsia="微软雅黑" w:hAnsi="微软雅黑" w:hint="eastAsia"/>
        </w:rPr>
        <w:t>Github Stars 管理跨平台工具</w:t>
      </w:r>
      <w:r w:rsidR="001110B5">
        <w:rPr>
          <w:rFonts w:ascii="微软雅黑" w:eastAsia="微软雅黑" w:hAnsi="微软雅黑" w:hint="eastAsia"/>
        </w:rPr>
        <w:t>”基本</w:t>
      </w:r>
      <w:r w:rsidRPr="002F0F8A">
        <w:rPr>
          <w:rFonts w:ascii="微软雅黑" w:eastAsia="微软雅黑" w:hAnsi="微软雅黑" w:hint="eastAsia"/>
        </w:rPr>
        <w:t>达到业务需求文档中的要求，并具有以下特点：</w:t>
      </w:r>
      <w:r w:rsidR="002C7AF2">
        <w:rPr>
          <w:rFonts w:ascii="微软雅黑" w:eastAsia="微软雅黑" w:hAnsi="微软雅黑" w:hint="eastAsia"/>
        </w:rPr>
        <w:t> </w:t>
      </w:r>
    </w:p>
    <w:p w:rsidR="00BC6647" w:rsidRPr="00BC6647" w:rsidRDefault="002235C6" w:rsidP="00BC6647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C7AF2">
        <w:rPr>
          <w:rFonts w:ascii="微软雅黑" w:eastAsia="微软雅黑" w:hAnsi="微软雅黑" w:hint="eastAsia"/>
        </w:rPr>
        <w:t>功能全面。该软件由桌面系统、应用服务器等模块组成，包括了</w:t>
      </w:r>
      <w:r w:rsidR="00BC6647" w:rsidRPr="00BC6647">
        <w:rPr>
          <w:rFonts w:ascii="微软雅黑" w:eastAsia="微软雅黑" w:hAnsi="微软雅黑" w:hint="eastAsia"/>
        </w:rPr>
        <w:t>登陆与注册模块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个人信息管理模块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筛选模块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个性化设置模块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语言类别管理模块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项目条目显示与标记模块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仓库内容显示与与数据化模块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离线及自定义数据导入导出模块</w:t>
      </w:r>
    </w:p>
    <w:p w:rsidR="002235C6" w:rsidRPr="00BC6647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系统设置灵活。该软件完全基于工作流程进行设计，系统业务功能操作</w:t>
      </w:r>
      <w:r w:rsidR="00BC6647">
        <w:rPr>
          <w:rFonts w:ascii="微软雅黑" w:eastAsia="微软雅黑" w:hAnsi="微软雅黑" w:hint="eastAsia"/>
        </w:rPr>
        <w:t>简单，可轻松查看用户的Stars</w:t>
      </w:r>
      <w:r w:rsidRPr="00BC6647">
        <w:rPr>
          <w:rFonts w:ascii="微软雅黑" w:eastAsia="微软雅黑" w:hAnsi="微软雅黑" w:hint="eastAsia"/>
        </w:rPr>
        <w:t>信息。 </w:t>
      </w:r>
    </w:p>
    <w:p w:rsidR="002235C6" w:rsidRPr="002F0F8A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系统可靠性高。</w:t>
      </w:r>
      <w:r w:rsidR="00C63272">
        <w:rPr>
          <w:rFonts w:ascii="微软雅黑" w:eastAsia="微软雅黑" w:hAnsi="微软雅黑" w:hint="eastAsia"/>
        </w:rPr>
        <w:t>可离线操作。</w:t>
      </w:r>
    </w:p>
    <w:p w:rsidR="002235C6" w:rsidRPr="0070567E" w:rsidRDefault="002235C6" w:rsidP="0070567E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有完善的数据校验机制，对用户输入不符合要求的数据，给出了简洁、准确的提示信息，必要时给出了帮助。 </w:t>
      </w:r>
    </w:p>
    <w:p w:rsidR="002235C6" w:rsidRPr="002F0F8A" w:rsidRDefault="00BE5CDA" w:rsidP="00E538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</w:t>
      </w:r>
      <w:r w:rsidR="002235C6" w:rsidRPr="002F0F8A">
        <w:rPr>
          <w:rFonts w:ascii="微软雅黑" w:eastAsia="微软雅黑" w:hAnsi="微软雅黑" w:hint="eastAsia"/>
        </w:rPr>
        <w:t>测试结论：通过。</w:t>
      </w:r>
    </w:p>
    <w:p w:rsidR="00470DF7" w:rsidRDefault="00470DF7" w:rsidP="00470DF7">
      <w:pPr>
        <w:pStyle w:val="af"/>
        <w:ind w:left="420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F66E0F" w:rsidRDefault="00F66E0F" w:rsidP="00F66E0F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建议</w:t>
      </w:r>
    </w:p>
    <w:p w:rsidR="00CA249E" w:rsidRDefault="004F591A" w:rsidP="009B65B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本次测试发现修改了上一次测试出现的问题，应继续完善。</w:t>
      </w:r>
      <w:bookmarkStart w:id="17" w:name="_GoBack"/>
      <w:bookmarkEnd w:id="17"/>
    </w:p>
    <w:p w:rsidR="004F591A" w:rsidRDefault="004F591A" w:rsidP="004F591A">
      <w:pPr>
        <w:rPr>
          <w:rFonts w:ascii="微软雅黑" w:eastAsia="微软雅黑" w:hAnsi="微软雅黑"/>
        </w:rPr>
      </w:pPr>
    </w:p>
    <w:p w:rsidR="004F591A" w:rsidRDefault="004F591A" w:rsidP="004F591A">
      <w:pPr>
        <w:rPr>
          <w:rFonts w:ascii="微软雅黑" w:eastAsia="微软雅黑" w:hAnsi="微软雅黑"/>
        </w:rPr>
      </w:pPr>
    </w:p>
    <w:p w:rsidR="004F591A" w:rsidRPr="004F591A" w:rsidRDefault="004F591A" w:rsidP="004F591A">
      <w:pPr>
        <w:rPr>
          <w:rFonts w:ascii="微软雅黑" w:eastAsia="微软雅黑" w:hAnsi="微软雅黑" w:hint="eastAsia"/>
        </w:rPr>
      </w:pPr>
    </w:p>
    <w:tbl>
      <w:tblPr>
        <w:tblStyle w:val="TableGrid"/>
        <w:tblW w:w="8364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5"/>
        <w:gridCol w:w="1402"/>
        <w:gridCol w:w="4329"/>
      </w:tblGrid>
      <w:tr w:rsidR="00A42686" w:rsidTr="00A42686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686" w:rsidRDefault="00A42686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lastRenderedPageBreak/>
              <w:t>版本号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686" w:rsidRDefault="00A42686">
            <w:pPr>
              <w:ind w:left="127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686" w:rsidRDefault="00A42686">
            <w:pPr>
              <w:ind w:left="22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686" w:rsidRDefault="00A42686">
            <w:pPr>
              <w:ind w:right="163"/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A42686" w:rsidTr="00A42686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计划第一次测试</w:t>
            </w:r>
          </w:p>
        </w:tc>
      </w:tr>
      <w:tr w:rsidR="00A42686" w:rsidTr="00A42686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6F1C5E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2019/7/8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在原基础上</w:t>
            </w:r>
            <w:r w:rsidR="000B343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增加对用户设置模块和本地上传模块的测试</w:t>
            </w:r>
          </w:p>
        </w:tc>
      </w:tr>
      <w:tr w:rsidR="00A42686" w:rsidTr="00A42686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86" w:rsidRDefault="00A42686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686" w:rsidRDefault="00A42686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</w:tr>
    </w:tbl>
    <w:p w:rsidR="00C260F1" w:rsidRPr="00A42686" w:rsidRDefault="00C260F1" w:rsidP="00CA249E">
      <w:pPr>
        <w:rPr>
          <w:rFonts w:ascii="微软雅黑" w:eastAsia="微软雅黑" w:hAnsi="微软雅黑"/>
        </w:rPr>
      </w:pPr>
    </w:p>
    <w:sectPr w:rsidR="00C260F1" w:rsidRPr="00A42686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22" w:rsidRDefault="00586722">
      <w:r>
        <w:separator/>
      </w:r>
    </w:p>
  </w:endnote>
  <w:endnote w:type="continuationSeparator" w:id="0">
    <w:p w:rsidR="00586722" w:rsidRDefault="0058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586722">
      <w:fldChar w:fldCharType="begin"/>
    </w:r>
    <w:r w:rsidR="00586722">
      <w:instrText xml:space="preserve"> NUMPAGES   \* MERGEFORMAT </w:instrText>
    </w:r>
    <w:r w:rsidR="00586722">
      <w:fldChar w:fldCharType="separate"/>
    </w:r>
    <w:r w:rsidR="009B65B0" w:rsidRPr="009B65B0">
      <w:rPr>
        <w:rFonts w:ascii="微软雅黑" w:eastAsia="微软雅黑" w:hAnsi="微软雅黑"/>
        <w:noProof/>
      </w:rPr>
      <w:t>10</w:t>
    </w:r>
    <w:r w:rsidR="00586722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22" w:rsidRDefault="00586722">
      <w:r>
        <w:separator/>
      </w:r>
    </w:p>
  </w:footnote>
  <w:footnote w:type="continuationSeparator" w:id="0">
    <w:p w:rsidR="00586722" w:rsidRDefault="0058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AA40A3"/>
    <w:multiLevelType w:val="multilevel"/>
    <w:tmpl w:val="BBAA40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1D4862"/>
    <w:multiLevelType w:val="hybridMultilevel"/>
    <w:tmpl w:val="54DE2676"/>
    <w:lvl w:ilvl="0" w:tplc="16D42C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4C1E0E"/>
    <w:multiLevelType w:val="hybridMultilevel"/>
    <w:tmpl w:val="9400337C"/>
    <w:lvl w:ilvl="0" w:tplc="743C9426">
      <w:start w:val="1"/>
      <w:numFmt w:val="decimal"/>
      <w:lvlText w:val="%1 "/>
      <w:lvlJc w:val="left"/>
      <w:pPr>
        <w:ind w:left="703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927CA"/>
    <w:multiLevelType w:val="multilevel"/>
    <w:tmpl w:val="73B8F2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B43015B"/>
    <w:multiLevelType w:val="hybridMultilevel"/>
    <w:tmpl w:val="4B64B50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F3E5376"/>
    <w:multiLevelType w:val="hybridMultilevel"/>
    <w:tmpl w:val="5BDEE8BC"/>
    <w:lvl w:ilvl="0" w:tplc="17B4D3C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844BD6"/>
    <w:multiLevelType w:val="hybridMultilevel"/>
    <w:tmpl w:val="4EA2F8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720743"/>
    <w:multiLevelType w:val="singleLevel"/>
    <w:tmpl w:val="587207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E0234"/>
    <w:multiLevelType w:val="hybridMultilevel"/>
    <w:tmpl w:val="82AEEB2E"/>
    <w:lvl w:ilvl="0" w:tplc="4FC255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2"/>
  </w:num>
  <w:num w:numId="8">
    <w:abstractNumId w:val="21"/>
  </w:num>
  <w:num w:numId="9">
    <w:abstractNumId w:val="5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20"/>
  </w:num>
  <w:num w:numId="19">
    <w:abstractNumId w:val="16"/>
  </w:num>
  <w:num w:numId="20">
    <w:abstractNumId w:val="1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25835"/>
    <w:rsid w:val="0003670B"/>
    <w:rsid w:val="0004004F"/>
    <w:rsid w:val="000403FB"/>
    <w:rsid w:val="00041FEA"/>
    <w:rsid w:val="00043B73"/>
    <w:rsid w:val="00051494"/>
    <w:rsid w:val="00057696"/>
    <w:rsid w:val="00057B80"/>
    <w:rsid w:val="00057FDD"/>
    <w:rsid w:val="00061C1B"/>
    <w:rsid w:val="00064980"/>
    <w:rsid w:val="00067632"/>
    <w:rsid w:val="000679A4"/>
    <w:rsid w:val="00070964"/>
    <w:rsid w:val="00082A0E"/>
    <w:rsid w:val="0008641B"/>
    <w:rsid w:val="000946B7"/>
    <w:rsid w:val="00095BAC"/>
    <w:rsid w:val="00097E17"/>
    <w:rsid w:val="000A39A2"/>
    <w:rsid w:val="000A5863"/>
    <w:rsid w:val="000B0624"/>
    <w:rsid w:val="000B12F7"/>
    <w:rsid w:val="000B3433"/>
    <w:rsid w:val="000B62B4"/>
    <w:rsid w:val="000C0B61"/>
    <w:rsid w:val="000C524F"/>
    <w:rsid w:val="000C6FEC"/>
    <w:rsid w:val="000C78F9"/>
    <w:rsid w:val="000D13C3"/>
    <w:rsid w:val="000D689F"/>
    <w:rsid w:val="000D797D"/>
    <w:rsid w:val="000E3F10"/>
    <w:rsid w:val="000F1CC3"/>
    <w:rsid w:val="000F381F"/>
    <w:rsid w:val="0010160E"/>
    <w:rsid w:val="001057DC"/>
    <w:rsid w:val="00110344"/>
    <w:rsid w:val="001110B5"/>
    <w:rsid w:val="00113AD6"/>
    <w:rsid w:val="00114C27"/>
    <w:rsid w:val="0011713E"/>
    <w:rsid w:val="00120C8C"/>
    <w:rsid w:val="00122993"/>
    <w:rsid w:val="00125285"/>
    <w:rsid w:val="001267E4"/>
    <w:rsid w:val="0012781A"/>
    <w:rsid w:val="00130FA7"/>
    <w:rsid w:val="00132E03"/>
    <w:rsid w:val="00134DC4"/>
    <w:rsid w:val="0013696A"/>
    <w:rsid w:val="00137A61"/>
    <w:rsid w:val="001403D7"/>
    <w:rsid w:val="00141843"/>
    <w:rsid w:val="00143A78"/>
    <w:rsid w:val="001457A9"/>
    <w:rsid w:val="00157D76"/>
    <w:rsid w:val="001642EF"/>
    <w:rsid w:val="00165DC3"/>
    <w:rsid w:val="0017128C"/>
    <w:rsid w:val="00171632"/>
    <w:rsid w:val="0017237E"/>
    <w:rsid w:val="00172F4F"/>
    <w:rsid w:val="00174459"/>
    <w:rsid w:val="00175D52"/>
    <w:rsid w:val="00181975"/>
    <w:rsid w:val="00183733"/>
    <w:rsid w:val="001851BD"/>
    <w:rsid w:val="0019076C"/>
    <w:rsid w:val="001A0F34"/>
    <w:rsid w:val="001A117B"/>
    <w:rsid w:val="001A45F2"/>
    <w:rsid w:val="001A6646"/>
    <w:rsid w:val="001A7432"/>
    <w:rsid w:val="001B3ABD"/>
    <w:rsid w:val="001C1689"/>
    <w:rsid w:val="001C37D9"/>
    <w:rsid w:val="001C4618"/>
    <w:rsid w:val="001C5802"/>
    <w:rsid w:val="001D1766"/>
    <w:rsid w:val="001D3EB6"/>
    <w:rsid w:val="001D69C7"/>
    <w:rsid w:val="001E002F"/>
    <w:rsid w:val="001E2BF2"/>
    <w:rsid w:val="001F1BF8"/>
    <w:rsid w:val="001F26D2"/>
    <w:rsid w:val="001F2979"/>
    <w:rsid w:val="001F34CC"/>
    <w:rsid w:val="001F5A5E"/>
    <w:rsid w:val="00204F25"/>
    <w:rsid w:val="002067A9"/>
    <w:rsid w:val="00206E53"/>
    <w:rsid w:val="00210049"/>
    <w:rsid w:val="002155A7"/>
    <w:rsid w:val="002215C9"/>
    <w:rsid w:val="002235C6"/>
    <w:rsid w:val="002258DC"/>
    <w:rsid w:val="00234C65"/>
    <w:rsid w:val="0024078E"/>
    <w:rsid w:val="0024186A"/>
    <w:rsid w:val="002551BD"/>
    <w:rsid w:val="00255BB4"/>
    <w:rsid w:val="00257360"/>
    <w:rsid w:val="0026019F"/>
    <w:rsid w:val="002633B9"/>
    <w:rsid w:val="002669F2"/>
    <w:rsid w:val="00272884"/>
    <w:rsid w:val="0027702E"/>
    <w:rsid w:val="00283439"/>
    <w:rsid w:val="002850B0"/>
    <w:rsid w:val="0029187E"/>
    <w:rsid w:val="00294F5C"/>
    <w:rsid w:val="00295731"/>
    <w:rsid w:val="002A11B5"/>
    <w:rsid w:val="002A1D76"/>
    <w:rsid w:val="002A200B"/>
    <w:rsid w:val="002A3A0E"/>
    <w:rsid w:val="002A4365"/>
    <w:rsid w:val="002A7100"/>
    <w:rsid w:val="002B04BA"/>
    <w:rsid w:val="002B2038"/>
    <w:rsid w:val="002B57FF"/>
    <w:rsid w:val="002C32FB"/>
    <w:rsid w:val="002C592C"/>
    <w:rsid w:val="002C7AF2"/>
    <w:rsid w:val="002D0CE4"/>
    <w:rsid w:val="002D68C9"/>
    <w:rsid w:val="002E1C2A"/>
    <w:rsid w:val="002F00D7"/>
    <w:rsid w:val="002F0F8A"/>
    <w:rsid w:val="002F568E"/>
    <w:rsid w:val="002F76B6"/>
    <w:rsid w:val="00301729"/>
    <w:rsid w:val="003017D4"/>
    <w:rsid w:val="003030DA"/>
    <w:rsid w:val="0030527C"/>
    <w:rsid w:val="0030552D"/>
    <w:rsid w:val="00306E70"/>
    <w:rsid w:val="00314C3B"/>
    <w:rsid w:val="003242F8"/>
    <w:rsid w:val="003250A5"/>
    <w:rsid w:val="00325D46"/>
    <w:rsid w:val="00326674"/>
    <w:rsid w:val="003335EB"/>
    <w:rsid w:val="00336B19"/>
    <w:rsid w:val="003404AD"/>
    <w:rsid w:val="00341863"/>
    <w:rsid w:val="003458BB"/>
    <w:rsid w:val="00350DAC"/>
    <w:rsid w:val="003532BA"/>
    <w:rsid w:val="00373324"/>
    <w:rsid w:val="00373C51"/>
    <w:rsid w:val="00373F03"/>
    <w:rsid w:val="00375622"/>
    <w:rsid w:val="003800F5"/>
    <w:rsid w:val="00381DC2"/>
    <w:rsid w:val="00382929"/>
    <w:rsid w:val="00387764"/>
    <w:rsid w:val="003952EA"/>
    <w:rsid w:val="00397116"/>
    <w:rsid w:val="00397EB2"/>
    <w:rsid w:val="003A24B8"/>
    <w:rsid w:val="003A579E"/>
    <w:rsid w:val="003A7412"/>
    <w:rsid w:val="003B3AD0"/>
    <w:rsid w:val="003B5D18"/>
    <w:rsid w:val="003C2576"/>
    <w:rsid w:val="003C4637"/>
    <w:rsid w:val="003C4EC5"/>
    <w:rsid w:val="003C6127"/>
    <w:rsid w:val="003D29D5"/>
    <w:rsid w:val="003D300A"/>
    <w:rsid w:val="003D6833"/>
    <w:rsid w:val="003D70F4"/>
    <w:rsid w:val="003D77C0"/>
    <w:rsid w:val="003E2E99"/>
    <w:rsid w:val="003E6843"/>
    <w:rsid w:val="003E6F2F"/>
    <w:rsid w:val="003F55FD"/>
    <w:rsid w:val="003F5E61"/>
    <w:rsid w:val="004053E6"/>
    <w:rsid w:val="00406EE5"/>
    <w:rsid w:val="00411119"/>
    <w:rsid w:val="00411482"/>
    <w:rsid w:val="00413014"/>
    <w:rsid w:val="0041320F"/>
    <w:rsid w:val="00414E93"/>
    <w:rsid w:val="00425CD8"/>
    <w:rsid w:val="00426336"/>
    <w:rsid w:val="00430196"/>
    <w:rsid w:val="00430AEF"/>
    <w:rsid w:val="004349FC"/>
    <w:rsid w:val="004364BA"/>
    <w:rsid w:val="0043693A"/>
    <w:rsid w:val="00440744"/>
    <w:rsid w:val="00450BA4"/>
    <w:rsid w:val="004556C2"/>
    <w:rsid w:val="00460BC4"/>
    <w:rsid w:val="00466187"/>
    <w:rsid w:val="00466288"/>
    <w:rsid w:val="00470DF7"/>
    <w:rsid w:val="0047493B"/>
    <w:rsid w:val="00476378"/>
    <w:rsid w:val="00477874"/>
    <w:rsid w:val="00482587"/>
    <w:rsid w:val="00482AAF"/>
    <w:rsid w:val="00483D70"/>
    <w:rsid w:val="00491350"/>
    <w:rsid w:val="0049241D"/>
    <w:rsid w:val="00496EA3"/>
    <w:rsid w:val="004A3641"/>
    <w:rsid w:val="004A4BFE"/>
    <w:rsid w:val="004B0AF2"/>
    <w:rsid w:val="004B22D4"/>
    <w:rsid w:val="004B5AF0"/>
    <w:rsid w:val="004B7B7A"/>
    <w:rsid w:val="004C2FF3"/>
    <w:rsid w:val="004C4E44"/>
    <w:rsid w:val="004C5D19"/>
    <w:rsid w:val="004D21E1"/>
    <w:rsid w:val="004D47B5"/>
    <w:rsid w:val="004E12F0"/>
    <w:rsid w:val="004F0337"/>
    <w:rsid w:val="004F4763"/>
    <w:rsid w:val="004F591A"/>
    <w:rsid w:val="005127A8"/>
    <w:rsid w:val="00514132"/>
    <w:rsid w:val="00521EC5"/>
    <w:rsid w:val="005231AB"/>
    <w:rsid w:val="00527517"/>
    <w:rsid w:val="0053165E"/>
    <w:rsid w:val="00531796"/>
    <w:rsid w:val="005357C6"/>
    <w:rsid w:val="0054184F"/>
    <w:rsid w:val="00566F79"/>
    <w:rsid w:val="00567891"/>
    <w:rsid w:val="00570447"/>
    <w:rsid w:val="005720CE"/>
    <w:rsid w:val="00573D81"/>
    <w:rsid w:val="0058124D"/>
    <w:rsid w:val="00581F96"/>
    <w:rsid w:val="0058219A"/>
    <w:rsid w:val="00582C9C"/>
    <w:rsid w:val="00583459"/>
    <w:rsid w:val="00586722"/>
    <w:rsid w:val="00586F74"/>
    <w:rsid w:val="005973D6"/>
    <w:rsid w:val="0059790B"/>
    <w:rsid w:val="005A2B70"/>
    <w:rsid w:val="005A5680"/>
    <w:rsid w:val="005A5A03"/>
    <w:rsid w:val="005A6E73"/>
    <w:rsid w:val="005B1957"/>
    <w:rsid w:val="005B4286"/>
    <w:rsid w:val="005C262C"/>
    <w:rsid w:val="005C790C"/>
    <w:rsid w:val="005D0D3F"/>
    <w:rsid w:val="005E1B71"/>
    <w:rsid w:val="005E339C"/>
    <w:rsid w:val="005E4605"/>
    <w:rsid w:val="005E6F0B"/>
    <w:rsid w:val="005F3356"/>
    <w:rsid w:val="00602321"/>
    <w:rsid w:val="006037EE"/>
    <w:rsid w:val="00604508"/>
    <w:rsid w:val="006174D1"/>
    <w:rsid w:val="006274D2"/>
    <w:rsid w:val="006275E1"/>
    <w:rsid w:val="006316FF"/>
    <w:rsid w:val="00633649"/>
    <w:rsid w:val="006415FA"/>
    <w:rsid w:val="00645B37"/>
    <w:rsid w:val="006475A4"/>
    <w:rsid w:val="00650FCC"/>
    <w:rsid w:val="00651754"/>
    <w:rsid w:val="006601F2"/>
    <w:rsid w:val="00660D94"/>
    <w:rsid w:val="00661628"/>
    <w:rsid w:val="00664E59"/>
    <w:rsid w:val="00665982"/>
    <w:rsid w:val="006659AA"/>
    <w:rsid w:val="00667BDB"/>
    <w:rsid w:val="0067075C"/>
    <w:rsid w:val="00673A37"/>
    <w:rsid w:val="0067491E"/>
    <w:rsid w:val="00675548"/>
    <w:rsid w:val="0067586B"/>
    <w:rsid w:val="0068049F"/>
    <w:rsid w:val="00683E92"/>
    <w:rsid w:val="00684C8B"/>
    <w:rsid w:val="006872BE"/>
    <w:rsid w:val="006923AD"/>
    <w:rsid w:val="00693E19"/>
    <w:rsid w:val="006A2288"/>
    <w:rsid w:val="006A29FF"/>
    <w:rsid w:val="006A3133"/>
    <w:rsid w:val="006A51AF"/>
    <w:rsid w:val="006B0C68"/>
    <w:rsid w:val="006B5E8D"/>
    <w:rsid w:val="006B6127"/>
    <w:rsid w:val="006C06B0"/>
    <w:rsid w:val="006C22B7"/>
    <w:rsid w:val="006C2D73"/>
    <w:rsid w:val="006C4969"/>
    <w:rsid w:val="006C4E1A"/>
    <w:rsid w:val="006C550C"/>
    <w:rsid w:val="006C5BF3"/>
    <w:rsid w:val="006C5C09"/>
    <w:rsid w:val="006C76BE"/>
    <w:rsid w:val="006C7BBA"/>
    <w:rsid w:val="006D612E"/>
    <w:rsid w:val="006E0F58"/>
    <w:rsid w:val="006E5A76"/>
    <w:rsid w:val="006F03ED"/>
    <w:rsid w:val="006F1C5E"/>
    <w:rsid w:val="006F3BA4"/>
    <w:rsid w:val="006F49C1"/>
    <w:rsid w:val="007043F9"/>
    <w:rsid w:val="0070567E"/>
    <w:rsid w:val="0070664F"/>
    <w:rsid w:val="007202EB"/>
    <w:rsid w:val="00727591"/>
    <w:rsid w:val="007314A9"/>
    <w:rsid w:val="0073716A"/>
    <w:rsid w:val="00743A7D"/>
    <w:rsid w:val="00750648"/>
    <w:rsid w:val="007513BC"/>
    <w:rsid w:val="00753E98"/>
    <w:rsid w:val="00753F1A"/>
    <w:rsid w:val="0075430F"/>
    <w:rsid w:val="0076181F"/>
    <w:rsid w:val="007660B4"/>
    <w:rsid w:val="007679D9"/>
    <w:rsid w:val="00775C4E"/>
    <w:rsid w:val="00775CAD"/>
    <w:rsid w:val="0078067D"/>
    <w:rsid w:val="0078365A"/>
    <w:rsid w:val="0078403A"/>
    <w:rsid w:val="00785305"/>
    <w:rsid w:val="0078625F"/>
    <w:rsid w:val="00795204"/>
    <w:rsid w:val="007A2DCE"/>
    <w:rsid w:val="007A5060"/>
    <w:rsid w:val="007A7FC1"/>
    <w:rsid w:val="007A7FD4"/>
    <w:rsid w:val="007B0696"/>
    <w:rsid w:val="007B5DE9"/>
    <w:rsid w:val="007B7195"/>
    <w:rsid w:val="007C2044"/>
    <w:rsid w:val="007C373A"/>
    <w:rsid w:val="007C542F"/>
    <w:rsid w:val="007D45EE"/>
    <w:rsid w:val="007E0767"/>
    <w:rsid w:val="007E1330"/>
    <w:rsid w:val="007E4E4C"/>
    <w:rsid w:val="007F051A"/>
    <w:rsid w:val="007F3C15"/>
    <w:rsid w:val="007F5696"/>
    <w:rsid w:val="007F7348"/>
    <w:rsid w:val="007F7985"/>
    <w:rsid w:val="00802AE2"/>
    <w:rsid w:val="00804DB8"/>
    <w:rsid w:val="00806244"/>
    <w:rsid w:val="008075C6"/>
    <w:rsid w:val="008102C2"/>
    <w:rsid w:val="008115D2"/>
    <w:rsid w:val="00813637"/>
    <w:rsid w:val="00816286"/>
    <w:rsid w:val="00832E1D"/>
    <w:rsid w:val="00834150"/>
    <w:rsid w:val="00835F47"/>
    <w:rsid w:val="008554D0"/>
    <w:rsid w:val="00856DFD"/>
    <w:rsid w:val="00857856"/>
    <w:rsid w:val="00860732"/>
    <w:rsid w:val="008611C7"/>
    <w:rsid w:val="008629D1"/>
    <w:rsid w:val="00871886"/>
    <w:rsid w:val="00871F58"/>
    <w:rsid w:val="008727B4"/>
    <w:rsid w:val="00873A2C"/>
    <w:rsid w:val="00875D8C"/>
    <w:rsid w:val="00877741"/>
    <w:rsid w:val="008858DE"/>
    <w:rsid w:val="00885AE1"/>
    <w:rsid w:val="008867B7"/>
    <w:rsid w:val="00891048"/>
    <w:rsid w:val="00891243"/>
    <w:rsid w:val="00893BD4"/>
    <w:rsid w:val="0089493B"/>
    <w:rsid w:val="0089498A"/>
    <w:rsid w:val="008A1B82"/>
    <w:rsid w:val="008A3D80"/>
    <w:rsid w:val="008A5197"/>
    <w:rsid w:val="008A701A"/>
    <w:rsid w:val="008B3415"/>
    <w:rsid w:val="008C34DC"/>
    <w:rsid w:val="008C4C80"/>
    <w:rsid w:val="008D1D8B"/>
    <w:rsid w:val="008D4E1A"/>
    <w:rsid w:val="008D68CA"/>
    <w:rsid w:val="008E2F42"/>
    <w:rsid w:val="008E6C22"/>
    <w:rsid w:val="008F3C8E"/>
    <w:rsid w:val="008F7773"/>
    <w:rsid w:val="0091273A"/>
    <w:rsid w:val="009132D1"/>
    <w:rsid w:val="009152B4"/>
    <w:rsid w:val="0091634B"/>
    <w:rsid w:val="009168AF"/>
    <w:rsid w:val="009179EC"/>
    <w:rsid w:val="00921E30"/>
    <w:rsid w:val="00923B3E"/>
    <w:rsid w:val="00925FAE"/>
    <w:rsid w:val="00925FF6"/>
    <w:rsid w:val="00932842"/>
    <w:rsid w:val="00942ADA"/>
    <w:rsid w:val="0094347A"/>
    <w:rsid w:val="00946A38"/>
    <w:rsid w:val="00951BCF"/>
    <w:rsid w:val="00960381"/>
    <w:rsid w:val="009607B6"/>
    <w:rsid w:val="00963D9B"/>
    <w:rsid w:val="00965115"/>
    <w:rsid w:val="00965F86"/>
    <w:rsid w:val="00966C2E"/>
    <w:rsid w:val="009712B5"/>
    <w:rsid w:val="009726CA"/>
    <w:rsid w:val="00974675"/>
    <w:rsid w:val="00976AE3"/>
    <w:rsid w:val="0097798B"/>
    <w:rsid w:val="009818D4"/>
    <w:rsid w:val="00983BC3"/>
    <w:rsid w:val="00984242"/>
    <w:rsid w:val="00985AFA"/>
    <w:rsid w:val="00991BD5"/>
    <w:rsid w:val="00993723"/>
    <w:rsid w:val="00994F39"/>
    <w:rsid w:val="00995C27"/>
    <w:rsid w:val="00997832"/>
    <w:rsid w:val="009A42AF"/>
    <w:rsid w:val="009A4FDA"/>
    <w:rsid w:val="009A5112"/>
    <w:rsid w:val="009B2DC7"/>
    <w:rsid w:val="009B2FD5"/>
    <w:rsid w:val="009B323C"/>
    <w:rsid w:val="009B51DF"/>
    <w:rsid w:val="009B65B0"/>
    <w:rsid w:val="009C5986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1F28"/>
    <w:rsid w:val="009F27E3"/>
    <w:rsid w:val="009F343B"/>
    <w:rsid w:val="009F54A4"/>
    <w:rsid w:val="009F7352"/>
    <w:rsid w:val="00A01EAE"/>
    <w:rsid w:val="00A02294"/>
    <w:rsid w:val="00A0515B"/>
    <w:rsid w:val="00A0755F"/>
    <w:rsid w:val="00A07597"/>
    <w:rsid w:val="00A10CC0"/>
    <w:rsid w:val="00A12372"/>
    <w:rsid w:val="00A21FD4"/>
    <w:rsid w:val="00A235BC"/>
    <w:rsid w:val="00A247A5"/>
    <w:rsid w:val="00A26035"/>
    <w:rsid w:val="00A26768"/>
    <w:rsid w:val="00A2699C"/>
    <w:rsid w:val="00A318B9"/>
    <w:rsid w:val="00A32C84"/>
    <w:rsid w:val="00A36EC3"/>
    <w:rsid w:val="00A403C4"/>
    <w:rsid w:val="00A4111A"/>
    <w:rsid w:val="00A42686"/>
    <w:rsid w:val="00A445BF"/>
    <w:rsid w:val="00A44E1A"/>
    <w:rsid w:val="00A5176E"/>
    <w:rsid w:val="00A57C10"/>
    <w:rsid w:val="00A6090C"/>
    <w:rsid w:val="00A62E6D"/>
    <w:rsid w:val="00A63139"/>
    <w:rsid w:val="00A64D34"/>
    <w:rsid w:val="00A66BC3"/>
    <w:rsid w:val="00A67707"/>
    <w:rsid w:val="00A67DEA"/>
    <w:rsid w:val="00A70465"/>
    <w:rsid w:val="00A746E6"/>
    <w:rsid w:val="00A814C5"/>
    <w:rsid w:val="00A90256"/>
    <w:rsid w:val="00A907D1"/>
    <w:rsid w:val="00A92679"/>
    <w:rsid w:val="00A93EA7"/>
    <w:rsid w:val="00A9675B"/>
    <w:rsid w:val="00A96C28"/>
    <w:rsid w:val="00A97081"/>
    <w:rsid w:val="00A972ED"/>
    <w:rsid w:val="00AA3398"/>
    <w:rsid w:val="00AA3872"/>
    <w:rsid w:val="00AA4E90"/>
    <w:rsid w:val="00AA4FE5"/>
    <w:rsid w:val="00AB0D01"/>
    <w:rsid w:val="00AB36E6"/>
    <w:rsid w:val="00AC2BE2"/>
    <w:rsid w:val="00AC4F6A"/>
    <w:rsid w:val="00AC51D0"/>
    <w:rsid w:val="00AD5403"/>
    <w:rsid w:val="00AE1110"/>
    <w:rsid w:val="00AE2F56"/>
    <w:rsid w:val="00AF3757"/>
    <w:rsid w:val="00AF5CFB"/>
    <w:rsid w:val="00B01905"/>
    <w:rsid w:val="00B025AB"/>
    <w:rsid w:val="00B0773C"/>
    <w:rsid w:val="00B0781D"/>
    <w:rsid w:val="00B14EEE"/>
    <w:rsid w:val="00B15A72"/>
    <w:rsid w:val="00B1602C"/>
    <w:rsid w:val="00B21C1A"/>
    <w:rsid w:val="00B2230B"/>
    <w:rsid w:val="00B22A99"/>
    <w:rsid w:val="00B22F2C"/>
    <w:rsid w:val="00B24C11"/>
    <w:rsid w:val="00B24EE7"/>
    <w:rsid w:val="00B27A3E"/>
    <w:rsid w:val="00B30858"/>
    <w:rsid w:val="00B34DCB"/>
    <w:rsid w:val="00B358F2"/>
    <w:rsid w:val="00B36A6B"/>
    <w:rsid w:val="00B465E5"/>
    <w:rsid w:val="00B5127D"/>
    <w:rsid w:val="00B515C2"/>
    <w:rsid w:val="00B51DA9"/>
    <w:rsid w:val="00B54EA8"/>
    <w:rsid w:val="00B55033"/>
    <w:rsid w:val="00B55900"/>
    <w:rsid w:val="00B578ED"/>
    <w:rsid w:val="00B65F1A"/>
    <w:rsid w:val="00B663DA"/>
    <w:rsid w:val="00B74385"/>
    <w:rsid w:val="00B83E4D"/>
    <w:rsid w:val="00B86D58"/>
    <w:rsid w:val="00B8757E"/>
    <w:rsid w:val="00B87ADC"/>
    <w:rsid w:val="00B91F49"/>
    <w:rsid w:val="00B92F48"/>
    <w:rsid w:val="00B94C4F"/>
    <w:rsid w:val="00B967EA"/>
    <w:rsid w:val="00B96F4E"/>
    <w:rsid w:val="00B97415"/>
    <w:rsid w:val="00BA246B"/>
    <w:rsid w:val="00BA2D3B"/>
    <w:rsid w:val="00BB42A3"/>
    <w:rsid w:val="00BB6533"/>
    <w:rsid w:val="00BB6AA9"/>
    <w:rsid w:val="00BB7A94"/>
    <w:rsid w:val="00BC0042"/>
    <w:rsid w:val="00BC0178"/>
    <w:rsid w:val="00BC6262"/>
    <w:rsid w:val="00BC6647"/>
    <w:rsid w:val="00BD1D04"/>
    <w:rsid w:val="00BD3288"/>
    <w:rsid w:val="00BD5D3D"/>
    <w:rsid w:val="00BD5D5F"/>
    <w:rsid w:val="00BE02A3"/>
    <w:rsid w:val="00BE0366"/>
    <w:rsid w:val="00BE04F6"/>
    <w:rsid w:val="00BE4475"/>
    <w:rsid w:val="00BE5CDA"/>
    <w:rsid w:val="00BF2EE6"/>
    <w:rsid w:val="00BF4280"/>
    <w:rsid w:val="00BF7080"/>
    <w:rsid w:val="00BF7A0A"/>
    <w:rsid w:val="00C03501"/>
    <w:rsid w:val="00C11051"/>
    <w:rsid w:val="00C11942"/>
    <w:rsid w:val="00C20CAC"/>
    <w:rsid w:val="00C21418"/>
    <w:rsid w:val="00C260F1"/>
    <w:rsid w:val="00C32290"/>
    <w:rsid w:val="00C32BF0"/>
    <w:rsid w:val="00C353A3"/>
    <w:rsid w:val="00C37A76"/>
    <w:rsid w:val="00C40CE2"/>
    <w:rsid w:val="00C524C3"/>
    <w:rsid w:val="00C529C7"/>
    <w:rsid w:val="00C52CC0"/>
    <w:rsid w:val="00C5484E"/>
    <w:rsid w:val="00C552A2"/>
    <w:rsid w:val="00C56DA4"/>
    <w:rsid w:val="00C57D11"/>
    <w:rsid w:val="00C63272"/>
    <w:rsid w:val="00C6723F"/>
    <w:rsid w:val="00C70F40"/>
    <w:rsid w:val="00C71DDA"/>
    <w:rsid w:val="00C8145D"/>
    <w:rsid w:val="00C81502"/>
    <w:rsid w:val="00C83C1B"/>
    <w:rsid w:val="00C84403"/>
    <w:rsid w:val="00C9362C"/>
    <w:rsid w:val="00C93A52"/>
    <w:rsid w:val="00CA249E"/>
    <w:rsid w:val="00CA5A06"/>
    <w:rsid w:val="00CA71EB"/>
    <w:rsid w:val="00CB13D6"/>
    <w:rsid w:val="00CB374A"/>
    <w:rsid w:val="00CC20A9"/>
    <w:rsid w:val="00CC3248"/>
    <w:rsid w:val="00CD0F75"/>
    <w:rsid w:val="00CD5424"/>
    <w:rsid w:val="00CE664F"/>
    <w:rsid w:val="00CE7C6D"/>
    <w:rsid w:val="00D03283"/>
    <w:rsid w:val="00D056DB"/>
    <w:rsid w:val="00D11F1A"/>
    <w:rsid w:val="00D16071"/>
    <w:rsid w:val="00D210EB"/>
    <w:rsid w:val="00D216DD"/>
    <w:rsid w:val="00D244B7"/>
    <w:rsid w:val="00D25690"/>
    <w:rsid w:val="00D360A5"/>
    <w:rsid w:val="00D3623E"/>
    <w:rsid w:val="00D40238"/>
    <w:rsid w:val="00D44FFD"/>
    <w:rsid w:val="00D50A2B"/>
    <w:rsid w:val="00D50FD5"/>
    <w:rsid w:val="00D51168"/>
    <w:rsid w:val="00D53451"/>
    <w:rsid w:val="00D5463B"/>
    <w:rsid w:val="00D6005F"/>
    <w:rsid w:val="00D61937"/>
    <w:rsid w:val="00D67041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C5617"/>
    <w:rsid w:val="00DC7A73"/>
    <w:rsid w:val="00DD300A"/>
    <w:rsid w:val="00DE1449"/>
    <w:rsid w:val="00DE76B5"/>
    <w:rsid w:val="00DE7BC9"/>
    <w:rsid w:val="00DF0D57"/>
    <w:rsid w:val="00DF6518"/>
    <w:rsid w:val="00E00BAF"/>
    <w:rsid w:val="00E04874"/>
    <w:rsid w:val="00E069CD"/>
    <w:rsid w:val="00E113CB"/>
    <w:rsid w:val="00E1492C"/>
    <w:rsid w:val="00E1564A"/>
    <w:rsid w:val="00E3210B"/>
    <w:rsid w:val="00E323BE"/>
    <w:rsid w:val="00E343E9"/>
    <w:rsid w:val="00E36314"/>
    <w:rsid w:val="00E41CE0"/>
    <w:rsid w:val="00E44A04"/>
    <w:rsid w:val="00E538D1"/>
    <w:rsid w:val="00E57AEF"/>
    <w:rsid w:val="00E57EE9"/>
    <w:rsid w:val="00E6048C"/>
    <w:rsid w:val="00E60E86"/>
    <w:rsid w:val="00E6301C"/>
    <w:rsid w:val="00E64041"/>
    <w:rsid w:val="00E75194"/>
    <w:rsid w:val="00E7646F"/>
    <w:rsid w:val="00E853C2"/>
    <w:rsid w:val="00E85898"/>
    <w:rsid w:val="00E86F39"/>
    <w:rsid w:val="00E93308"/>
    <w:rsid w:val="00E93810"/>
    <w:rsid w:val="00E97255"/>
    <w:rsid w:val="00EA0B9E"/>
    <w:rsid w:val="00EA1BB3"/>
    <w:rsid w:val="00EA68D1"/>
    <w:rsid w:val="00EA6EBA"/>
    <w:rsid w:val="00EA7476"/>
    <w:rsid w:val="00EB1AE3"/>
    <w:rsid w:val="00EB6CCC"/>
    <w:rsid w:val="00EC0170"/>
    <w:rsid w:val="00ED2ED8"/>
    <w:rsid w:val="00ED4055"/>
    <w:rsid w:val="00ED4195"/>
    <w:rsid w:val="00ED42BF"/>
    <w:rsid w:val="00EE27B2"/>
    <w:rsid w:val="00EE674F"/>
    <w:rsid w:val="00EF14FD"/>
    <w:rsid w:val="00EF1EC8"/>
    <w:rsid w:val="00EF4D94"/>
    <w:rsid w:val="00EF6883"/>
    <w:rsid w:val="00F07984"/>
    <w:rsid w:val="00F10F67"/>
    <w:rsid w:val="00F162D1"/>
    <w:rsid w:val="00F261DE"/>
    <w:rsid w:val="00F30B7C"/>
    <w:rsid w:val="00F30E85"/>
    <w:rsid w:val="00F33DA6"/>
    <w:rsid w:val="00F34760"/>
    <w:rsid w:val="00F34997"/>
    <w:rsid w:val="00F354CE"/>
    <w:rsid w:val="00F4457B"/>
    <w:rsid w:val="00F5138B"/>
    <w:rsid w:val="00F514C6"/>
    <w:rsid w:val="00F55261"/>
    <w:rsid w:val="00F553CD"/>
    <w:rsid w:val="00F55A18"/>
    <w:rsid w:val="00F55D7C"/>
    <w:rsid w:val="00F56E17"/>
    <w:rsid w:val="00F57463"/>
    <w:rsid w:val="00F632CA"/>
    <w:rsid w:val="00F66E0F"/>
    <w:rsid w:val="00F7029C"/>
    <w:rsid w:val="00F7396A"/>
    <w:rsid w:val="00F81B3D"/>
    <w:rsid w:val="00F82010"/>
    <w:rsid w:val="00F82104"/>
    <w:rsid w:val="00F82D52"/>
    <w:rsid w:val="00F917C8"/>
    <w:rsid w:val="00F91D57"/>
    <w:rsid w:val="00F94965"/>
    <w:rsid w:val="00F96ED8"/>
    <w:rsid w:val="00F96FCF"/>
    <w:rsid w:val="00FA1E3F"/>
    <w:rsid w:val="00FA4575"/>
    <w:rsid w:val="00FB1611"/>
    <w:rsid w:val="00FB4E23"/>
    <w:rsid w:val="00FC2E42"/>
    <w:rsid w:val="00FC4440"/>
    <w:rsid w:val="00FC56B8"/>
    <w:rsid w:val="00FC7972"/>
    <w:rsid w:val="00FD205E"/>
    <w:rsid w:val="00FD2784"/>
    <w:rsid w:val="00FD54EB"/>
    <w:rsid w:val="00FD7805"/>
    <w:rsid w:val="00FE5B93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04CD2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(Web)"/>
    <w:basedOn w:val="a"/>
    <w:uiPriority w:val="99"/>
    <w:unhideWhenUsed/>
    <w:rsid w:val="00482AAF"/>
    <w:rPr>
      <w:rFonts w:ascii="Times New Roman" w:eastAsia="宋体" w:hAnsi="Times New Roman" w:cs="Times New Roman"/>
      <w:sz w:val="24"/>
      <w:szCs w:val="20"/>
    </w:rPr>
  </w:style>
  <w:style w:type="paragraph" w:styleId="af2">
    <w:name w:val="Normal Indent"/>
    <w:basedOn w:val="a"/>
    <w:uiPriority w:val="99"/>
    <w:unhideWhenUsed/>
    <w:rsid w:val="009A4FD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qFormat/>
    <w:rsid w:val="00A42686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BB71AEA72B4D14B423E354BC2BC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5DD33-6AD1-441F-AE52-D0E70C3E053A}"/>
      </w:docPartPr>
      <w:docPartBody>
        <w:p w:rsidR="00745394" w:rsidRDefault="0067586C" w:rsidP="0067586C">
          <w:pPr>
            <w:pStyle w:val="5EBB71AEA72B4D14B423E354BC2BC2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9F56F2795F452D9B8E1E45B55255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411F0-FE02-44DB-B114-800AD1B08D59}"/>
      </w:docPartPr>
      <w:docPartBody>
        <w:p w:rsidR="00745394" w:rsidRDefault="0067586C" w:rsidP="0067586C">
          <w:pPr>
            <w:pStyle w:val="C69F56F2795F452D9B8E1E45B552554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10275C6FF84D34BAD9B89B57ABE6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025E-4004-428F-B691-3F1974BADF67}"/>
      </w:docPartPr>
      <w:docPartBody>
        <w:p w:rsidR="00745394" w:rsidRDefault="0067586C" w:rsidP="0067586C">
          <w:pPr>
            <w:pStyle w:val="7C10275C6FF84D34BAD9B89B57ABE64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1A0AAC"/>
    <w:rsid w:val="001C64E1"/>
    <w:rsid w:val="00322AC6"/>
    <w:rsid w:val="003E2343"/>
    <w:rsid w:val="00447467"/>
    <w:rsid w:val="0067586C"/>
    <w:rsid w:val="00745394"/>
    <w:rsid w:val="00773801"/>
    <w:rsid w:val="007C7E91"/>
    <w:rsid w:val="00B33FE6"/>
    <w:rsid w:val="00B9035B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86C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  <w:style w:type="paragraph" w:customStyle="1" w:styleId="5EBB71AEA72B4D14B423E354BC2BC275">
    <w:name w:val="5EBB71AEA72B4D14B423E354BC2BC275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C69F56F2795F452D9B8E1E45B5525541">
    <w:name w:val="C69F56F2795F452D9B8E1E45B5525541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7C10275C6FF84D34BAD9B89B57ABE64F">
    <w:name w:val="7C10275C6FF84D34BAD9B89B57ABE64F"/>
    <w:rsid w:val="0067586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884BB8-A1AA-48C5-88F4-D65FD120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332</TotalTime>
  <Pages>10</Pages>
  <Words>622</Words>
  <Characters>3547</Characters>
  <Application>Microsoft Office Word</Application>
  <DocSecurity>0</DocSecurity>
  <Lines>29</Lines>
  <Paragraphs>8</Paragraphs>
  <ScaleCrop>false</ScaleCrop>
  <Company>西安同路信息科技有限公司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1351</cp:revision>
  <dcterms:created xsi:type="dcterms:W3CDTF">2011-08-16T06:03:00Z</dcterms:created>
  <dcterms:modified xsi:type="dcterms:W3CDTF">2019-07-11T16:03:00Z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