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Github Stars 管理跨平台工具设计与开发</w:t>
      </w:r>
    </w:p>
    <w:p w:rsidR="00186273" w:rsidRDefault="00186273">
      <w:pPr>
        <w:jc w:val="center"/>
        <w:rPr>
          <w:rFonts w:ascii="微软雅黑" w:hAnsi="微软雅黑"/>
          <w:sz w:val="44"/>
          <w:szCs w:val="44"/>
        </w:rPr>
      </w:pP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软件需求规格</w:t>
      </w: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说明书</w:t>
      </w:r>
    </w:p>
    <w:p w:rsidR="00186273" w:rsidRDefault="00B40550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r w:rsidR="00A0704D">
        <w:rPr>
          <w:rFonts w:ascii="微软雅黑" w:hAnsi="微软雅黑" w:hint="eastAsia"/>
          <w:b/>
          <w:sz w:val="28"/>
          <w:szCs w:val="28"/>
        </w:rPr>
        <w:t>1.</w:t>
      </w:r>
      <w:r w:rsidR="00A0704D">
        <w:rPr>
          <w:rFonts w:ascii="微软雅黑" w:hAnsi="微软雅黑"/>
          <w:b/>
          <w:sz w:val="28"/>
          <w:szCs w:val="28"/>
        </w:rPr>
        <w:t>2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吕  轩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石庆万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覃奕钧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张汉林    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西北工业大学－2019年7月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0" w:name="_Toc301520687"/>
      <w:r>
        <w:rPr>
          <w:rFonts w:hint="eastAsia"/>
        </w:rPr>
        <w:lastRenderedPageBreak/>
        <w:t>1</w:t>
      </w:r>
      <w:bookmarkEnd w:id="0"/>
      <w:r>
        <w:rPr>
          <w:rFonts w:hint="eastAsia"/>
        </w:rPr>
        <w:t>引言</w:t>
      </w:r>
    </w:p>
    <w:p w:rsidR="00186273" w:rsidRDefault="00B40550">
      <w:pPr>
        <w:pStyle w:val="2"/>
        <w:ind w:left="240"/>
      </w:pPr>
      <w:bookmarkStart w:id="1" w:name="_Toc301520688"/>
      <w:r>
        <w:rPr>
          <w:rFonts w:hint="eastAsia"/>
        </w:rPr>
        <w:t>1.1文档标识</w:t>
      </w:r>
      <w:bookmarkEnd w:id="1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中文名称：《软件需求规格说明书》。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Requirements Specification（SRS）”。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r w:rsidR="004D49F9">
        <w:rPr>
          <w:rFonts w:ascii="微软雅黑" w:hAnsi="微软雅黑" w:hint="eastAsia"/>
        </w:rPr>
        <w:t>1</w:t>
      </w:r>
      <w:r w:rsidR="004D49F9">
        <w:rPr>
          <w:rFonts w:ascii="微软雅黑" w:hAnsi="微软雅黑"/>
        </w:rPr>
        <w:t>.2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 w:rsidR="004D49F9">
        <w:rPr>
          <w:rFonts w:ascii="微软雅黑" w:hAnsi="微软雅黑" w:hint="eastAsia"/>
        </w:rPr>
        <w:t>SSM-GStars-SRS-1.2</w:t>
      </w:r>
      <w:bookmarkStart w:id="2" w:name="_GoBack"/>
      <w:bookmarkEnd w:id="2"/>
      <w:r>
        <w:rPr>
          <w:rFonts w:ascii="微软雅黑" w:hAnsi="微软雅黑" w:hint="eastAsia"/>
        </w:rPr>
        <w:t>(E)”。</w:t>
      </w:r>
    </w:p>
    <w:p w:rsidR="00186273" w:rsidRDefault="00B40550">
      <w:pPr>
        <w:pStyle w:val="2"/>
        <w:ind w:left="240"/>
      </w:pPr>
      <w:bookmarkStart w:id="3" w:name="_Toc301520689"/>
      <w:r>
        <w:rPr>
          <w:rFonts w:hint="eastAsia"/>
        </w:rPr>
        <w:t>1.2项目概述</w:t>
      </w:r>
      <w:bookmarkEnd w:id="3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本文档适用于“Github Stars”项目（以下简称“GStars项目”）的开发过程。GStars项目由西工大高级软件工程能力综合训练第6小组（以下简称“第6小组”）提出，由“第6小组”负责实施，该项目标识号为“</w:t>
      </w:r>
      <w:r>
        <w:rPr>
          <w:rFonts w:ascii="微软雅黑" w:hAnsi="微软雅黑"/>
        </w:rPr>
        <w:t>SSM-</w:t>
      </w:r>
      <w:r>
        <w:rPr>
          <w:rFonts w:ascii="微软雅黑" w:hAnsi="微软雅黑" w:hint="eastAsia"/>
        </w:rPr>
        <w:t>GSix</w:t>
      </w:r>
      <w:r>
        <w:rPr>
          <w:rFonts w:ascii="微软雅黑" w:hAnsi="微软雅黑"/>
        </w:rPr>
        <w:t>-</w:t>
      </w:r>
      <w:r>
        <w:rPr>
          <w:rFonts w:ascii="微软雅黑" w:hAnsi="微软雅黑" w:hint="eastAsia"/>
        </w:rPr>
        <w:t>GStars”，其软件产品版本号为“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项目内容为：针对“Github收藏项目”的界面化管理，对“Github收藏仓库”进行多种形式，多种风格的多元化展示。</w:t>
      </w:r>
    </w:p>
    <w:p w:rsidR="00186273" w:rsidRDefault="00B40550">
      <w:pPr>
        <w:pStyle w:val="2"/>
        <w:ind w:left="240"/>
      </w:pPr>
      <w:bookmarkStart w:id="4" w:name="_Toc301520690"/>
      <w:r>
        <w:rPr>
          <w:rFonts w:hint="eastAsia"/>
        </w:rPr>
        <w:t>1.3文档概述</w:t>
      </w:r>
      <w:bookmarkEnd w:id="4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9" w:history="1"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Pr="00B3292A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>
        <w:rPr>
          <w:rFonts w:ascii="微软雅黑" w:hAnsi="微软雅黑" w:hint="eastAsia"/>
        </w:rPr>
        <w:t>制定，属于技术文档。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本文档的主要内容共5部分：总体描述、功能描述、外部接口需求、其他非</w:t>
      </w:r>
      <w:r>
        <w:rPr>
          <w:rFonts w:ascii="微软雅黑" w:hAnsi="微软雅黑" w:hint="eastAsia"/>
        </w:rPr>
        <w:lastRenderedPageBreak/>
        <w:t>功能性需求和其他需求。总体描述部分主要对系统的整体结构进行了大致的介绍；功能描述部分对系统的功能需求进行了详细描述，是本文的主要部分；其他非功能性需求部分对非功能需求进行详细的描述；外部接口需求部分对用户界面、软件接口、硬件接口和通讯接口进行了描述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本文档面向多种读者对象：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（1）项目经理：项目经理可以根据该文档了解预期产品的功能，并据此进行系统设计、项目管理。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（2）设计员：对需求进行分析，并设计出系统。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（3）程序员：配合《设计报告》，了解系统功能，编写《用户手册》。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（4）测试员：根据本文档编写测试用例，并对产品进行功能性测试和非功能性测试。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（5）用户：了解预期产品的功能和性能，并与分析人员一起对整个需求进行讨论和协商。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在阅读本文档时，首先要了解产品的功能概貌，然后可以根据自身的需要对每一个功能进行适当的了解。</w:t>
      </w:r>
    </w:p>
    <w:p w:rsidR="00186273" w:rsidRDefault="00186273">
      <w:pPr>
        <w:ind w:firstLineChars="200" w:firstLine="480"/>
        <w:rPr>
          <w:rFonts w:ascii="微软雅黑" w:hAnsi="微软雅黑"/>
        </w:rPr>
      </w:pPr>
    </w:p>
    <w:p w:rsidR="00186273" w:rsidRDefault="00B40550">
      <w:pPr>
        <w:pStyle w:val="2"/>
        <w:ind w:left="240"/>
      </w:pPr>
      <w:bookmarkStart w:id="5" w:name="_Toc301520691"/>
      <w:r>
        <w:rPr>
          <w:rFonts w:hint="eastAsia"/>
        </w:rPr>
        <w:t>1.4参考文档</w:t>
      </w:r>
      <w:bookmarkEnd w:id="5"/>
    </w:p>
    <w:p w:rsidR="00186273" w:rsidRDefault="004F7B49">
      <w:pPr>
        <w:pStyle w:val="af0"/>
        <w:numPr>
          <w:ilvl w:val="0"/>
          <w:numId w:val="1"/>
        </w:numPr>
        <w:ind w:left="840" w:firstLineChars="0"/>
        <w:rPr>
          <w:rFonts w:ascii="微软雅黑" w:hAnsi="微软雅黑"/>
        </w:rPr>
      </w:pPr>
      <w:hyperlink r:id="rId10" w:history="1"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="00B40550" w:rsidRPr="00CB19EF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 w:rsidR="00B40550">
        <w:rPr>
          <w:rFonts w:ascii="微软雅黑" w:hAnsi="微软雅黑" w:hint="eastAsia"/>
        </w:rPr>
        <w:t>，国家标准</w:t>
      </w:r>
    </w:p>
    <w:p w:rsidR="00186273" w:rsidRDefault="00B40550">
      <w:pPr>
        <w:numPr>
          <w:ilvl w:val="0"/>
          <w:numId w:val="1"/>
        </w:numPr>
        <w:spacing w:before="20" w:after="20" w:line="420" w:lineRule="auto"/>
        <w:ind w:left="840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软件需求工程（第</w:t>
      </w:r>
      <w:r>
        <w:rPr>
          <w:rFonts w:ascii="Times New Roman" w:eastAsia="宋体" w:hAnsi="Times New Roman" w:hint="eastAsia"/>
          <w:szCs w:val="28"/>
        </w:rPr>
        <w:t>2</w:t>
      </w:r>
      <w:r>
        <w:rPr>
          <w:rFonts w:ascii="Times New Roman" w:eastAsia="宋体" w:hAnsi="Times New Roman" w:hint="eastAsia"/>
          <w:szCs w:val="28"/>
        </w:rPr>
        <w:t>版）（美）</w:t>
      </w:r>
      <w:r>
        <w:rPr>
          <w:rFonts w:ascii="Times New Roman" w:eastAsia="宋体" w:hAnsi="Times New Roman" w:hint="eastAsia"/>
          <w:szCs w:val="28"/>
        </w:rPr>
        <w:t>K</w:t>
      </w:r>
      <w:r>
        <w:rPr>
          <w:rFonts w:ascii="Times New Roman" w:eastAsia="宋体" w:hAnsi="Times New Roman"/>
          <w:szCs w:val="28"/>
        </w:rPr>
        <w:t>arlE.Wiegers</w:t>
      </w:r>
      <w:r>
        <w:rPr>
          <w:rFonts w:ascii="Times New Roman" w:eastAsia="宋体" w:hAnsi="Times New Roman" w:hint="eastAsia"/>
          <w:szCs w:val="28"/>
        </w:rPr>
        <w:t>著刘伟琴刘洪涛译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6" w:name="_Toc301520692"/>
      <w:r>
        <w:rPr>
          <w:rFonts w:hint="eastAsia"/>
        </w:rPr>
        <w:lastRenderedPageBreak/>
        <w:t xml:space="preserve">2 </w:t>
      </w:r>
      <w:bookmarkStart w:id="7" w:name="_Toc301280275"/>
      <w:bookmarkStart w:id="8" w:name="_Toc301280735"/>
      <w:bookmarkEnd w:id="6"/>
      <w:r>
        <w:rPr>
          <w:rFonts w:hint="eastAsia"/>
        </w:rPr>
        <w:t>总体描述</w:t>
      </w:r>
    </w:p>
    <w:p w:rsidR="00186273" w:rsidRDefault="00B40550">
      <w:pPr>
        <w:pStyle w:val="2"/>
        <w:ind w:left="240"/>
      </w:pPr>
      <w:bookmarkStart w:id="9" w:name="_Toc301520693"/>
      <w:r>
        <w:rPr>
          <w:rFonts w:hint="eastAsia"/>
        </w:rPr>
        <w:t xml:space="preserve">2.1 </w:t>
      </w:r>
      <w:bookmarkEnd w:id="7"/>
      <w:bookmarkEnd w:id="8"/>
      <w:bookmarkEnd w:id="9"/>
      <w:r>
        <w:rPr>
          <w:rFonts w:hint="eastAsia"/>
        </w:rPr>
        <w:t>产品介绍</w:t>
      </w:r>
    </w:p>
    <w:p w:rsidR="00186273" w:rsidRDefault="00B40550">
      <w:pPr>
        <w:spacing w:before="20" w:after="20" w:line="420" w:lineRule="auto"/>
        <w:ind w:firstLine="430"/>
      </w:pPr>
      <w:bookmarkStart w:id="10" w:name="_Toc301280736"/>
      <w:bookmarkStart w:id="11" w:name="_Toc301280276"/>
      <w:bookmarkStart w:id="12" w:name="_Toc301520694"/>
      <w:r>
        <w:rPr>
          <w:rFonts w:ascii="Times New Roman" w:hAnsi="Times New Roman" w:hint="eastAsia"/>
          <w:szCs w:val="28"/>
        </w:rPr>
        <w:t xml:space="preserve">Github </w:t>
      </w:r>
      <w:r>
        <w:rPr>
          <w:rFonts w:ascii="Times New Roman" w:hAnsi="Times New Roman" w:hint="eastAsia"/>
          <w:szCs w:val="28"/>
        </w:rPr>
        <w:t>如今被越来越多的编程者所欢迎，其中有太多值得收藏的内容。但是随着使用时间的持续，每个人收藏的内容会越来越多，导致人们很难在短时间内找到自己所需要的收藏项。从而，收藏功能渐渐成为一种形式化的心理安慰。为了使</w:t>
      </w:r>
      <w:r>
        <w:rPr>
          <w:rFonts w:ascii="Times New Roman" w:hAnsi="Times New Roman" w:hint="eastAsia"/>
          <w:szCs w:val="28"/>
        </w:rPr>
        <w:t>Github</w:t>
      </w:r>
      <w:r>
        <w:rPr>
          <w:rFonts w:ascii="Times New Roman" w:hAnsi="Times New Roman" w:hint="eastAsia"/>
          <w:szCs w:val="28"/>
        </w:rPr>
        <w:t>的收藏功能给使用者带来更好的学习效果，使收藏项目发挥更好的价值，市场上有需求一款专门针对</w:t>
      </w:r>
      <w:r>
        <w:rPr>
          <w:rFonts w:ascii="Times New Roman" w:hAnsi="Times New Roman" w:hint="eastAsia"/>
          <w:szCs w:val="28"/>
        </w:rPr>
        <w:t>Github Stars</w:t>
      </w:r>
      <w:r>
        <w:rPr>
          <w:rFonts w:ascii="Times New Roman" w:hAnsi="Times New Roman" w:hint="eastAsia"/>
          <w:szCs w:val="28"/>
        </w:rPr>
        <w:t>的管理工具。</w:t>
      </w:r>
      <w:bookmarkEnd w:id="10"/>
      <w:bookmarkEnd w:id="11"/>
      <w:bookmarkEnd w:id="12"/>
    </w:p>
    <w:p w:rsidR="00186273" w:rsidRDefault="00B40550">
      <w:pPr>
        <w:pStyle w:val="2"/>
        <w:ind w:left="240"/>
      </w:pPr>
      <w:bookmarkStart w:id="13" w:name="_Toc301280278"/>
      <w:bookmarkStart w:id="14" w:name="_Toc301280738"/>
      <w:bookmarkStart w:id="15" w:name="_Toc301520696"/>
      <w:r>
        <w:rPr>
          <w:rFonts w:hint="eastAsia"/>
        </w:rPr>
        <w:t xml:space="preserve">2.2 </w:t>
      </w:r>
      <w:bookmarkEnd w:id="13"/>
      <w:bookmarkEnd w:id="14"/>
      <w:bookmarkEnd w:id="15"/>
      <w:r>
        <w:rPr>
          <w:rFonts w:hint="eastAsia"/>
        </w:rPr>
        <w:t>基本配置和运行环境</w:t>
      </w:r>
    </w:p>
    <w:p w:rsidR="00186273" w:rsidRDefault="00B40550">
      <w:pPr>
        <w:spacing w:before="20" w:after="20" w:line="420" w:lineRule="auto"/>
        <w:ind w:firstLine="430"/>
        <w:rPr>
          <w:rFonts w:ascii="Times New Roman" w:eastAsia="宋体" w:hAnsi="Times New Roman" w:cs="宋体"/>
          <w:szCs w:val="28"/>
        </w:rPr>
      </w:pPr>
      <w:r>
        <w:rPr>
          <w:rFonts w:ascii="Times New Roman" w:hAnsi="Times New Roman" w:hint="eastAsia"/>
          <w:szCs w:val="28"/>
        </w:rPr>
        <w:t>操作系统：</w:t>
      </w:r>
      <w:r>
        <w:rPr>
          <w:rFonts w:ascii="Times New Roman" w:hAnsi="Times New Roman" w:hint="eastAsia"/>
          <w:szCs w:val="28"/>
        </w:rPr>
        <w:t>Windows2000Server</w:t>
      </w:r>
      <w:r>
        <w:rPr>
          <w:rFonts w:ascii="Times New Roman" w:hAnsi="Times New Roman" w:hint="eastAsia"/>
          <w:szCs w:val="28"/>
        </w:rPr>
        <w:t>或更新版本。</w:t>
      </w:r>
    </w:p>
    <w:p w:rsidR="00186273" w:rsidRDefault="00B40550">
      <w:pPr>
        <w:pStyle w:val="2"/>
        <w:ind w:left="240"/>
        <w:rPr>
          <w:rFonts w:cs="微软雅黑"/>
          <w:sz w:val="24"/>
          <w:szCs w:val="24"/>
        </w:rPr>
      </w:pPr>
      <w:bookmarkStart w:id="16" w:name="_Toc301520698"/>
      <w:bookmarkStart w:id="17" w:name="_Toc301280280"/>
      <w:bookmarkStart w:id="18" w:name="_Toc301280740"/>
      <w:r>
        <w:rPr>
          <w:rFonts w:hint="eastAsia"/>
        </w:rPr>
        <w:t xml:space="preserve">2.3 </w:t>
      </w:r>
      <w:bookmarkEnd w:id="16"/>
      <w:bookmarkEnd w:id="17"/>
      <w:bookmarkEnd w:id="18"/>
      <w:r>
        <w:rPr>
          <w:rFonts w:hint="eastAsia"/>
        </w:rPr>
        <w:t>假设与依赖</w:t>
      </w:r>
    </w:p>
    <w:p w:rsidR="00186273" w:rsidRDefault="00B40550">
      <w:pPr>
        <w:ind w:firstLine="420"/>
      </w:pPr>
      <w:r>
        <w:rPr>
          <w:rFonts w:ascii="微软雅黑" w:hAnsi="微软雅黑" w:cs="微软雅黑" w:hint="eastAsia"/>
          <w:szCs w:val="24"/>
        </w:rPr>
        <w:t>DES-1: GitHub 为该系统提供用户信息的数据库后端接口。</w:t>
      </w:r>
    </w:p>
    <w:p w:rsidR="00186273" w:rsidRDefault="00B40550">
      <w:pPr>
        <w:pStyle w:val="1"/>
      </w:pPr>
      <w:bookmarkStart w:id="19" w:name="_Toc301520706"/>
      <w:r>
        <w:rPr>
          <w:rFonts w:hint="eastAsia"/>
        </w:rPr>
        <w:t>3</w:t>
      </w:r>
      <w:bookmarkEnd w:id="19"/>
      <w:r>
        <w:rPr>
          <w:rFonts w:hint="eastAsia"/>
        </w:rPr>
        <w:t>功能描述</w:t>
      </w:r>
    </w:p>
    <w:p w:rsidR="00186273" w:rsidRDefault="00B40550">
      <w:pPr>
        <w:pStyle w:val="2"/>
        <w:ind w:left="240"/>
      </w:pPr>
      <w:bookmarkStart w:id="20" w:name="_Toc301520707"/>
      <w:r>
        <w:rPr>
          <w:rFonts w:hint="eastAsia"/>
        </w:rPr>
        <w:t>3.1</w:t>
      </w:r>
      <w:bookmarkEnd w:id="20"/>
      <w:r>
        <w:rPr>
          <w:rFonts w:hint="eastAsia"/>
        </w:rPr>
        <w:t xml:space="preserve"> 业务描述</w:t>
      </w:r>
    </w:p>
    <w:p w:rsidR="00186273" w:rsidRDefault="00B40550">
      <w:pPr>
        <w:ind w:firstLine="420"/>
      </w:pPr>
      <w:r>
        <w:rPr>
          <w:rFonts w:hint="eastAsia"/>
        </w:rPr>
        <w:t>该项目主要应用于对</w:t>
      </w:r>
      <w:r>
        <w:rPr>
          <w:rFonts w:hint="eastAsia"/>
        </w:rPr>
        <w:t>GitHub Stars</w:t>
      </w:r>
      <w:r>
        <w:rPr>
          <w:rFonts w:hint="eastAsia"/>
        </w:rPr>
        <w:t>的多形式化和多标签化的展示管理。</w:t>
      </w:r>
    </w:p>
    <w:p w:rsidR="00186273" w:rsidRDefault="004D49F9" w:rsidP="00553BA1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223.8pt">
            <v:imagedata r:id="rId11" o:title="GStars"/>
          </v:shape>
        </w:pict>
      </w:r>
    </w:p>
    <w:p w:rsidR="00186273" w:rsidRDefault="00B40550">
      <w:pPr>
        <w:pStyle w:val="2"/>
        <w:ind w:left="240"/>
      </w:pPr>
      <w:r>
        <w:rPr>
          <w:rFonts w:hint="eastAsia"/>
        </w:rPr>
        <w:t>3.2 用户说明</w:t>
      </w:r>
    </w:p>
    <w:p w:rsidR="00186273" w:rsidRDefault="00B40550">
      <w:pPr>
        <w:ind w:left="420" w:firstLine="420"/>
      </w:pPr>
      <w:r>
        <w:rPr>
          <w:rFonts w:hint="eastAsia"/>
        </w:rPr>
        <w:t>用户：</w:t>
      </w:r>
      <w:r>
        <w:rPr>
          <w:rFonts w:hint="eastAsia"/>
        </w:rPr>
        <w:t>GitHub</w:t>
      </w:r>
      <w:r>
        <w:rPr>
          <w:rFonts w:hint="eastAsia"/>
        </w:rPr>
        <w:t>使用者。</w:t>
      </w:r>
    </w:p>
    <w:p w:rsidR="00186273" w:rsidRDefault="00B40550">
      <w:pPr>
        <w:ind w:left="420" w:firstLine="420"/>
      </w:pPr>
      <w:r>
        <w:rPr>
          <w:rFonts w:hint="eastAsia"/>
        </w:rPr>
        <w:t>用户特征：热衷学习的程序员，随着进入行业时间的增长，</w:t>
      </w:r>
      <w:r>
        <w:rPr>
          <w:rFonts w:hint="eastAsia"/>
        </w:rPr>
        <w:t>GitHub</w:t>
      </w:r>
      <w:r>
        <w:rPr>
          <w:rFonts w:hint="eastAsia"/>
        </w:rPr>
        <w:t>的收藏数量会越来越多，使用本系统的频率也会越来越高。</w:t>
      </w:r>
    </w:p>
    <w:p w:rsidR="00186273" w:rsidRDefault="00B40550">
      <w:pPr>
        <w:pStyle w:val="2"/>
        <w:ind w:left="240"/>
      </w:pPr>
      <w:r>
        <w:rPr>
          <w:rFonts w:hint="eastAsia"/>
        </w:rPr>
        <w:t>3.3 用户场景</w:t>
      </w:r>
    </w:p>
    <w:p w:rsidR="00186273" w:rsidRDefault="00B40550">
      <w:pPr>
        <w:pStyle w:val="3"/>
        <w:ind w:left="480"/>
      </w:pPr>
      <w:bookmarkStart w:id="21" w:name="_Toc301520708"/>
      <w:r>
        <w:rPr>
          <w:rFonts w:hint="eastAsia"/>
        </w:rPr>
        <w:t xml:space="preserve">3.3.1 </w:t>
      </w:r>
      <w:bookmarkEnd w:id="21"/>
      <w:r>
        <w:rPr>
          <w:rFonts w:hint="eastAsia"/>
        </w:rPr>
        <w:t>登录</w:t>
      </w:r>
    </w:p>
    <w:p w:rsidR="00186273" w:rsidRDefault="00B40550">
      <w:pPr>
        <w:ind w:left="420" w:firstLine="420"/>
      </w:pPr>
      <w:bookmarkStart w:id="22" w:name="OLE_LINK1"/>
      <w:r>
        <w:rPr>
          <w:rFonts w:hint="eastAsia"/>
          <w:b/>
          <w:bCs/>
        </w:rPr>
        <w:t>功能描述：</w:t>
      </w:r>
      <w:r>
        <w:rPr>
          <w:rFonts w:hint="eastAsia"/>
        </w:rPr>
        <w:t>用户可以通过</w:t>
      </w:r>
      <w:r>
        <w:rPr>
          <w:rFonts w:hint="eastAsia"/>
        </w:rPr>
        <w:t>GitHub</w:t>
      </w:r>
      <w:r>
        <w:rPr>
          <w:rFonts w:hint="eastAsia"/>
        </w:rPr>
        <w:t>用户名和密码登录该系统，也可以从系统中注销回到登陆界面以切换用户。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刺激：输入用户名和密码登录。</w:t>
      </w:r>
    </w:p>
    <w:p w:rsidR="00186273" w:rsidRDefault="00B40550">
      <w:pPr>
        <w:ind w:left="420"/>
      </w:pPr>
      <w:r>
        <w:rPr>
          <w:rFonts w:hint="eastAsia"/>
        </w:rPr>
        <w:t>响应：如果成功，进入系统。</w:t>
      </w:r>
    </w:p>
    <w:p w:rsidR="00186273" w:rsidRDefault="00B4055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如果失败，产生错误提醒。</w:t>
      </w:r>
    </w:p>
    <w:p w:rsidR="00186273" w:rsidRDefault="00B40550">
      <w:pPr>
        <w:ind w:left="420"/>
      </w:pPr>
      <w:r>
        <w:rPr>
          <w:rFonts w:hint="eastAsia"/>
        </w:rPr>
        <w:t>刺激：注销。</w:t>
      </w:r>
    </w:p>
    <w:p w:rsidR="00186273" w:rsidRDefault="00B40550">
      <w:pPr>
        <w:ind w:left="420"/>
      </w:pPr>
      <w:r>
        <w:rPr>
          <w:rFonts w:hint="eastAsia"/>
        </w:rPr>
        <w:t>响应：退出当前用户，回到登陆界面。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System.Login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用户登录系统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System.Logout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</w:tr>
    </w:tbl>
    <w:p w:rsidR="00186273" w:rsidRDefault="00B40550">
      <w:pPr>
        <w:pStyle w:val="3"/>
        <w:ind w:left="480"/>
      </w:pPr>
      <w:bookmarkStart w:id="23" w:name="_Toc301520709"/>
      <w:bookmarkStart w:id="24" w:name="_Toc301520710"/>
      <w:bookmarkEnd w:id="22"/>
      <w:r>
        <w:rPr>
          <w:rFonts w:hint="eastAsia"/>
        </w:rPr>
        <w:t xml:space="preserve">3.3.2 </w:t>
      </w:r>
      <w:bookmarkEnd w:id="23"/>
      <w:r>
        <w:rPr>
          <w:rFonts w:hint="eastAsia"/>
        </w:rPr>
        <w:t>归类</w:t>
      </w:r>
    </w:p>
    <w:p w:rsidR="00186273" w:rsidRDefault="00B40550">
      <w:pPr>
        <w:ind w:left="420" w:firstLine="420"/>
      </w:pPr>
      <w:bookmarkStart w:id="25" w:name="OLE_LINK2"/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系统能够对</w:t>
      </w:r>
      <w:r>
        <w:rPr>
          <w:rFonts w:hint="eastAsia"/>
        </w:rPr>
        <w:t>Stars</w:t>
      </w:r>
      <w:r>
        <w:rPr>
          <w:rFonts w:hint="eastAsia"/>
        </w:rPr>
        <w:t>按本身的语言标记进行分类；用户可以添加自定义分类和对</w:t>
      </w:r>
      <w:r>
        <w:rPr>
          <w:rFonts w:hint="eastAsia"/>
        </w:rPr>
        <w:t>Stars</w:t>
      </w:r>
      <w:r>
        <w:rPr>
          <w:rFonts w:hint="eastAsia"/>
        </w:rPr>
        <w:t>进行分类指定；在对</w:t>
      </w:r>
      <w:r>
        <w:rPr>
          <w:rFonts w:hint="eastAsia"/>
        </w:rPr>
        <w:t>Stars</w:t>
      </w:r>
      <w:r>
        <w:rPr>
          <w:rFonts w:hint="eastAsia"/>
        </w:rPr>
        <w:t>进行分类指定后，系统能够按照用户自定义类目进行分类。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刺激：用户请求添加分类</w:t>
      </w:r>
    </w:p>
    <w:p w:rsidR="00186273" w:rsidRDefault="00B40550">
      <w:pPr>
        <w:ind w:left="420"/>
      </w:pPr>
      <w:r>
        <w:rPr>
          <w:rFonts w:hint="eastAsia"/>
        </w:rPr>
        <w:t>响应：弹出类名输入框</w:t>
      </w:r>
    </w:p>
    <w:p w:rsidR="00186273" w:rsidRDefault="00B40550">
      <w:pPr>
        <w:ind w:left="420"/>
      </w:pPr>
      <w:r>
        <w:rPr>
          <w:rFonts w:hint="eastAsia"/>
        </w:rPr>
        <w:t>刺激：用户输入类名并确定</w:t>
      </w:r>
    </w:p>
    <w:p w:rsidR="00186273" w:rsidRDefault="00B40550">
      <w:pPr>
        <w:ind w:left="420"/>
      </w:pPr>
      <w:r>
        <w:rPr>
          <w:rFonts w:hint="eastAsia"/>
        </w:rPr>
        <w:t>响应：新建分类成功</w:t>
      </w:r>
    </w:p>
    <w:p w:rsidR="00186273" w:rsidRDefault="00B40550">
      <w:pPr>
        <w:ind w:left="420"/>
      </w:pPr>
      <w:r>
        <w:rPr>
          <w:rFonts w:hint="eastAsia"/>
        </w:rPr>
        <w:t>刺激：用户点击特定分类</w:t>
      </w:r>
    </w:p>
    <w:p w:rsidR="00186273" w:rsidRDefault="00B40550">
      <w:pPr>
        <w:ind w:left="420"/>
      </w:pPr>
      <w:r>
        <w:rPr>
          <w:rFonts w:hint="eastAsia"/>
        </w:rPr>
        <w:t>响应：展示界面特定分类展示</w:t>
      </w:r>
    </w:p>
    <w:p w:rsidR="00186273" w:rsidRDefault="00B40550">
      <w:pPr>
        <w:ind w:left="420"/>
      </w:pPr>
      <w:r>
        <w:rPr>
          <w:rFonts w:hint="eastAsia"/>
        </w:rPr>
        <w:t>刺激：用户删除指定类目</w:t>
      </w:r>
    </w:p>
    <w:p w:rsidR="00186273" w:rsidRDefault="00B40550">
      <w:pPr>
        <w:ind w:left="420"/>
      </w:pPr>
      <w:r>
        <w:rPr>
          <w:rFonts w:hint="eastAsia"/>
        </w:rPr>
        <w:t>响应：从类别列表中移除该类目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lastRenderedPageBreak/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Category.add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用户添加自定义分类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Category.choose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用户选择特定分类展示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Category.delete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用户删除制定类目</w:t>
            </w:r>
          </w:p>
        </w:tc>
      </w:tr>
      <w:bookmarkEnd w:id="25"/>
    </w:tbl>
    <w:p w:rsidR="00186273" w:rsidRDefault="00186273">
      <w:pPr>
        <w:ind w:left="420" w:firstLine="420"/>
      </w:pPr>
    </w:p>
    <w:p w:rsidR="00186273" w:rsidRDefault="00B40550">
      <w:pPr>
        <w:pStyle w:val="3"/>
        <w:ind w:left="480"/>
      </w:pPr>
      <w:r>
        <w:rPr>
          <w:rFonts w:hint="eastAsia"/>
        </w:rPr>
        <w:t>3.3.</w:t>
      </w:r>
      <w:bookmarkEnd w:id="24"/>
      <w:r>
        <w:rPr>
          <w:rFonts w:hint="eastAsia"/>
        </w:rPr>
        <w:t>3 标记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用户能够对每个</w:t>
      </w:r>
      <w:r>
        <w:rPr>
          <w:rFonts w:hint="eastAsia"/>
        </w:rPr>
        <w:t>Star</w:t>
      </w:r>
      <w:r>
        <w:rPr>
          <w:rFonts w:hint="eastAsia"/>
        </w:rPr>
        <w:t>添加标签、旗标、阅读状态、备注和评分这五种标记。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刺激：用户点击旗标标记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旗标标记状态改变（有</w:t>
      </w:r>
      <w:r>
        <w:rPr>
          <w:rFonts w:hint="eastAsia"/>
        </w:rPr>
        <w:t>/</w:t>
      </w:r>
      <w:r>
        <w:rPr>
          <w:rFonts w:hint="eastAsia"/>
        </w:rPr>
        <w:t>无）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的评分（</w:t>
      </w:r>
      <w:r>
        <w:rPr>
          <w:rFonts w:hint="eastAsia"/>
        </w:rPr>
        <w:t>0</w:t>
      </w:r>
      <w:r>
        <w:rPr>
          <w:rFonts w:hint="eastAsia"/>
        </w:rPr>
        <w:t>心到</w:t>
      </w:r>
      <w:r>
        <w:rPr>
          <w:rFonts w:hint="eastAsia"/>
        </w:rPr>
        <w:t>5</w:t>
      </w:r>
      <w:r>
        <w:rPr>
          <w:rFonts w:hint="eastAsia"/>
        </w:rPr>
        <w:t>心）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变成指定评分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添加备注</w:t>
      </w:r>
    </w:p>
    <w:p w:rsidR="00186273" w:rsidRDefault="00B40550">
      <w:pPr>
        <w:ind w:left="420"/>
      </w:pPr>
      <w:r>
        <w:rPr>
          <w:rFonts w:hint="eastAsia"/>
        </w:rPr>
        <w:t>响应：备注保存且</w:t>
      </w:r>
      <w:r>
        <w:rPr>
          <w:rFonts w:hint="eastAsia"/>
        </w:rPr>
        <w:t>Star</w:t>
      </w:r>
      <w:r>
        <w:rPr>
          <w:rFonts w:hint="eastAsia"/>
        </w:rPr>
        <w:t>变成“</w:t>
      </w:r>
      <w:r>
        <w:rPr>
          <w:rFonts w:hint="eastAsia"/>
        </w:rPr>
        <w:t>have note</w:t>
      </w:r>
      <w:r>
        <w:rPr>
          <w:rFonts w:hint="eastAsia"/>
        </w:rPr>
        <w:t>”状态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的阅读状态（已读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p w:rsidR="00186273" w:rsidRDefault="00B40550">
      <w:pPr>
        <w:ind w:left="420"/>
      </w:pPr>
      <w:r>
        <w:rPr>
          <w:rFonts w:hint="eastAsia"/>
        </w:rPr>
        <w:t>响应：阅读状态改变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添加对应标记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Tab.waif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旗标状态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Tab.grade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评分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Tab.note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笔记并改变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Tab.readstate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阅读状态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Tab.tab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标签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6" w:name="_Toc301520712"/>
      <w:r>
        <w:rPr>
          <w:rFonts w:hint="eastAsia"/>
        </w:rPr>
        <w:t>3.3.4</w:t>
      </w:r>
      <w:r>
        <w:t xml:space="preserve"> </w:t>
      </w:r>
      <w:bookmarkEnd w:id="26"/>
      <w:r>
        <w:rPr>
          <w:rFonts w:hint="eastAsia"/>
        </w:rPr>
        <w:t>筛选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系统能够按照</w:t>
      </w:r>
      <w:r>
        <w:rPr>
          <w:rFonts w:hint="eastAsia"/>
        </w:rPr>
        <w:t>Star</w:t>
      </w:r>
      <w:r>
        <w:rPr>
          <w:rFonts w:hint="eastAsia"/>
        </w:rPr>
        <w:t>的各种属性进行筛选，分为搜索、归类、筛选和排序四个功能模块。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刺激：用户指定类目</w:t>
      </w:r>
    </w:p>
    <w:p w:rsidR="00186273" w:rsidRDefault="00B40550">
      <w:pPr>
        <w:ind w:left="420"/>
      </w:pPr>
      <w:r>
        <w:rPr>
          <w:rFonts w:hint="eastAsia"/>
        </w:rPr>
        <w:t>响应：主界面进行相应筛选结果</w:t>
      </w:r>
    </w:p>
    <w:p w:rsidR="00186273" w:rsidRDefault="00B40550">
      <w:pPr>
        <w:ind w:left="420"/>
      </w:pPr>
      <w:r>
        <w:rPr>
          <w:rFonts w:hint="eastAsia"/>
        </w:rPr>
        <w:t>刺激：用户利用关键词搜索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bookmarkStart w:id="27" w:name="OLE_LINK3"/>
      <w:r>
        <w:rPr>
          <w:rFonts w:hint="eastAsia"/>
        </w:rPr>
        <w:t>主界面展示相应筛选结果</w:t>
      </w:r>
      <w:bookmarkEnd w:id="27"/>
    </w:p>
    <w:p w:rsidR="00186273" w:rsidRDefault="00B40550">
      <w:pPr>
        <w:ind w:left="420"/>
      </w:pPr>
      <w:r>
        <w:rPr>
          <w:rFonts w:hint="eastAsia"/>
        </w:rPr>
        <w:t>刺激：用户选择排序的参照和方式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B40550">
      <w:pPr>
        <w:ind w:left="420"/>
      </w:pPr>
      <w:r>
        <w:rPr>
          <w:rFonts w:hint="eastAsia"/>
        </w:rPr>
        <w:t>刺激：用户选择相应状态的筛选标记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按指定类目分类展示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Sort.display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按指定属性排序展示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t>Filter</w:t>
            </w:r>
            <w:r>
              <w:rPr>
                <w:rFonts w:hint="eastAsia"/>
              </w:rPr>
              <w:t>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按指定标记过滤展示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Search.display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按指定条件搜索展示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8" w:name="_Toc301520713"/>
      <w:r>
        <w:rPr>
          <w:rFonts w:hint="eastAsia"/>
        </w:rPr>
        <w:t>3.3.</w:t>
      </w:r>
      <w:bookmarkEnd w:id="28"/>
      <w:r>
        <w:rPr>
          <w:rFonts w:hint="eastAsia"/>
        </w:rPr>
        <w:t>5 离线支持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支持离线查看仓库并支持上述所有功能操作，包括</w:t>
      </w:r>
      <w:r>
        <w:rPr>
          <w:rFonts w:hint="eastAsia"/>
        </w:rPr>
        <w:t xml:space="preserve"> readme </w:t>
      </w:r>
      <w:r>
        <w:rPr>
          <w:rFonts w:hint="eastAsia"/>
        </w:rPr>
        <w:t>文件的查看。高效的数据条件化呈现</w:t>
      </w:r>
      <w:r>
        <w:rPr>
          <w:rFonts w:hint="eastAsia"/>
        </w:rPr>
        <w:t>(</w:t>
      </w:r>
      <w:r>
        <w:rPr>
          <w:rFonts w:hint="eastAsia"/>
        </w:rPr>
        <w:t>不用频繁请求服务器。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刺激：断开网络</w:t>
      </w:r>
    </w:p>
    <w:p w:rsidR="00186273" w:rsidRDefault="00B40550">
      <w:pPr>
        <w:ind w:left="420"/>
      </w:pPr>
      <w:r>
        <w:rPr>
          <w:rFonts w:hint="eastAsia"/>
        </w:rPr>
        <w:t>响应：上述操作依旧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O</w:t>
            </w:r>
            <w:r>
              <w:t>ffline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能够离线完成基本操作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9" w:name="_Toc301520714"/>
      <w:r>
        <w:rPr>
          <w:rFonts w:hint="eastAsia"/>
        </w:rPr>
        <w:t xml:space="preserve">3.3.6 </w:t>
      </w:r>
      <w:bookmarkEnd w:id="29"/>
      <w:r>
        <w:rPr>
          <w:rFonts w:hint="eastAsia"/>
        </w:rPr>
        <w:t>转Github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在</w:t>
      </w:r>
      <w:r>
        <w:rPr>
          <w:rFonts w:hint="eastAsia"/>
        </w:rPr>
        <w:t>Star</w:t>
      </w:r>
      <w:r>
        <w:rPr>
          <w:rFonts w:hint="eastAsia"/>
        </w:rPr>
        <w:t>详情界面能够打开</w:t>
      </w:r>
      <w:r>
        <w:rPr>
          <w:rFonts w:hint="eastAsia"/>
        </w:rPr>
        <w:t>Star</w:t>
      </w:r>
      <w:r>
        <w:rPr>
          <w:rFonts w:hint="eastAsia"/>
        </w:rPr>
        <w:t>对应的</w:t>
      </w:r>
      <w:r>
        <w:rPr>
          <w:rFonts w:hint="eastAsia"/>
        </w:rPr>
        <w:t>GitHub</w:t>
      </w:r>
      <w:r>
        <w:rPr>
          <w:rFonts w:hint="eastAsia"/>
        </w:rPr>
        <w:t>界面。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刺激：选择</w:t>
      </w:r>
      <w:r>
        <w:rPr>
          <w:rFonts w:hint="eastAsia"/>
        </w:rPr>
        <w:t>GitHub</w:t>
      </w:r>
      <w:r>
        <w:rPr>
          <w:rFonts w:hint="eastAsia"/>
        </w:rPr>
        <w:t>跳转</w:t>
      </w:r>
    </w:p>
    <w:p w:rsidR="00186273" w:rsidRDefault="00B40550">
      <w:pPr>
        <w:ind w:left="420"/>
      </w:pPr>
      <w:r>
        <w:rPr>
          <w:rFonts w:hint="eastAsia"/>
        </w:rPr>
        <w:t>响应：打开</w:t>
      </w:r>
      <w:r>
        <w:rPr>
          <w:rFonts w:hint="eastAsia"/>
        </w:rPr>
        <w:t>Star</w:t>
      </w:r>
      <w:r>
        <w:rPr>
          <w:rFonts w:hint="eastAsia"/>
        </w:rPr>
        <w:t>对应的</w:t>
      </w:r>
      <w:r>
        <w:rPr>
          <w:rFonts w:hint="eastAsia"/>
        </w:rPr>
        <w:t>GitHub</w:t>
      </w:r>
      <w:r>
        <w:rPr>
          <w:rFonts w:hint="eastAsia"/>
        </w:rPr>
        <w:t>界面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Star.Github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界面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3.3.7 导入恢复和导出备份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数据支持</w:t>
      </w:r>
      <w:r>
        <w:rPr>
          <w:rFonts w:hint="eastAsia"/>
        </w:rPr>
        <w:t xml:space="preserve"> Stars </w:t>
      </w:r>
      <w:r>
        <w:rPr>
          <w:rFonts w:hint="eastAsia"/>
        </w:rPr>
        <w:t>和自定义数据的导出备份和导入恢复。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刺激：用户点击导出备份</w:t>
      </w:r>
    </w:p>
    <w:p w:rsidR="00186273" w:rsidRDefault="00B40550">
      <w:pPr>
        <w:ind w:left="420"/>
      </w:pPr>
      <w:r>
        <w:rPr>
          <w:rFonts w:hint="eastAsia"/>
        </w:rPr>
        <w:t>响应：打开导出目录选择界面</w:t>
      </w:r>
    </w:p>
    <w:p w:rsidR="00186273" w:rsidRDefault="00B40550">
      <w:pPr>
        <w:ind w:left="420"/>
      </w:pPr>
      <w:r>
        <w:rPr>
          <w:rFonts w:hint="eastAsia"/>
        </w:rPr>
        <w:t>刺激：选择导出目录</w:t>
      </w:r>
    </w:p>
    <w:p w:rsidR="00186273" w:rsidRDefault="00B40550">
      <w:pPr>
        <w:ind w:left="420"/>
      </w:pPr>
      <w:r>
        <w:rPr>
          <w:rFonts w:hint="eastAsia"/>
        </w:rPr>
        <w:t>响应：将文件备份到指定目录</w:t>
      </w:r>
    </w:p>
    <w:p w:rsidR="00186273" w:rsidRDefault="00B40550">
      <w:pPr>
        <w:ind w:left="420"/>
      </w:pPr>
      <w:r>
        <w:rPr>
          <w:rFonts w:hint="eastAsia"/>
        </w:rPr>
        <w:t>刺激：用户选择导入回复</w:t>
      </w:r>
    </w:p>
    <w:p w:rsidR="00186273" w:rsidRDefault="00B40550">
      <w:pPr>
        <w:ind w:left="420"/>
      </w:pPr>
      <w:r>
        <w:rPr>
          <w:rFonts w:hint="eastAsia"/>
        </w:rPr>
        <w:t>响应：打开导入文件选择界面</w:t>
      </w:r>
    </w:p>
    <w:p w:rsidR="00186273" w:rsidRDefault="00B40550">
      <w:pPr>
        <w:ind w:left="420"/>
      </w:pPr>
      <w:r>
        <w:rPr>
          <w:rFonts w:hint="eastAsia"/>
        </w:rPr>
        <w:t>刺激：用户选择导入文件</w:t>
      </w:r>
    </w:p>
    <w:p w:rsidR="00186273" w:rsidRDefault="00B40550">
      <w:pPr>
        <w:ind w:left="420"/>
      </w:pPr>
      <w:r>
        <w:rPr>
          <w:rFonts w:hint="eastAsia"/>
        </w:rPr>
        <w:t>响应：指定文件导入系统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Data.export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数据导出备份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Data.import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数据导入恢复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3.3.9 Star链接获取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获取</w:t>
      </w:r>
      <w:r>
        <w:rPr>
          <w:rFonts w:hint="eastAsia"/>
        </w:rPr>
        <w:t>Star</w:t>
      </w:r>
      <w:r>
        <w:rPr>
          <w:rFonts w:hint="eastAsia"/>
        </w:rPr>
        <w:t>链接文本。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lastRenderedPageBreak/>
        <w:t>刺激</w:t>
      </w:r>
      <w:r>
        <w:rPr>
          <w:rFonts w:hint="eastAsia"/>
        </w:rPr>
        <w:t>:  Copy Star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链接</w:t>
      </w:r>
    </w:p>
    <w:p w:rsidR="00186273" w:rsidRDefault="00B40550">
      <w:pPr>
        <w:ind w:left="420"/>
      </w:pPr>
      <w:r>
        <w:rPr>
          <w:rFonts w:hint="eastAsia"/>
        </w:rPr>
        <w:t>响应：将</w:t>
      </w:r>
      <w:r>
        <w:rPr>
          <w:rFonts w:hint="eastAsia"/>
        </w:rPr>
        <w:t>Star</w:t>
      </w:r>
      <w:r>
        <w:rPr>
          <w:rFonts w:hint="eastAsia"/>
        </w:rPr>
        <w:t>的链接文本复制到剪贴板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Url.copy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链接获取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3.3.10 问题反馈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用户向开发人员反馈软件问题。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</w:t>
      </w:r>
      <w:r>
        <w:rPr>
          <w:rFonts w:hint="eastAsia"/>
        </w:rPr>
        <w:t xml:space="preserve">:  </w:t>
      </w:r>
      <w:r>
        <w:rPr>
          <w:rFonts w:hint="eastAsia"/>
        </w:rPr>
        <w:t>用户选择反馈。</w:t>
      </w:r>
    </w:p>
    <w:p w:rsidR="00186273" w:rsidRDefault="00B40550">
      <w:pPr>
        <w:ind w:left="420"/>
      </w:pPr>
      <w:r>
        <w:rPr>
          <w:rFonts w:hint="eastAsia"/>
        </w:rPr>
        <w:t>响应：打开开发人员</w:t>
      </w:r>
      <w:r>
        <w:rPr>
          <w:rFonts w:hint="eastAsia"/>
        </w:rPr>
        <w:t>Github</w:t>
      </w:r>
      <w:r>
        <w:rPr>
          <w:rFonts w:hint="eastAsia"/>
        </w:rPr>
        <w:t>留言板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用户反馈</w:t>
            </w:r>
          </w:p>
        </w:tc>
      </w:tr>
    </w:tbl>
    <w:p w:rsidR="00186273" w:rsidRDefault="00186273"/>
    <w:p w:rsidR="00186273" w:rsidRDefault="00B40550">
      <w:pPr>
        <w:pStyle w:val="1"/>
      </w:pPr>
      <w:bookmarkStart w:id="30" w:name="_Toc301520718"/>
      <w:r>
        <w:rPr>
          <w:rFonts w:hint="eastAsia"/>
        </w:rPr>
        <w:t>4</w:t>
      </w:r>
      <w:bookmarkEnd w:id="30"/>
      <w:r>
        <w:rPr>
          <w:rFonts w:hint="eastAsia"/>
        </w:rPr>
        <w:t>外部接口需求</w:t>
      </w:r>
    </w:p>
    <w:p w:rsidR="00186273" w:rsidRDefault="00B40550">
      <w:pPr>
        <w:pStyle w:val="2"/>
        <w:ind w:left="240"/>
      </w:pPr>
      <w:bookmarkStart w:id="31" w:name="_Toc301520724"/>
      <w:r>
        <w:rPr>
          <w:rFonts w:hint="eastAsia"/>
        </w:rPr>
        <w:t xml:space="preserve">4.1 </w:t>
      </w:r>
      <w:bookmarkEnd w:id="31"/>
      <w:r>
        <w:rPr>
          <w:rFonts w:hint="eastAsia"/>
        </w:rPr>
        <w:t>硬件接口</w:t>
      </w:r>
    </w:p>
    <w:p w:rsidR="00186273" w:rsidRDefault="00A87E6D">
      <w:pPr>
        <w:ind w:left="420" w:firstLine="420"/>
      </w:pPr>
      <w:r>
        <w:rPr>
          <w:rFonts w:hint="eastAsia"/>
        </w:rPr>
        <w:t>无</w:t>
      </w:r>
    </w:p>
    <w:p w:rsidR="00186273" w:rsidRDefault="00B40550">
      <w:pPr>
        <w:pStyle w:val="2"/>
        <w:ind w:left="240"/>
      </w:pPr>
      <w:bookmarkStart w:id="32" w:name="_Toc301520725"/>
      <w:r>
        <w:rPr>
          <w:rFonts w:hint="eastAsia"/>
        </w:rPr>
        <w:lastRenderedPageBreak/>
        <w:t xml:space="preserve">4.2 </w:t>
      </w:r>
      <w:bookmarkEnd w:id="32"/>
      <w:r>
        <w:rPr>
          <w:rFonts w:hint="eastAsia"/>
        </w:rPr>
        <w:t>软件接口</w:t>
      </w:r>
    </w:p>
    <w:p w:rsidR="00186273" w:rsidRDefault="00B40550">
      <w:pPr>
        <w:ind w:left="420" w:firstLine="420"/>
      </w:pPr>
      <w:r>
        <w:rPr>
          <w:rFonts w:ascii="微软雅黑" w:hAnsi="微软雅黑" w:cs="微软雅黑" w:hint="eastAsia"/>
        </w:rPr>
        <w:t>SI-1: https://api.github.com</w:t>
      </w:r>
    </w:p>
    <w:p w:rsidR="00186273" w:rsidRDefault="00B40550">
      <w:pPr>
        <w:pStyle w:val="1"/>
      </w:pPr>
      <w:bookmarkStart w:id="33" w:name="_Toc301520727"/>
      <w:r>
        <w:rPr>
          <w:rFonts w:hint="eastAsia"/>
        </w:rPr>
        <w:t>5</w:t>
      </w:r>
      <w:bookmarkEnd w:id="33"/>
      <w:r>
        <w:rPr>
          <w:rFonts w:hint="eastAsia"/>
        </w:rPr>
        <w:t>其他非功能性需求</w:t>
      </w:r>
    </w:p>
    <w:p w:rsidR="00186273" w:rsidRDefault="00B40550">
      <w:pPr>
        <w:pStyle w:val="2"/>
        <w:ind w:left="240"/>
      </w:pPr>
      <w:bookmarkStart w:id="34" w:name="_Toc301520728"/>
      <w:r>
        <w:rPr>
          <w:rFonts w:hint="eastAsia"/>
        </w:rPr>
        <w:t>5.1</w:t>
      </w:r>
      <w:bookmarkEnd w:id="34"/>
      <w:r>
        <w:rPr>
          <w:rFonts w:hint="eastAsia"/>
        </w:rPr>
        <w:t>性能(PE)需求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PE-1: </w:t>
      </w:r>
      <w:r>
        <w:rPr>
          <w:rFonts w:hint="eastAsia"/>
        </w:rPr>
        <w:t>系统应该保证</w:t>
      </w:r>
      <w:r>
        <w:rPr>
          <w:rFonts w:hint="eastAsia"/>
        </w:rPr>
        <w:t xml:space="preserve"> </w:t>
      </w:r>
      <w:r>
        <w:rPr>
          <w:rFonts w:hint="eastAsia"/>
        </w:rPr>
        <w:t>崩溃操作次数</w:t>
      </w:r>
      <w:r>
        <w:rPr>
          <w:rFonts w:hint="eastAsia"/>
        </w:rPr>
        <w:t>/</w:t>
      </w:r>
      <w:r>
        <w:rPr>
          <w:rFonts w:hint="eastAsia"/>
        </w:rPr>
        <w:t>总操作次数</w:t>
      </w:r>
      <w:r>
        <w:rPr>
          <w:rFonts w:hint="eastAsia"/>
        </w:rPr>
        <w:t xml:space="preserve"> &lt; 2%</w:t>
      </w:r>
      <w:r>
        <w:rPr>
          <w:rFonts w:hint="eastAsia"/>
        </w:rPr>
        <w:t>。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PE-2: </w:t>
      </w:r>
      <w:r>
        <w:rPr>
          <w:rFonts w:hint="eastAsia"/>
        </w:rPr>
        <w:t>用户提交了查询后，对查询的响应时间不能超过</w:t>
      </w:r>
      <w:r>
        <w:rPr>
          <w:rFonts w:hint="eastAsia"/>
        </w:rPr>
        <w:t>6</w:t>
      </w:r>
      <w:r>
        <w:rPr>
          <w:rFonts w:hint="eastAsia"/>
        </w:rPr>
        <w:t>秒，在此时间内要将查询结果显示在主界面上。</w:t>
      </w:r>
    </w:p>
    <w:p w:rsidR="00186273" w:rsidRDefault="00B40550">
      <w:pPr>
        <w:pStyle w:val="2"/>
        <w:ind w:left="240"/>
      </w:pPr>
      <w:bookmarkStart w:id="35" w:name="_Toc301520732"/>
      <w:r>
        <w:rPr>
          <w:rFonts w:hint="eastAsia"/>
        </w:rPr>
        <w:t>5.2</w:t>
      </w:r>
      <w:r>
        <w:t xml:space="preserve"> </w:t>
      </w:r>
      <w:bookmarkEnd w:id="35"/>
      <w:r>
        <w:rPr>
          <w:rFonts w:hint="eastAsia"/>
        </w:rPr>
        <w:t>防护性需求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SA-1: </w:t>
      </w:r>
      <w:r>
        <w:rPr>
          <w:rFonts w:hint="eastAsia"/>
        </w:rPr>
        <w:t>系统保证从</w:t>
      </w:r>
      <w:r>
        <w:rPr>
          <w:rFonts w:hint="eastAsia"/>
        </w:rPr>
        <w:t>GitHub</w:t>
      </w:r>
      <w:r>
        <w:rPr>
          <w:rFonts w:hint="eastAsia"/>
        </w:rPr>
        <w:t>中获得的</w:t>
      </w:r>
      <w:r>
        <w:rPr>
          <w:rFonts w:hint="eastAsia"/>
        </w:rPr>
        <w:t>Token</w:t>
      </w:r>
      <w:r>
        <w:rPr>
          <w:rFonts w:hint="eastAsia"/>
        </w:rPr>
        <w:t>不能泄露。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SA-1: </w:t>
      </w:r>
      <w:r>
        <w:rPr>
          <w:rFonts w:hint="eastAsia"/>
        </w:rPr>
        <w:t>系统只是对</w:t>
      </w:r>
      <w:r>
        <w:rPr>
          <w:rFonts w:hint="eastAsia"/>
        </w:rPr>
        <w:t>stars</w:t>
      </w:r>
      <w:r>
        <w:rPr>
          <w:rFonts w:hint="eastAsia"/>
        </w:rPr>
        <w:t>进行形式上的加工展示，并不会修改其任何在</w:t>
      </w:r>
      <w:r>
        <w:rPr>
          <w:rFonts w:hint="eastAsia"/>
        </w:rPr>
        <w:t>GitHub</w:t>
      </w:r>
      <w:r>
        <w:rPr>
          <w:rFonts w:hint="eastAsia"/>
        </w:rPr>
        <w:t>上的内容。</w:t>
      </w:r>
    </w:p>
    <w:p w:rsidR="00186273" w:rsidRDefault="00B40550">
      <w:pPr>
        <w:pStyle w:val="2"/>
        <w:ind w:left="240"/>
      </w:pPr>
      <w:bookmarkStart w:id="36" w:name="_Toc301520737"/>
      <w:r>
        <w:rPr>
          <w:rFonts w:hint="eastAsia"/>
        </w:rPr>
        <w:t>5.3</w:t>
      </w:r>
      <w:bookmarkEnd w:id="36"/>
      <w:r>
        <w:rPr>
          <w:rFonts w:hint="eastAsia"/>
        </w:rPr>
        <w:t>安全性需求(SE)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SE-1: </w:t>
      </w:r>
      <w:r>
        <w:rPr>
          <w:rFonts w:hint="eastAsia"/>
        </w:rPr>
        <w:t>用户必须经过身份验证登陆到该系统才能完成其他所有操作。</w:t>
      </w:r>
    </w:p>
    <w:p w:rsidR="00186273" w:rsidRDefault="00B40550">
      <w:pPr>
        <w:pStyle w:val="2"/>
        <w:ind w:left="240"/>
      </w:pPr>
      <w:bookmarkStart w:id="37" w:name="_Toc301520740"/>
      <w:r>
        <w:rPr>
          <w:rFonts w:hint="eastAsia"/>
        </w:rPr>
        <w:t>5.4</w:t>
      </w:r>
      <w:bookmarkEnd w:id="37"/>
      <w:r>
        <w:rPr>
          <w:rFonts w:hint="eastAsia"/>
        </w:rPr>
        <w:t>软件质量属性</w:t>
      </w:r>
    </w:p>
    <w:p w:rsidR="00186273" w:rsidRDefault="00B40550">
      <w:pPr>
        <w:ind w:firstLine="420"/>
      </w:pPr>
      <w:r>
        <w:rPr>
          <w:rFonts w:hint="eastAsia"/>
        </w:rPr>
        <w:t>易用性（</w:t>
      </w:r>
      <w:r>
        <w:rPr>
          <w:rFonts w:hint="eastAsia"/>
        </w:rPr>
        <w:t>US</w:t>
      </w:r>
      <w:r>
        <w:rPr>
          <w:rFonts w:hint="eastAsia"/>
        </w:rPr>
        <w:t>）：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US-1: </w:t>
      </w:r>
      <w:r>
        <w:rPr>
          <w:rFonts w:hint="eastAsia"/>
        </w:rPr>
        <w:t>在第一次接触系统的情况下，一个用户能够在三分钟内掌握本系</w:t>
      </w:r>
      <w:r>
        <w:rPr>
          <w:rFonts w:hint="eastAsia"/>
        </w:rPr>
        <w:lastRenderedPageBreak/>
        <w:t>统的所有功能使用方法。</w:t>
      </w:r>
    </w:p>
    <w:p w:rsidR="00186273" w:rsidRDefault="00B40550">
      <w:pPr>
        <w:ind w:firstLine="420"/>
      </w:pPr>
      <w:r>
        <w:rPr>
          <w:rFonts w:hint="eastAsia"/>
        </w:rPr>
        <w:t>互操作性（</w:t>
      </w:r>
      <w:r>
        <w:rPr>
          <w:rFonts w:hint="eastAsia"/>
        </w:rPr>
        <w:t>IO</w:t>
      </w:r>
      <w:r>
        <w:rPr>
          <w:rFonts w:hint="eastAsia"/>
        </w:rPr>
        <w:t>）：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IO-1: </w:t>
      </w:r>
      <w:r>
        <w:rPr>
          <w:rFonts w:hint="eastAsia"/>
        </w:rPr>
        <w:t>系统能够对用户在</w:t>
      </w: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Stars</w:t>
      </w:r>
      <w:r>
        <w:rPr>
          <w:rFonts w:hint="eastAsia"/>
        </w:rPr>
        <w:t>进行完整的导入。</w:t>
      </w:r>
    </w:p>
    <w:p w:rsidR="00186273" w:rsidRDefault="00B40550">
      <w:pPr>
        <w:ind w:firstLine="420"/>
      </w:pPr>
      <w:r>
        <w:rPr>
          <w:rFonts w:hint="eastAsia"/>
        </w:rPr>
        <w:t>可靠性（</w:t>
      </w:r>
      <w:r>
        <w:rPr>
          <w:rFonts w:hint="eastAsia"/>
        </w:rPr>
        <w:t>AV</w:t>
      </w:r>
      <w:r>
        <w:rPr>
          <w:rFonts w:hint="eastAsia"/>
        </w:rPr>
        <w:t>）：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AV-1: </w:t>
      </w:r>
      <w:r>
        <w:rPr>
          <w:rFonts w:hint="eastAsia"/>
        </w:rPr>
        <w:t>系统应该保证在每一百次操作中使系统崩溃的次数小于两次。</w:t>
      </w:r>
    </w:p>
    <w:p w:rsidR="00186273" w:rsidRDefault="00B40550">
      <w:pPr>
        <w:ind w:firstLine="420"/>
      </w:pPr>
      <w:r>
        <w:rPr>
          <w:rFonts w:hint="eastAsia"/>
        </w:rPr>
        <w:t>可维护性（</w:t>
      </w:r>
      <w:r>
        <w:rPr>
          <w:rFonts w:hint="eastAsia"/>
        </w:rPr>
        <w:t>MA</w:t>
      </w:r>
      <w:r>
        <w:rPr>
          <w:rFonts w:hint="eastAsia"/>
        </w:rPr>
        <w:t>）：</w:t>
      </w:r>
    </w:p>
    <w:p w:rsidR="00186273" w:rsidRDefault="00B40550">
      <w:pPr>
        <w:ind w:left="420" w:firstLine="420"/>
      </w:pPr>
      <w:r>
        <w:rPr>
          <w:rFonts w:hint="eastAsia"/>
        </w:rPr>
        <w:t xml:space="preserve">MA-1: </w:t>
      </w:r>
      <w:r>
        <w:rPr>
          <w:rFonts w:hint="eastAsia"/>
        </w:rPr>
        <w:t>每个模块中，注释与源代码语句的比例至少为</w:t>
      </w:r>
      <w:r>
        <w:rPr>
          <w:rFonts w:hint="eastAsia"/>
        </w:rPr>
        <w:t>1:3</w:t>
      </w:r>
      <w:r>
        <w:rPr>
          <w:rFonts w:hint="eastAsia"/>
        </w:rPr>
        <w:t>。</w:t>
      </w:r>
    </w:p>
    <w:p w:rsidR="00186273" w:rsidRDefault="00186273">
      <w:pPr>
        <w:rPr>
          <w:rFonts w:ascii="微软雅黑" w:hAnsi="微软雅黑"/>
        </w:rPr>
      </w:pPr>
    </w:p>
    <w:p w:rsidR="00186273" w:rsidRDefault="00186273">
      <w:pPr>
        <w:rPr>
          <w:rFonts w:ascii="微软雅黑" w:hAnsi="微软雅黑"/>
        </w:rPr>
      </w:pPr>
    </w:p>
    <w:p w:rsidR="00186273" w:rsidRDefault="00B40550">
      <w:pPr>
        <w:pStyle w:val="1"/>
        <w:rPr>
          <w:rFonts w:ascii="Times New Roman" w:eastAsia="宋体" w:hAnsi="Times New Roman"/>
          <w:sz w:val="24"/>
        </w:rPr>
      </w:pPr>
      <w:bookmarkStart w:id="38" w:name="_Toc28330_WPSOffice_Level1"/>
      <w:bookmarkStart w:id="39" w:name="_Toc16817_WPSOffice_Level1"/>
      <w:bookmarkStart w:id="40" w:name="_Toc29730"/>
      <w:bookmarkStart w:id="41" w:name="_Toc611_WPSOffice_Level1"/>
      <w:bookmarkStart w:id="42" w:name="_Toc26570"/>
      <w:bookmarkStart w:id="43" w:name="_Toc10277"/>
      <w:r>
        <w:rPr>
          <w:rFonts w:hint="eastAsia"/>
        </w:rPr>
        <w:t>附录1词汇表</w:t>
      </w:r>
      <w:bookmarkEnd w:id="38"/>
      <w:bookmarkEnd w:id="39"/>
      <w:bookmarkEnd w:id="40"/>
      <w:bookmarkEnd w:id="41"/>
      <w:bookmarkEnd w:id="42"/>
      <w:bookmarkEnd w:id="43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词汇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解释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GitHub Stars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 xml:space="preserve">Github </w:t>
            </w:r>
            <w:r>
              <w:rPr>
                <w:rFonts w:ascii="Times New Roman" w:eastAsia="宋体" w:hAnsi="Times New Roman" w:hint="eastAsia"/>
                <w:szCs w:val="28"/>
              </w:rPr>
              <w:t>使用者所收藏的仓库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令牌（</w:t>
            </w:r>
            <w:r>
              <w:rPr>
                <w:rFonts w:ascii="Times New Roman" w:eastAsia="宋体" w:hAnsi="Times New Roman" w:hint="eastAsia"/>
                <w:szCs w:val="28"/>
              </w:rPr>
              <w:t>token</w:t>
            </w:r>
            <w:r>
              <w:rPr>
                <w:rFonts w:ascii="Times New Roman" w:eastAsia="宋体" w:hAnsi="Times New Roman" w:hint="eastAsia"/>
                <w:szCs w:val="28"/>
              </w:rPr>
              <w:t>）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Github</w:t>
            </w:r>
            <w:r>
              <w:rPr>
                <w:rFonts w:ascii="Times New Roman" w:eastAsia="宋体" w:hAnsi="Times New Roman" w:hint="eastAsia"/>
                <w:szCs w:val="28"/>
              </w:rPr>
              <w:t>个人账号设置</w:t>
            </w:r>
            <w:r>
              <w:rPr>
                <w:rFonts w:ascii="Times New Roman" w:eastAsia="宋体" w:hAnsi="Times New Roman" w:hint="eastAsia"/>
                <w:szCs w:val="28"/>
              </w:rPr>
              <w:t>-&gt;</w:t>
            </w:r>
            <w:r>
              <w:rPr>
                <w:rFonts w:ascii="Times New Roman" w:eastAsia="宋体" w:hAnsi="Times New Roman" w:hint="eastAsia"/>
                <w:szCs w:val="28"/>
              </w:rPr>
              <w:t>开发者设置</w:t>
            </w:r>
            <w:r>
              <w:rPr>
                <w:rFonts w:ascii="Times New Roman" w:eastAsia="宋体" w:hAnsi="Times New Roman" w:hint="eastAsia"/>
                <w:szCs w:val="28"/>
              </w:rPr>
              <w:t>-&gt;</w:t>
            </w:r>
            <w:r>
              <w:rPr>
                <w:rFonts w:ascii="Times New Roman" w:eastAsia="宋体" w:hAnsi="Times New Roman" w:hint="eastAsia"/>
                <w:szCs w:val="28"/>
              </w:rPr>
              <w:t>个人</w:t>
            </w:r>
            <w:r>
              <w:rPr>
                <w:rFonts w:ascii="Times New Roman" w:eastAsia="宋体" w:hAnsi="Times New Roman" w:hint="eastAsia"/>
                <w:szCs w:val="28"/>
              </w:rPr>
              <w:t>token</w:t>
            </w:r>
          </w:p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相当于用户的第二种</w:t>
            </w:r>
            <w:r>
              <w:rPr>
                <w:rFonts w:ascii="Times New Roman" w:eastAsia="宋体" w:hAnsi="Times New Roman" w:hint="eastAsia"/>
                <w:szCs w:val="28"/>
              </w:rPr>
              <w:t>Github</w:t>
            </w:r>
            <w:r>
              <w:rPr>
                <w:rFonts w:ascii="Times New Roman" w:eastAsia="宋体" w:hAnsi="Times New Roman" w:hint="eastAsia"/>
                <w:szCs w:val="28"/>
              </w:rPr>
              <w:t>密码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标签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用户可以给</w:t>
            </w: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添加自定义标签</w:t>
            </w:r>
          </w:p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标签可以用作搜索条件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旗标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作为筛选条件的一个标识，若拥有旗标则高亮显示，若无，则不高亮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阅读状态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被分为“已读”和“未读”两种状</w:t>
            </w:r>
            <w:r>
              <w:rPr>
                <w:rFonts w:ascii="Times New Roman" w:eastAsia="宋体" w:hAnsi="Times New Roman" w:hint="eastAsia"/>
                <w:szCs w:val="28"/>
              </w:rPr>
              <w:lastRenderedPageBreak/>
              <w:t>态，改状态可以用作筛选的条件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lastRenderedPageBreak/>
              <w:t>备注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用户为</w:t>
            </w: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添加的自定义备注，可以用作筛选和搜索的条件</w:t>
            </w:r>
          </w:p>
        </w:tc>
      </w:tr>
      <w:tr w:rsidR="00186273"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评分</w:t>
            </w:r>
          </w:p>
        </w:tc>
        <w:tc>
          <w:tcPr>
            <w:tcW w:w="4261" w:type="dxa"/>
            <w:vAlign w:val="center"/>
          </w:tcPr>
          <w:p w:rsidR="00186273" w:rsidRDefault="00B40550">
            <w:pPr>
              <w:spacing w:before="20" w:after="20" w:line="420" w:lineRule="auto"/>
              <w:jc w:val="center"/>
              <w:rPr>
                <w:rFonts w:ascii="Times New Roman" w:eastAsia="宋体" w:hAnsi="Times New Roman"/>
                <w:szCs w:val="28"/>
              </w:rPr>
            </w:pPr>
            <w:r>
              <w:rPr>
                <w:rFonts w:ascii="Times New Roman" w:eastAsia="宋体" w:hAnsi="Times New Roman" w:hint="eastAsia"/>
                <w:szCs w:val="28"/>
              </w:rPr>
              <w:t>用户为</w:t>
            </w:r>
            <w:r>
              <w:rPr>
                <w:rFonts w:ascii="Times New Roman" w:eastAsia="宋体" w:hAnsi="Times New Roman" w:hint="eastAsia"/>
                <w:szCs w:val="28"/>
              </w:rPr>
              <w:t>Star</w:t>
            </w:r>
            <w:r>
              <w:rPr>
                <w:rFonts w:ascii="Times New Roman" w:eastAsia="宋体" w:hAnsi="Times New Roman" w:hint="eastAsia"/>
                <w:szCs w:val="28"/>
              </w:rPr>
              <w:t>添加的评分（零颗心到五颗心），可以用作排序功能的条件</w:t>
            </w:r>
          </w:p>
        </w:tc>
      </w:tr>
    </w:tbl>
    <w:p w:rsidR="00A01F61" w:rsidRDefault="00A01F61" w:rsidP="00A01F61"/>
    <w:p w:rsidR="00A01F61" w:rsidRDefault="00A01F61" w:rsidP="00A01F61">
      <w:r>
        <w:rPr>
          <w:rFonts w:hint="eastAsia"/>
        </w:rPr>
        <w:t>文档版本记录</w:t>
      </w:r>
    </w:p>
    <w:tbl>
      <w:tblPr>
        <w:tblStyle w:val="TableGrid"/>
        <w:tblW w:w="9288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1811"/>
        <w:gridCol w:w="1401"/>
        <w:gridCol w:w="4888"/>
      </w:tblGrid>
      <w:tr w:rsidR="00C43C5E" w:rsidTr="00DA19EE">
        <w:trPr>
          <w:trHeight w:val="504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43C5E" w:rsidRDefault="00C43C5E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43C5E" w:rsidRDefault="00C43C5E" w:rsidP="00DA19EE">
            <w:pPr>
              <w:ind w:left="127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43C5E" w:rsidRDefault="00C43C5E" w:rsidP="00DA19EE">
            <w:pPr>
              <w:ind w:left="22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43C5E" w:rsidRDefault="00C43C5E" w:rsidP="00DA19EE">
            <w:pPr>
              <w:ind w:right="163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C43C5E" w:rsidTr="00DA19EE">
        <w:trPr>
          <w:trHeight w:val="323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C5E" w:rsidRDefault="00C43C5E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C5E" w:rsidRDefault="00C43C5E" w:rsidP="00C43C5E">
            <w:pPr>
              <w:tabs>
                <w:tab w:val="center" w:pos="709"/>
              </w:tabs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吕轩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C5E" w:rsidRDefault="00C43C5E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C5E" w:rsidRDefault="00C43C5E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完成初稿</w:t>
            </w:r>
          </w:p>
        </w:tc>
      </w:tr>
      <w:tr w:rsidR="00C43C5E" w:rsidTr="00DA19EE">
        <w:trPr>
          <w:trHeight w:val="32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C5E" w:rsidRDefault="00C43C5E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C5E" w:rsidRDefault="00C43C5E" w:rsidP="00C43C5E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吕轩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C5E" w:rsidRDefault="00C43C5E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2019/7/6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C5E" w:rsidRDefault="00C840F0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添加用户设置和本地同步模块</w:t>
            </w:r>
            <w:r w:rsidR="00BD1804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以及其他非功能性需求</w:t>
            </w:r>
          </w:p>
        </w:tc>
      </w:tr>
      <w:tr w:rsidR="00DF633E" w:rsidTr="00DA19EE">
        <w:trPr>
          <w:trHeight w:val="32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3E" w:rsidRDefault="008C3041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3E" w:rsidRDefault="00BD69CE" w:rsidP="00C43C5E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吕轩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3E" w:rsidRDefault="00BD69CE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2019/7/8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3E" w:rsidRDefault="00BD69CE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增加离线需求</w:t>
            </w:r>
          </w:p>
        </w:tc>
      </w:tr>
      <w:tr w:rsidR="00893EB9" w:rsidTr="00DA19EE">
        <w:trPr>
          <w:trHeight w:val="32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EB9" w:rsidRDefault="00893EB9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EB9" w:rsidRDefault="00893EB9" w:rsidP="00C43C5E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EB9" w:rsidRDefault="00893EB9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EB9" w:rsidRDefault="00893EB9" w:rsidP="00DA19EE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A01F61" w:rsidRPr="00A01F61" w:rsidRDefault="00A01F61" w:rsidP="00A01F61"/>
    <w:sectPr w:rsidR="00A01F61" w:rsidRPr="00A01F61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49" w:rsidRDefault="004F7B49">
      <w:r>
        <w:separator/>
      </w:r>
    </w:p>
  </w:endnote>
  <w:endnote w:type="continuationSeparator" w:id="0">
    <w:p w:rsidR="004F7B49" w:rsidRDefault="004F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B40550">
    <w:pPr>
      <w:pStyle w:val="a9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4D49F9">
      <w:rPr>
        <w:rFonts w:ascii="微软雅黑" w:hAnsi="微软雅黑"/>
        <w:noProof/>
      </w:rPr>
      <w:t>2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 共</w:t>
    </w:r>
    <w:r w:rsidR="004F7B49">
      <w:fldChar w:fldCharType="begin"/>
    </w:r>
    <w:r w:rsidR="004F7B49">
      <w:instrText xml:space="preserve"> NUMPAGES   \* MERGEFORMAT </w:instrText>
    </w:r>
    <w:r w:rsidR="004F7B49">
      <w:fldChar w:fldCharType="separate"/>
    </w:r>
    <w:r w:rsidR="004D49F9" w:rsidRPr="004D49F9">
      <w:rPr>
        <w:rFonts w:ascii="微软雅黑" w:hAnsi="微软雅黑"/>
        <w:noProof/>
      </w:rPr>
      <w:t>14</w:t>
    </w:r>
    <w:r w:rsidR="004F7B49">
      <w:rPr>
        <w:rFonts w:ascii="微软雅黑" w:hAnsi="微软雅黑"/>
        <w:noProof/>
      </w:rPr>
      <w:fldChar w:fldCharType="end"/>
    </w:r>
    <w:r>
      <w:rPr>
        <w:rFonts w:ascii="微软雅黑" w:hAnsi="微软雅黑" w:hint="eastAsia"/>
      </w:rPr>
      <w:t>页</w:t>
    </w:r>
  </w:p>
  <w:p w:rsidR="00186273" w:rsidRDefault="00186273">
    <w:pPr>
      <w:ind w:firstLine="420"/>
    </w:pPr>
  </w:p>
  <w:p w:rsidR="00186273" w:rsidRDefault="00186273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49" w:rsidRDefault="004F7B49">
      <w:r>
        <w:separator/>
      </w:r>
    </w:p>
  </w:footnote>
  <w:footnote w:type="continuationSeparator" w:id="0">
    <w:p w:rsidR="004F7B49" w:rsidRDefault="004F7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186273">
    <w:pPr>
      <w:pStyle w:val="ab"/>
      <w:pBdr>
        <w:bottom w:val="thickThinSmallGap" w:sz="24" w:space="1" w:color="622423" w:themeColor="accent2" w:themeShade="7F"/>
      </w:pBdr>
      <w:ind w:firstLine="360"/>
      <w:jc w:val="left"/>
      <w:rPr>
        <w:rFonts w:ascii="微软雅黑" w:hAnsi="微软雅黑"/>
      </w:rPr>
    </w:pPr>
  </w:p>
  <w:p w:rsidR="00186273" w:rsidRDefault="00B40550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西北工业大学－高级软件工程能力综合训练第6小组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8E423FA4F6244F59879094D85AB9703E"/>
        </w:placeholder>
      </w:sdtPr>
      <w:sdtEndPr/>
      <w:sdtContent>
        <w:r>
          <w:rPr>
            <w:rFonts w:ascii="微软雅黑" w:hAnsi="微软雅黑" w:hint="eastAsia"/>
          </w:rPr>
          <w:t>软件编码规范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CE28D56A36514A398598B8E647102FA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1.0</w:t>
        </w:r>
      </w:sdtContent>
    </w:sdt>
  </w:p>
  <w:p w:rsidR="00186273" w:rsidRDefault="00186273">
    <w:pPr>
      <w:ind w:firstLine="420"/>
    </w:pPr>
  </w:p>
  <w:p w:rsidR="00186273" w:rsidRDefault="00186273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544C"/>
    <w:multiLevelType w:val="singleLevel"/>
    <w:tmpl w:val="3EAE544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2"/>
    <w:rsid w:val="00006507"/>
    <w:rsid w:val="00010FF5"/>
    <w:rsid w:val="00021BC0"/>
    <w:rsid w:val="00032B23"/>
    <w:rsid w:val="00034C59"/>
    <w:rsid w:val="00051494"/>
    <w:rsid w:val="00061C1B"/>
    <w:rsid w:val="00062214"/>
    <w:rsid w:val="00072F08"/>
    <w:rsid w:val="00074128"/>
    <w:rsid w:val="00087E0C"/>
    <w:rsid w:val="000B266C"/>
    <w:rsid w:val="000B30C2"/>
    <w:rsid w:val="000C0428"/>
    <w:rsid w:val="000C524F"/>
    <w:rsid w:val="000E28C1"/>
    <w:rsid w:val="000E3F10"/>
    <w:rsid w:val="000F0CE8"/>
    <w:rsid w:val="0010471B"/>
    <w:rsid w:val="00107A14"/>
    <w:rsid w:val="00110593"/>
    <w:rsid w:val="00122993"/>
    <w:rsid w:val="0012781A"/>
    <w:rsid w:val="00132E03"/>
    <w:rsid w:val="00136105"/>
    <w:rsid w:val="0017606A"/>
    <w:rsid w:val="00186273"/>
    <w:rsid w:val="001A02E2"/>
    <w:rsid w:val="001A1F89"/>
    <w:rsid w:val="001B40F9"/>
    <w:rsid w:val="001B6B5C"/>
    <w:rsid w:val="001D17A0"/>
    <w:rsid w:val="001D5ED0"/>
    <w:rsid w:val="001E2BF2"/>
    <w:rsid w:val="001F5625"/>
    <w:rsid w:val="00205573"/>
    <w:rsid w:val="00213596"/>
    <w:rsid w:val="0021708D"/>
    <w:rsid w:val="0022335C"/>
    <w:rsid w:val="002258DC"/>
    <w:rsid w:val="002471FC"/>
    <w:rsid w:val="002551BD"/>
    <w:rsid w:val="00255563"/>
    <w:rsid w:val="002559A5"/>
    <w:rsid w:val="00257360"/>
    <w:rsid w:val="00262184"/>
    <w:rsid w:val="002669F2"/>
    <w:rsid w:val="00287800"/>
    <w:rsid w:val="0029354D"/>
    <w:rsid w:val="002B1173"/>
    <w:rsid w:val="002B57FF"/>
    <w:rsid w:val="002C1A76"/>
    <w:rsid w:val="002D6F8F"/>
    <w:rsid w:val="002E1BBC"/>
    <w:rsid w:val="002E5A84"/>
    <w:rsid w:val="00301729"/>
    <w:rsid w:val="003106F3"/>
    <w:rsid w:val="00314C3B"/>
    <w:rsid w:val="00336D1E"/>
    <w:rsid w:val="00340EAB"/>
    <w:rsid w:val="003438BD"/>
    <w:rsid w:val="00353EB0"/>
    <w:rsid w:val="00397116"/>
    <w:rsid w:val="00397EB2"/>
    <w:rsid w:val="003A782E"/>
    <w:rsid w:val="003B2E64"/>
    <w:rsid w:val="003B7F12"/>
    <w:rsid w:val="003C0E1F"/>
    <w:rsid w:val="003C254B"/>
    <w:rsid w:val="003C59BF"/>
    <w:rsid w:val="003D40EC"/>
    <w:rsid w:val="003D6BAE"/>
    <w:rsid w:val="003D70F4"/>
    <w:rsid w:val="00400C77"/>
    <w:rsid w:val="00411482"/>
    <w:rsid w:val="0042056A"/>
    <w:rsid w:val="00450BA4"/>
    <w:rsid w:val="00470F67"/>
    <w:rsid w:val="004839AE"/>
    <w:rsid w:val="00487D2F"/>
    <w:rsid w:val="004A2B2F"/>
    <w:rsid w:val="004A4BFE"/>
    <w:rsid w:val="004B1C47"/>
    <w:rsid w:val="004C4E44"/>
    <w:rsid w:val="004D49F9"/>
    <w:rsid w:val="004D5E66"/>
    <w:rsid w:val="004D7A94"/>
    <w:rsid w:val="004D7F52"/>
    <w:rsid w:val="004E74B0"/>
    <w:rsid w:val="004F7B49"/>
    <w:rsid w:val="0051168F"/>
    <w:rsid w:val="00512703"/>
    <w:rsid w:val="00553BA1"/>
    <w:rsid w:val="00567581"/>
    <w:rsid w:val="00573D81"/>
    <w:rsid w:val="00583459"/>
    <w:rsid w:val="00594767"/>
    <w:rsid w:val="005A3863"/>
    <w:rsid w:val="005D266B"/>
    <w:rsid w:val="005D2BB8"/>
    <w:rsid w:val="005E339C"/>
    <w:rsid w:val="005F46C0"/>
    <w:rsid w:val="005F5FB0"/>
    <w:rsid w:val="0061667F"/>
    <w:rsid w:val="00620C1A"/>
    <w:rsid w:val="006344D2"/>
    <w:rsid w:val="00642BF7"/>
    <w:rsid w:val="006601F2"/>
    <w:rsid w:val="00665396"/>
    <w:rsid w:val="0067134F"/>
    <w:rsid w:val="00675548"/>
    <w:rsid w:val="00693E19"/>
    <w:rsid w:val="006A3000"/>
    <w:rsid w:val="006A3133"/>
    <w:rsid w:val="006B0C68"/>
    <w:rsid w:val="006B29CD"/>
    <w:rsid w:val="006C2C62"/>
    <w:rsid w:val="006E0F58"/>
    <w:rsid w:val="006F49C1"/>
    <w:rsid w:val="00703056"/>
    <w:rsid w:val="0070664F"/>
    <w:rsid w:val="00722D25"/>
    <w:rsid w:val="00723AB5"/>
    <w:rsid w:val="00733EF8"/>
    <w:rsid w:val="00753676"/>
    <w:rsid w:val="0075430F"/>
    <w:rsid w:val="00755C94"/>
    <w:rsid w:val="00774DAA"/>
    <w:rsid w:val="00775C4E"/>
    <w:rsid w:val="0078587B"/>
    <w:rsid w:val="007B005A"/>
    <w:rsid w:val="007B5DE9"/>
    <w:rsid w:val="007F1036"/>
    <w:rsid w:val="007F3C15"/>
    <w:rsid w:val="0080168B"/>
    <w:rsid w:val="00802AE2"/>
    <w:rsid w:val="008075C6"/>
    <w:rsid w:val="008102C2"/>
    <w:rsid w:val="00825623"/>
    <w:rsid w:val="00827A35"/>
    <w:rsid w:val="00832E1D"/>
    <w:rsid w:val="00850C10"/>
    <w:rsid w:val="008511A0"/>
    <w:rsid w:val="00852AA6"/>
    <w:rsid w:val="008554D0"/>
    <w:rsid w:val="00861F7D"/>
    <w:rsid w:val="00871F58"/>
    <w:rsid w:val="008828E0"/>
    <w:rsid w:val="00882FD6"/>
    <w:rsid w:val="00884C93"/>
    <w:rsid w:val="00893EB9"/>
    <w:rsid w:val="0089498A"/>
    <w:rsid w:val="008C3041"/>
    <w:rsid w:val="008D0670"/>
    <w:rsid w:val="008F3890"/>
    <w:rsid w:val="009154D5"/>
    <w:rsid w:val="00923B3E"/>
    <w:rsid w:val="00925FAE"/>
    <w:rsid w:val="00935A76"/>
    <w:rsid w:val="0094062F"/>
    <w:rsid w:val="009546E9"/>
    <w:rsid w:val="0095522F"/>
    <w:rsid w:val="00960381"/>
    <w:rsid w:val="00964D02"/>
    <w:rsid w:val="009771A4"/>
    <w:rsid w:val="00987067"/>
    <w:rsid w:val="00992681"/>
    <w:rsid w:val="00994F39"/>
    <w:rsid w:val="009C79EA"/>
    <w:rsid w:val="009D2E14"/>
    <w:rsid w:val="009D7361"/>
    <w:rsid w:val="009E08E5"/>
    <w:rsid w:val="009F7352"/>
    <w:rsid w:val="00A01F61"/>
    <w:rsid w:val="00A0704D"/>
    <w:rsid w:val="00A202C0"/>
    <w:rsid w:val="00A23ADE"/>
    <w:rsid w:val="00A26035"/>
    <w:rsid w:val="00A4111A"/>
    <w:rsid w:val="00A5176E"/>
    <w:rsid w:val="00A626D2"/>
    <w:rsid w:val="00A62A04"/>
    <w:rsid w:val="00A66B46"/>
    <w:rsid w:val="00A844C7"/>
    <w:rsid w:val="00A87E6D"/>
    <w:rsid w:val="00A91532"/>
    <w:rsid w:val="00A928A1"/>
    <w:rsid w:val="00AA3872"/>
    <w:rsid w:val="00AB26DB"/>
    <w:rsid w:val="00AE7202"/>
    <w:rsid w:val="00B0170A"/>
    <w:rsid w:val="00B1141D"/>
    <w:rsid w:val="00B125C9"/>
    <w:rsid w:val="00B147C6"/>
    <w:rsid w:val="00B20B72"/>
    <w:rsid w:val="00B3292A"/>
    <w:rsid w:val="00B34DCB"/>
    <w:rsid w:val="00B35409"/>
    <w:rsid w:val="00B40550"/>
    <w:rsid w:val="00B55652"/>
    <w:rsid w:val="00B766CC"/>
    <w:rsid w:val="00B807F0"/>
    <w:rsid w:val="00B83A99"/>
    <w:rsid w:val="00B84747"/>
    <w:rsid w:val="00B9715A"/>
    <w:rsid w:val="00B97A74"/>
    <w:rsid w:val="00BA0621"/>
    <w:rsid w:val="00BB7A94"/>
    <w:rsid w:val="00BD1804"/>
    <w:rsid w:val="00BD69CE"/>
    <w:rsid w:val="00BE5D02"/>
    <w:rsid w:val="00BE5F52"/>
    <w:rsid w:val="00BF6E3A"/>
    <w:rsid w:val="00C0471B"/>
    <w:rsid w:val="00C21563"/>
    <w:rsid w:val="00C34BFC"/>
    <w:rsid w:val="00C40CE2"/>
    <w:rsid w:val="00C43C5E"/>
    <w:rsid w:val="00C52CC0"/>
    <w:rsid w:val="00C629AB"/>
    <w:rsid w:val="00C724FC"/>
    <w:rsid w:val="00C81502"/>
    <w:rsid w:val="00C840F0"/>
    <w:rsid w:val="00CA0A65"/>
    <w:rsid w:val="00CA0BE4"/>
    <w:rsid w:val="00CB19EF"/>
    <w:rsid w:val="00CB35AF"/>
    <w:rsid w:val="00CC1D78"/>
    <w:rsid w:val="00CC6201"/>
    <w:rsid w:val="00D03D8F"/>
    <w:rsid w:val="00D40238"/>
    <w:rsid w:val="00D61937"/>
    <w:rsid w:val="00D6484A"/>
    <w:rsid w:val="00D71144"/>
    <w:rsid w:val="00D9755C"/>
    <w:rsid w:val="00DB55C8"/>
    <w:rsid w:val="00DC1D74"/>
    <w:rsid w:val="00DD43E4"/>
    <w:rsid w:val="00DD755A"/>
    <w:rsid w:val="00DF633E"/>
    <w:rsid w:val="00E143B6"/>
    <w:rsid w:val="00E342A6"/>
    <w:rsid w:val="00E47053"/>
    <w:rsid w:val="00E60011"/>
    <w:rsid w:val="00E71540"/>
    <w:rsid w:val="00E84716"/>
    <w:rsid w:val="00EA68D1"/>
    <w:rsid w:val="00EB51D1"/>
    <w:rsid w:val="00EE12A2"/>
    <w:rsid w:val="00EE2C6F"/>
    <w:rsid w:val="00F10F67"/>
    <w:rsid w:val="00F14FF4"/>
    <w:rsid w:val="00F15749"/>
    <w:rsid w:val="00F30E85"/>
    <w:rsid w:val="00F34760"/>
    <w:rsid w:val="00F34997"/>
    <w:rsid w:val="00F45CBB"/>
    <w:rsid w:val="00F47BE4"/>
    <w:rsid w:val="00F55A18"/>
    <w:rsid w:val="00F80B12"/>
    <w:rsid w:val="00F855D4"/>
    <w:rsid w:val="00FA2D24"/>
    <w:rsid w:val="00FA4FEE"/>
    <w:rsid w:val="00FC7972"/>
    <w:rsid w:val="00FD39FC"/>
    <w:rsid w:val="00FD4D8B"/>
    <w:rsid w:val="00FD634C"/>
    <w:rsid w:val="014054C8"/>
    <w:rsid w:val="04B17B43"/>
    <w:rsid w:val="0616715B"/>
    <w:rsid w:val="06872E21"/>
    <w:rsid w:val="078C1B90"/>
    <w:rsid w:val="07936224"/>
    <w:rsid w:val="07FD44C4"/>
    <w:rsid w:val="08372BE7"/>
    <w:rsid w:val="0B3431B0"/>
    <w:rsid w:val="0F1D5161"/>
    <w:rsid w:val="0F903162"/>
    <w:rsid w:val="105D4D82"/>
    <w:rsid w:val="1199225E"/>
    <w:rsid w:val="120346CE"/>
    <w:rsid w:val="164B259A"/>
    <w:rsid w:val="197F39CB"/>
    <w:rsid w:val="1D676E4C"/>
    <w:rsid w:val="1DCD3968"/>
    <w:rsid w:val="1EFF5057"/>
    <w:rsid w:val="206D201B"/>
    <w:rsid w:val="24B93EEC"/>
    <w:rsid w:val="25010FEB"/>
    <w:rsid w:val="25B41D6E"/>
    <w:rsid w:val="275172B1"/>
    <w:rsid w:val="27543994"/>
    <w:rsid w:val="296C6956"/>
    <w:rsid w:val="2B481531"/>
    <w:rsid w:val="2B745216"/>
    <w:rsid w:val="2C04045E"/>
    <w:rsid w:val="2C483C81"/>
    <w:rsid w:val="2D772294"/>
    <w:rsid w:val="2E46458F"/>
    <w:rsid w:val="308F33EA"/>
    <w:rsid w:val="3280471E"/>
    <w:rsid w:val="35B6017C"/>
    <w:rsid w:val="37695204"/>
    <w:rsid w:val="39D531CD"/>
    <w:rsid w:val="3AE908C9"/>
    <w:rsid w:val="3D542B6A"/>
    <w:rsid w:val="3DBB30F7"/>
    <w:rsid w:val="3E4F08D5"/>
    <w:rsid w:val="3E9C56E1"/>
    <w:rsid w:val="3F817106"/>
    <w:rsid w:val="41505DDA"/>
    <w:rsid w:val="452529F4"/>
    <w:rsid w:val="452A575C"/>
    <w:rsid w:val="465A2B0D"/>
    <w:rsid w:val="49CE2615"/>
    <w:rsid w:val="4B3130A2"/>
    <w:rsid w:val="4B364489"/>
    <w:rsid w:val="4B384AD3"/>
    <w:rsid w:val="4B686AE9"/>
    <w:rsid w:val="4BB30960"/>
    <w:rsid w:val="4F094EFA"/>
    <w:rsid w:val="50C42100"/>
    <w:rsid w:val="52E70ACB"/>
    <w:rsid w:val="548F1ACB"/>
    <w:rsid w:val="577C652D"/>
    <w:rsid w:val="58955795"/>
    <w:rsid w:val="58CF4EF7"/>
    <w:rsid w:val="5CBD4F45"/>
    <w:rsid w:val="5CF05111"/>
    <w:rsid w:val="5D853134"/>
    <w:rsid w:val="5DD329A1"/>
    <w:rsid w:val="620B496E"/>
    <w:rsid w:val="63B77D41"/>
    <w:rsid w:val="66455B71"/>
    <w:rsid w:val="673E2EBD"/>
    <w:rsid w:val="67A60ED3"/>
    <w:rsid w:val="67BA4D8C"/>
    <w:rsid w:val="681B10CD"/>
    <w:rsid w:val="6A9A7466"/>
    <w:rsid w:val="6BC11D21"/>
    <w:rsid w:val="6D40684D"/>
    <w:rsid w:val="6E663AF1"/>
    <w:rsid w:val="70B712D9"/>
    <w:rsid w:val="73F42B32"/>
    <w:rsid w:val="740B1AFA"/>
    <w:rsid w:val="7465202F"/>
    <w:rsid w:val="78E55F07"/>
    <w:rsid w:val="7B303D48"/>
    <w:rsid w:val="7C2B1C00"/>
    <w:rsid w:val="7C843710"/>
    <w:rsid w:val="7CA17ADA"/>
    <w:rsid w:val="7F7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E9DA"/>
  <w15:docId w15:val="{175B4051-EDE7-4AB0-B62B-567CC6B4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leftChars="100" w:left="10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200" w:left="200"/>
      <w:outlineLvl w:val="2"/>
    </w:pPr>
    <w:rPr>
      <w:rFonts w:ascii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微软雅黑" w:hAnsi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pple-converted-space">
    <w:name w:val="apple-converted-space"/>
    <w:basedOn w:val="a0"/>
    <w:qFormat/>
  </w:style>
  <w:style w:type="character" w:customStyle="1" w:styleId="apple-style-span">
    <w:name w:val="apple-style-span"/>
    <w:basedOn w:val="a0"/>
    <w:qFormat/>
  </w:style>
  <w:style w:type="table" w:customStyle="1" w:styleId="TableGrid">
    <w:name w:val="TableGrid"/>
    <w:qFormat/>
    <w:rsid w:val="00C43C5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423FA4F6244F59879094D85AB97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A370BD-073F-47AB-8899-0C93935F41BE}"/>
      </w:docPartPr>
      <w:docPartBody>
        <w:p w:rsidR="005C4840" w:rsidRDefault="00361BBD">
          <w:pPr>
            <w:pStyle w:val="8E423FA4F6244F59879094D85AB9703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E28D56A36514A398598B8E647102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5A8208-0FD1-4E53-AA07-47B5D765C3A4}"/>
      </w:docPartPr>
      <w:docPartBody>
        <w:p w:rsidR="005C4840" w:rsidRDefault="00361BBD">
          <w:pPr>
            <w:pStyle w:val="CE28D56A36514A398598B8E647102FA9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B3"/>
    <w:rsid w:val="00030E36"/>
    <w:rsid w:val="00063DFF"/>
    <w:rsid w:val="000C46DB"/>
    <w:rsid w:val="000E4EEC"/>
    <w:rsid w:val="001F3AB3"/>
    <w:rsid w:val="002934CD"/>
    <w:rsid w:val="002940A3"/>
    <w:rsid w:val="002E7D84"/>
    <w:rsid w:val="0034481D"/>
    <w:rsid w:val="00361342"/>
    <w:rsid w:val="00361BBD"/>
    <w:rsid w:val="003F6FA0"/>
    <w:rsid w:val="005B260E"/>
    <w:rsid w:val="005C2904"/>
    <w:rsid w:val="005C4840"/>
    <w:rsid w:val="00722E26"/>
    <w:rsid w:val="00815605"/>
    <w:rsid w:val="008C45B6"/>
    <w:rsid w:val="009F6B8E"/>
    <w:rsid w:val="00A57D54"/>
    <w:rsid w:val="00D23E38"/>
    <w:rsid w:val="00D5691C"/>
    <w:rsid w:val="00DC20C6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8E423FA4F6244F59879094D85AB9703E">
    <w:name w:val="8E423FA4F6244F59879094D85AB970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28D56A36514A398598B8E647102FA9">
    <w:name w:val="CE28D56A36514A398598B8E647102F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0AF5CD51EE4A659A37173969EA6148">
    <w:name w:val="5F0AF5CD51EE4A659A37173969EA6148"/>
    <w:pPr>
      <w:widowControl w:val="0"/>
      <w:jc w:val="both"/>
    </w:pPr>
    <w:rPr>
      <w:kern w:val="2"/>
      <w:sz w:val="21"/>
      <w:szCs w:val="22"/>
    </w:rPr>
  </w:style>
  <w:style w:type="paragraph" w:customStyle="1" w:styleId="B73FD8343F7C4B35B459D81FF49FC7FD">
    <w:name w:val="B73FD8343F7C4B35B459D81FF49FC7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FDD0079D8F420F918578DB82B840B7">
    <w:name w:val="C2FDD0079D8F420F918578DB82B840B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8AE660-7C52-4416-B07D-3BF6C121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8</TotalTime>
  <Pages>14</Pages>
  <Words>643</Words>
  <Characters>3668</Characters>
  <Application>Microsoft Office Word</Application>
  <DocSecurity>0</DocSecurity>
  <Lines>30</Lines>
  <Paragraphs>8</Paragraphs>
  <ScaleCrop>false</ScaleCrop>
  <Company>西安同路信息科技有限公司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253</cp:revision>
  <dcterms:created xsi:type="dcterms:W3CDTF">2011-08-16T05:49:00Z</dcterms:created>
  <dcterms:modified xsi:type="dcterms:W3CDTF">2019-07-11T16:17:00Z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