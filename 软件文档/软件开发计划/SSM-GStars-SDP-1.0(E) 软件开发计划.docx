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1C63EF">
        <w:rPr>
          <w:rFonts w:ascii="微软雅黑" w:eastAsia="微软雅黑" w:hAnsi="微软雅黑" w:hint="eastAsia"/>
          <w:b/>
          <w:sz w:val="28"/>
          <w:szCs w:val="28"/>
        </w:rPr>
        <w:t>1.</w:t>
      </w:r>
      <w:r w:rsidR="001C63EF">
        <w:rPr>
          <w:rFonts w:ascii="微软雅黑" w:eastAsia="微软雅黑" w:hAnsi="微软雅黑"/>
          <w:b/>
          <w:sz w:val="28"/>
          <w:szCs w:val="28"/>
        </w:rPr>
        <w:t>0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C052F2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2974924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5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6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5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6" w:name="_Toc12974929"/>
      <w:r>
        <w:rPr>
          <w:rFonts w:ascii="微软雅黑" w:eastAsia="微软雅黑" w:hAnsi="微软雅黑" w:hint="eastAsia"/>
        </w:rPr>
        <w:t>2.1程序文件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A5EA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A5EA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7" w:name="_Toc12974930"/>
      <w:r>
        <w:rPr>
          <w:rFonts w:ascii="微软雅黑" w:eastAsia="微软雅黑" w:hAnsi="微软雅黑" w:hint="eastAsia"/>
        </w:rPr>
        <w:t>2.2软件文档</w:t>
      </w:r>
      <w:bookmarkEnd w:id="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435B4D"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435B4D">
        <w:rPr>
          <w:rFonts w:ascii="微软雅黑" w:eastAsia="微软雅黑" w:hAnsi="微软雅黑" w:hint="eastAsia"/>
        </w:rPr>
        <w:t>-SUM</w:t>
      </w:r>
      <w:r w:rsidR="00435B4D">
        <w:rPr>
          <w:rFonts w:ascii="微软雅黑" w:eastAsia="微软雅黑" w:hAnsi="微软雅黑"/>
        </w:rPr>
        <w:t>-1.1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Pr="00491350" w:rsidRDefault="0026019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8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8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9" w:name="_Toc12974932"/>
      <w:r>
        <w:rPr>
          <w:rFonts w:ascii="微软雅黑" w:eastAsia="微软雅黑" w:hAnsi="微软雅黑" w:hint="eastAsia"/>
        </w:rPr>
        <w:t>3.1软件开发过程</w:t>
      </w:r>
      <w:bookmarkEnd w:id="9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0" w:name="_Toc12974933"/>
      <w:r>
        <w:rPr>
          <w:rFonts w:ascii="微软雅黑" w:eastAsia="微软雅黑" w:hAnsi="微软雅黑" w:hint="eastAsia"/>
        </w:rPr>
        <w:t>3.1.1角色设置</w:t>
      </w:r>
      <w:bookmarkEnd w:id="10"/>
    </w:p>
    <w:p w:rsidR="00835F47" w:rsidRPr="000F68BD" w:rsidRDefault="000F68BD" w:rsidP="000F68B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</w:t>
      </w:r>
      <w:r w:rsidR="0026019F" w:rsidRPr="008C4C80">
        <w:rPr>
          <w:rFonts w:ascii="微软雅黑" w:eastAsia="微软雅黑" w:hAnsi="微软雅黑" w:hint="eastAsia"/>
        </w:rPr>
        <w:t>角色：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835F47" w:rsidRPr="000F68BD" w:rsidRDefault="0026019F" w:rsidP="000F68BD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835F47" w:rsidRPr="000F68BD" w:rsidRDefault="0026019F" w:rsidP="000F68BD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1" w:name="_Toc12974934"/>
      <w:r>
        <w:rPr>
          <w:rFonts w:ascii="微软雅黑" w:eastAsia="微软雅黑" w:hAnsi="微软雅黑" w:hint="eastAsia"/>
        </w:rPr>
        <w:t>3.1.2过程规范</w:t>
      </w:r>
      <w:bookmarkEnd w:id="1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2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2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3" w:name="_Toc12974936"/>
      <w:r>
        <w:rPr>
          <w:rFonts w:ascii="微软雅黑" w:eastAsia="微软雅黑" w:hAnsi="微软雅黑" w:hint="eastAsia"/>
        </w:rPr>
        <w:t>3.2.1项目团队</w:t>
      </w:r>
      <w:bookmarkEnd w:id="13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7"/>
      <w:r>
        <w:rPr>
          <w:rFonts w:ascii="微软雅黑" w:eastAsia="微软雅黑" w:hAnsi="微软雅黑" w:hint="eastAsia"/>
        </w:rPr>
        <w:t>3.2.2软硬件资源</w:t>
      </w:r>
      <w:bookmarkEnd w:id="14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5" w:name="_Toc301521980"/>
      <w:r>
        <w:rPr>
          <w:rFonts w:ascii="微软雅黑" w:eastAsia="微软雅黑" w:hAnsi="微软雅黑" w:hint="eastAsia"/>
        </w:rPr>
        <w:t>3.2.2.2硬件环境</w:t>
      </w:r>
      <w:bookmarkEnd w:id="15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6" w:name="_Toc301521981"/>
      <w:r>
        <w:rPr>
          <w:rFonts w:ascii="微软雅黑" w:eastAsia="微软雅黑" w:hAnsi="微软雅黑" w:hint="eastAsia"/>
        </w:rPr>
        <w:t>开发用设备</w:t>
      </w:r>
      <w:bookmarkEnd w:id="16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7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End w:id="1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</w:t>
      </w:r>
      <w:r w:rsidR="00706B94">
        <w:rPr>
          <w:rFonts w:ascii="微软雅黑" w:eastAsia="微软雅黑" w:hAnsi="微软雅黑" w:hint="eastAsia"/>
          <w:b/>
        </w:rPr>
        <w:t>v1.0</w:t>
      </w:r>
      <w:r w:rsidR="0026019F">
        <w:rPr>
          <w:rFonts w:ascii="微软雅黑" w:eastAsia="微软雅黑" w:hAnsi="微软雅黑" w:hint="eastAsia"/>
          <w:b/>
        </w:rPr>
        <w:t>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8" w:name="_附录"/>
      <w:bookmarkEnd w:id="18"/>
    </w:p>
    <w:p w:rsidR="00BE48DE" w:rsidRDefault="00BE48DE" w:rsidP="00BE48D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文档版本记录</w:t>
      </w:r>
    </w:p>
    <w:tbl>
      <w:tblPr>
        <w:tblStyle w:val="TableGrid"/>
        <w:tblW w:w="9288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811"/>
        <w:gridCol w:w="1401"/>
        <w:gridCol w:w="4888"/>
      </w:tblGrid>
      <w:tr w:rsidR="00BE48DE" w:rsidTr="00BE48DE">
        <w:trPr>
          <w:trHeight w:val="504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BE48DE" w:rsidRDefault="00BE48DE" w:rsidP="00870DAF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BE48DE" w:rsidRDefault="00BE48DE" w:rsidP="00870DAF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BE48DE" w:rsidRDefault="00BE48DE" w:rsidP="00870DAF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BE48DE" w:rsidTr="00BE48DE">
        <w:trPr>
          <w:trHeight w:val="32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ind w:firstLineChars="100" w:firstLine="201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</w:t>
            </w:r>
            <w:r w:rsidR="00186E85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8DE" w:rsidRDefault="00150CA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完成初稿</w:t>
            </w:r>
            <w:bookmarkStart w:id="19" w:name="_GoBack"/>
            <w:bookmarkEnd w:id="19"/>
          </w:p>
        </w:tc>
      </w:tr>
      <w:tr w:rsidR="00BE48DE" w:rsidTr="00BE48DE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BE48DE" w:rsidTr="00BE48DE">
        <w:trPr>
          <w:trHeight w:val="31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8DE" w:rsidRDefault="00BE48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BE48DE" w:rsidRPr="00BE48DE" w:rsidRDefault="00BE48DE" w:rsidP="00BE48DE">
      <w:pPr>
        <w:ind w:left="420"/>
        <w:rPr>
          <w:rFonts w:ascii="微软雅黑" w:eastAsia="微软雅黑" w:hAnsi="微软雅黑" w:hint="eastAsia"/>
        </w:rPr>
      </w:pPr>
    </w:p>
    <w:sectPr w:rsidR="00BE48DE" w:rsidRPr="00BE48DE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2F2" w:rsidRDefault="00C052F2">
      <w:r>
        <w:separator/>
      </w:r>
    </w:p>
  </w:endnote>
  <w:endnote w:type="continuationSeparator" w:id="0">
    <w:p w:rsidR="00C052F2" w:rsidRDefault="00C0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150CA4" w:rsidRPr="00150CA4">
        <w:rPr>
          <w:rFonts w:ascii="微软雅黑" w:eastAsia="微软雅黑" w:hAnsi="微软雅黑"/>
          <w:noProof/>
        </w:rPr>
        <w:t>11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2F2" w:rsidRDefault="00C052F2">
      <w:r>
        <w:separator/>
      </w:r>
    </w:p>
  </w:footnote>
  <w:footnote w:type="continuationSeparator" w:id="0">
    <w:p w:rsidR="00C052F2" w:rsidRDefault="00C0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16379"/>
    <w:rsid w:val="000203C5"/>
    <w:rsid w:val="00021F73"/>
    <w:rsid w:val="00022767"/>
    <w:rsid w:val="00022FD5"/>
    <w:rsid w:val="00030F31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5F23"/>
    <w:rsid w:val="00097E17"/>
    <w:rsid w:val="000A01AD"/>
    <w:rsid w:val="000A39A2"/>
    <w:rsid w:val="000A5863"/>
    <w:rsid w:val="000B12F7"/>
    <w:rsid w:val="000B62B4"/>
    <w:rsid w:val="000C524F"/>
    <w:rsid w:val="000C78F9"/>
    <w:rsid w:val="000D13C3"/>
    <w:rsid w:val="000D2FFF"/>
    <w:rsid w:val="000E3F10"/>
    <w:rsid w:val="000F381F"/>
    <w:rsid w:val="000F68BD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50CA4"/>
    <w:rsid w:val="001642EF"/>
    <w:rsid w:val="00165DC3"/>
    <w:rsid w:val="00171632"/>
    <w:rsid w:val="00174459"/>
    <w:rsid w:val="00175D52"/>
    <w:rsid w:val="00183733"/>
    <w:rsid w:val="00186E85"/>
    <w:rsid w:val="001A0F34"/>
    <w:rsid w:val="001A117B"/>
    <w:rsid w:val="001A45F2"/>
    <w:rsid w:val="001A6646"/>
    <w:rsid w:val="001A7432"/>
    <w:rsid w:val="001B3ABD"/>
    <w:rsid w:val="001C4618"/>
    <w:rsid w:val="001C63EF"/>
    <w:rsid w:val="001D1766"/>
    <w:rsid w:val="001D3EB6"/>
    <w:rsid w:val="001D69C7"/>
    <w:rsid w:val="001E2BF2"/>
    <w:rsid w:val="001F1BF8"/>
    <w:rsid w:val="001F34CC"/>
    <w:rsid w:val="001F57DF"/>
    <w:rsid w:val="002009BD"/>
    <w:rsid w:val="00204F25"/>
    <w:rsid w:val="002067A9"/>
    <w:rsid w:val="00206E53"/>
    <w:rsid w:val="00210049"/>
    <w:rsid w:val="002107FC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50B0"/>
    <w:rsid w:val="0029187E"/>
    <w:rsid w:val="00295731"/>
    <w:rsid w:val="002A11B5"/>
    <w:rsid w:val="002A1D76"/>
    <w:rsid w:val="002A200B"/>
    <w:rsid w:val="002A4365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1347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0E58"/>
    <w:rsid w:val="003952EA"/>
    <w:rsid w:val="00397116"/>
    <w:rsid w:val="00397EB2"/>
    <w:rsid w:val="003A579E"/>
    <w:rsid w:val="003A7412"/>
    <w:rsid w:val="003B0FBE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1CBD"/>
    <w:rsid w:val="00426336"/>
    <w:rsid w:val="00435B4D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B0AF2"/>
    <w:rsid w:val="004B22D4"/>
    <w:rsid w:val="004C2FF3"/>
    <w:rsid w:val="004C4E44"/>
    <w:rsid w:val="004D47B5"/>
    <w:rsid w:val="004F0337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0163"/>
    <w:rsid w:val="005720CE"/>
    <w:rsid w:val="00573D81"/>
    <w:rsid w:val="0058219A"/>
    <w:rsid w:val="00582C9C"/>
    <w:rsid w:val="00583459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06B94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5C4E"/>
    <w:rsid w:val="00775CAD"/>
    <w:rsid w:val="0078067D"/>
    <w:rsid w:val="0078365A"/>
    <w:rsid w:val="0078403A"/>
    <w:rsid w:val="0078625F"/>
    <w:rsid w:val="007A7FC1"/>
    <w:rsid w:val="007B3841"/>
    <w:rsid w:val="007B5DE9"/>
    <w:rsid w:val="007C2044"/>
    <w:rsid w:val="007C373A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5D8C"/>
    <w:rsid w:val="00885AE1"/>
    <w:rsid w:val="008867B7"/>
    <w:rsid w:val="00891243"/>
    <w:rsid w:val="00893D75"/>
    <w:rsid w:val="0089498A"/>
    <w:rsid w:val="008A5197"/>
    <w:rsid w:val="008A5EAE"/>
    <w:rsid w:val="008C40B4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4CD3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6C28"/>
    <w:rsid w:val="00A972ED"/>
    <w:rsid w:val="00AA3398"/>
    <w:rsid w:val="00AA3872"/>
    <w:rsid w:val="00AA4FE5"/>
    <w:rsid w:val="00AB0D01"/>
    <w:rsid w:val="00AB36E6"/>
    <w:rsid w:val="00AC4F6A"/>
    <w:rsid w:val="00AD5403"/>
    <w:rsid w:val="00AE2F56"/>
    <w:rsid w:val="00AF3757"/>
    <w:rsid w:val="00AF5CFB"/>
    <w:rsid w:val="00B01905"/>
    <w:rsid w:val="00B0781D"/>
    <w:rsid w:val="00B14EC1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0894"/>
    <w:rsid w:val="00B74385"/>
    <w:rsid w:val="00B83E4D"/>
    <w:rsid w:val="00B86D58"/>
    <w:rsid w:val="00B8757E"/>
    <w:rsid w:val="00B87ADC"/>
    <w:rsid w:val="00B92F48"/>
    <w:rsid w:val="00BA246B"/>
    <w:rsid w:val="00BA2D3B"/>
    <w:rsid w:val="00BB6533"/>
    <w:rsid w:val="00BB6AA9"/>
    <w:rsid w:val="00BB7A94"/>
    <w:rsid w:val="00BC0178"/>
    <w:rsid w:val="00BC6262"/>
    <w:rsid w:val="00BD5D5F"/>
    <w:rsid w:val="00BE02A3"/>
    <w:rsid w:val="00BE0366"/>
    <w:rsid w:val="00BE48DE"/>
    <w:rsid w:val="00BF2EE6"/>
    <w:rsid w:val="00C03501"/>
    <w:rsid w:val="00C052F2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8145D"/>
    <w:rsid w:val="00C81502"/>
    <w:rsid w:val="00CA5A06"/>
    <w:rsid w:val="00CB13D6"/>
    <w:rsid w:val="00CB374A"/>
    <w:rsid w:val="00CC20A9"/>
    <w:rsid w:val="00CC3248"/>
    <w:rsid w:val="00CD0F75"/>
    <w:rsid w:val="00CD14EA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DDE"/>
    <w:rsid w:val="00D50FD5"/>
    <w:rsid w:val="00D53451"/>
    <w:rsid w:val="00D5463B"/>
    <w:rsid w:val="00D61937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4DB"/>
    <w:rsid w:val="00DE76B5"/>
    <w:rsid w:val="00DF0D57"/>
    <w:rsid w:val="00DF6518"/>
    <w:rsid w:val="00E069CD"/>
    <w:rsid w:val="00E113CB"/>
    <w:rsid w:val="00E1492C"/>
    <w:rsid w:val="00E1564A"/>
    <w:rsid w:val="00E1663D"/>
    <w:rsid w:val="00E3210B"/>
    <w:rsid w:val="00E343E9"/>
    <w:rsid w:val="00E44A04"/>
    <w:rsid w:val="00E57AEF"/>
    <w:rsid w:val="00E57EE9"/>
    <w:rsid w:val="00E64041"/>
    <w:rsid w:val="00E65199"/>
    <w:rsid w:val="00E75194"/>
    <w:rsid w:val="00E853C2"/>
    <w:rsid w:val="00E86F39"/>
    <w:rsid w:val="00E93308"/>
    <w:rsid w:val="00EA0B9E"/>
    <w:rsid w:val="00EA1BB3"/>
    <w:rsid w:val="00EA68D1"/>
    <w:rsid w:val="00EA6EBA"/>
    <w:rsid w:val="00EC0170"/>
    <w:rsid w:val="00ED2ED8"/>
    <w:rsid w:val="00ED4055"/>
    <w:rsid w:val="00ED4195"/>
    <w:rsid w:val="00ED42B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C1303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table" w:customStyle="1" w:styleId="TableGrid">
    <w:name w:val="TableGrid"/>
    <w:qFormat/>
    <w:rsid w:val="00BE48D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322AC6"/>
    <w:rsid w:val="003E2343"/>
    <w:rsid w:val="00447467"/>
    <w:rsid w:val="0065505D"/>
    <w:rsid w:val="00773801"/>
    <w:rsid w:val="007C7E91"/>
    <w:rsid w:val="00815F0A"/>
    <w:rsid w:val="00B33FE6"/>
    <w:rsid w:val="00BA645A"/>
    <w:rsid w:val="00BB0212"/>
    <w:rsid w:val="00CC0A03"/>
    <w:rsid w:val="00D14800"/>
    <w:rsid w:val="00DA78AD"/>
    <w:rsid w:val="00EE782B"/>
    <w:rsid w:val="00F546B5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11C84-9C89-4AB8-A398-D581DDFE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254</TotalTime>
  <Pages>11</Pages>
  <Words>550</Words>
  <Characters>3138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829</cp:revision>
  <dcterms:created xsi:type="dcterms:W3CDTF">2011-08-16T06:03:00Z</dcterms:created>
  <dcterms:modified xsi:type="dcterms:W3CDTF">2019-07-11T15:32:00Z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