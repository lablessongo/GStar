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26019F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r w:rsidR="00393BEB">
        <w:rPr>
          <w:rFonts w:ascii="微软雅黑" w:eastAsia="微软雅黑" w:hAnsi="微软雅黑" w:hint="eastAsia"/>
          <w:b/>
          <w:sz w:val="28"/>
          <w:szCs w:val="28"/>
        </w:rPr>
        <w:t>1.1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9D6B1B" w:rsidRDefault="0026019F">
      <w:pPr>
        <w:pStyle w:val="11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2974923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1引言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_Toc12974923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7C3A37">
      <w:pPr>
        <w:pStyle w:val="21"/>
        <w:tabs>
          <w:tab w:val="right" w:leader="dot" w:pos="8296"/>
        </w:tabs>
        <w:rPr>
          <w:noProof/>
        </w:rPr>
      </w:pPr>
      <w:hyperlink w:anchor="_Toc12974924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1.1文档标识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_Toc12974924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7C3A37">
      <w:pPr>
        <w:pStyle w:val="21"/>
        <w:tabs>
          <w:tab w:val="right" w:leader="dot" w:pos="8296"/>
        </w:tabs>
        <w:rPr>
          <w:noProof/>
        </w:rPr>
      </w:pPr>
      <w:hyperlink w:anchor="_Toc12974925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1.2项目概述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_Toc12974925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7C3A37">
      <w:pPr>
        <w:pStyle w:val="21"/>
        <w:tabs>
          <w:tab w:val="right" w:leader="dot" w:pos="8296"/>
        </w:tabs>
        <w:rPr>
          <w:noProof/>
        </w:rPr>
      </w:pPr>
      <w:hyperlink w:anchor="_Toc12974926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1.3文档概述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_Toc12974926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7C3A37">
      <w:pPr>
        <w:pStyle w:val="21"/>
        <w:tabs>
          <w:tab w:val="right" w:leader="dot" w:pos="8296"/>
        </w:tabs>
        <w:rPr>
          <w:noProof/>
        </w:rPr>
      </w:pPr>
      <w:hyperlink w:anchor="_Toc12974927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1.4参考文档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_Toc12974927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4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7C3A37">
      <w:pPr>
        <w:pStyle w:val="11"/>
        <w:rPr>
          <w:noProof/>
        </w:rPr>
      </w:pPr>
      <w:hyperlink w:anchor="_Toc12974928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2交付产品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_Toc12974928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7C3A37">
      <w:pPr>
        <w:pStyle w:val="21"/>
        <w:tabs>
          <w:tab w:val="right" w:leader="dot" w:pos="8296"/>
        </w:tabs>
        <w:rPr>
          <w:noProof/>
        </w:rPr>
      </w:pPr>
      <w:hyperlink w:anchor="_Toc12974929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2.1程序文件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_Toc12974929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7C3A37">
      <w:pPr>
        <w:pStyle w:val="21"/>
        <w:tabs>
          <w:tab w:val="right" w:leader="dot" w:pos="8296"/>
        </w:tabs>
        <w:rPr>
          <w:noProof/>
        </w:rPr>
      </w:pPr>
      <w:hyperlink w:anchor="_Toc12974930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2.2软件文档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_Toc12974930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7C3A37">
      <w:pPr>
        <w:pStyle w:val="11"/>
        <w:rPr>
          <w:noProof/>
        </w:rPr>
      </w:pPr>
      <w:hyperlink w:anchor="_Toc12974931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3开发计划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_Toc12974931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7C3A37">
      <w:pPr>
        <w:pStyle w:val="21"/>
        <w:tabs>
          <w:tab w:val="right" w:leader="dot" w:pos="8296"/>
        </w:tabs>
        <w:rPr>
          <w:noProof/>
        </w:rPr>
      </w:pPr>
      <w:hyperlink w:anchor="_Toc12974932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3.1软件开发过程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_Toc12974932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7C3A37">
      <w:pPr>
        <w:pStyle w:val="31"/>
        <w:tabs>
          <w:tab w:val="right" w:leader="dot" w:pos="8296"/>
        </w:tabs>
        <w:rPr>
          <w:noProof/>
        </w:rPr>
      </w:pPr>
      <w:hyperlink w:anchor="_Toc12974933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3.1.1角色设置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_Toc12974933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7C3A37">
      <w:pPr>
        <w:pStyle w:val="31"/>
        <w:tabs>
          <w:tab w:val="right" w:leader="dot" w:pos="8296"/>
        </w:tabs>
        <w:rPr>
          <w:noProof/>
        </w:rPr>
      </w:pPr>
      <w:hyperlink w:anchor="_Toc12974934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3.1.2过程规范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_Toc12974934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7C3A37">
      <w:pPr>
        <w:pStyle w:val="21"/>
        <w:tabs>
          <w:tab w:val="right" w:leader="dot" w:pos="8296"/>
        </w:tabs>
        <w:rPr>
          <w:noProof/>
        </w:rPr>
      </w:pPr>
      <w:hyperlink w:anchor="_Toc12974935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3.2项目资源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_Toc12974935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7C3A37">
      <w:pPr>
        <w:pStyle w:val="31"/>
        <w:tabs>
          <w:tab w:val="right" w:leader="dot" w:pos="8296"/>
        </w:tabs>
        <w:rPr>
          <w:noProof/>
        </w:rPr>
      </w:pPr>
      <w:hyperlink w:anchor="_Toc12974936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3.2.1项目团队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_Toc12974936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7C3A37">
      <w:pPr>
        <w:pStyle w:val="31"/>
        <w:tabs>
          <w:tab w:val="right" w:leader="dot" w:pos="8296"/>
        </w:tabs>
        <w:rPr>
          <w:noProof/>
        </w:rPr>
      </w:pPr>
      <w:hyperlink w:anchor="_Toc12974937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3.2.2软硬件资源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_Toc12974937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7C3A37">
      <w:pPr>
        <w:pStyle w:val="21"/>
        <w:tabs>
          <w:tab w:val="right" w:leader="dot" w:pos="8296"/>
        </w:tabs>
        <w:rPr>
          <w:noProof/>
        </w:rPr>
      </w:pPr>
      <w:hyperlink w:anchor="_Toc12974938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3.3项目实施计划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_Toc12974938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</w:pPr>
      <w:bookmarkStart w:id="0" w:name="_Toc12974923"/>
      <w:r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" w:name="_Toc12974924"/>
      <w:r>
        <w:rPr>
          <w:rFonts w:ascii="微软雅黑" w:eastAsia="微软雅黑" w:hAnsi="微软雅黑" w:hint="eastAsia"/>
        </w:rPr>
        <w:t>1.1文档标识</w:t>
      </w:r>
      <w:bookmarkEnd w:id="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3D26B1ADD4B14668A85AD35A6CA7266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3D26B1ADD4B14668A85AD35A6CA7266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 w:rsidP="00F514C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997832">
        <w:rPr>
          <w:rFonts w:ascii="微软雅黑" w:eastAsia="微软雅黑" w:hAnsi="微软雅黑" w:hint="eastAsia"/>
        </w:rPr>
        <w:t>SSM</w:t>
      </w:r>
      <w:r>
        <w:rPr>
          <w:rFonts w:ascii="微软雅黑" w:eastAsia="微软雅黑" w:hAnsi="微软雅黑" w:hint="eastAsia"/>
        </w:rPr>
        <w:t>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9A5E23425D84266BB4AF445E67DBDF4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SDP-1.0(E)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2" w:name="_Toc12974925"/>
      <w:r>
        <w:rPr>
          <w:rFonts w:ascii="微软雅黑" w:eastAsia="微软雅黑" w:hAnsi="微软雅黑" w:hint="eastAsia"/>
        </w:rPr>
        <w:t>1.2项目概述</w:t>
      </w:r>
      <w:bookmarkEnd w:id="2"/>
    </w:p>
    <w:p w:rsidR="005231AB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 w:rsidR="00AF5CFB" w:rsidRPr="00AF5CFB">
        <w:rPr>
          <w:rFonts w:ascii="微软雅黑" w:eastAsia="微软雅黑" w:hAnsi="微软雅黑" w:hint="eastAsia"/>
        </w:rPr>
        <w:t>Github Stars 管理跨平台工具</w:t>
      </w:r>
      <w:r w:rsidR="00460BC4" w:rsidRPr="00460BC4">
        <w:rPr>
          <w:rFonts w:ascii="微软雅黑" w:eastAsia="微软雅黑" w:hAnsi="微软雅黑" w:hint="eastAsia"/>
        </w:rPr>
        <w:t>与开发</w:t>
      </w:r>
      <w:r>
        <w:rPr>
          <w:rFonts w:ascii="微软雅黑" w:eastAsia="微软雅黑" w:hAnsi="微软雅黑" w:hint="eastAsia"/>
        </w:rPr>
        <w:t>”项目（以下简称“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项目”）的开发过程。</w:t>
      </w:r>
      <w:r w:rsidR="00661628">
        <w:rPr>
          <w:rFonts w:ascii="微软雅黑" w:eastAsia="微软雅黑" w:hAnsi="微软雅黑"/>
        </w:rPr>
        <w:t>GStars</w:t>
      </w:r>
      <w:r w:rsidR="00C353A3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由西北工业大学－</w:t>
      </w:r>
      <w:r w:rsidR="00995C27" w:rsidRPr="00BC0178">
        <w:rPr>
          <w:rFonts w:ascii="微软雅黑" w:eastAsia="微软雅黑" w:hAnsi="微软雅黑" w:hint="eastAsia"/>
        </w:rPr>
        <w:t>高级软件工程能力综合训练第</w:t>
      </w:r>
      <w:r w:rsidR="00BC0178" w:rsidRPr="00BC0178">
        <w:rPr>
          <w:rFonts w:ascii="微软雅黑" w:eastAsia="微软雅黑" w:hAnsi="微软雅黑" w:hint="eastAsia"/>
        </w:rPr>
        <w:t>6</w:t>
      </w:r>
      <w:r w:rsidR="00995C27" w:rsidRPr="00BC0178"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 w:hint="eastAsia"/>
        </w:rPr>
        <w:t>负责实施，该项目标识号为“</w:t>
      </w:r>
      <w:r w:rsidR="009D66A3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”，其软件产品版本号为“</w:t>
      </w:r>
      <w:r>
        <w:rPr>
          <w:rFonts w:ascii="微软雅黑" w:eastAsia="微软雅黑" w:hAnsi="微软雅黑"/>
        </w:rPr>
        <w:t>1.0”</w:t>
      </w:r>
      <w:r w:rsidR="005231AB">
        <w:rPr>
          <w:rFonts w:ascii="微软雅黑" w:eastAsia="微软雅黑" w:hAnsi="微软雅黑" w:hint="eastAsia"/>
        </w:rPr>
        <w:t>。</w:t>
      </w:r>
    </w:p>
    <w:p w:rsidR="00835F47" w:rsidRDefault="0026019F" w:rsidP="00143A7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EF4D94" w:rsidRDefault="00EF4D94" w:rsidP="00143A78">
      <w:pPr>
        <w:ind w:firstLineChars="200" w:firstLine="420"/>
        <w:rPr>
          <w:rFonts w:ascii="微软雅黑" w:eastAsia="微软雅黑" w:hAnsi="微软雅黑"/>
        </w:rPr>
      </w:pPr>
      <w:r w:rsidRPr="00EF4D94">
        <w:rPr>
          <w:rFonts w:ascii="微软雅黑" w:eastAsia="微软雅黑" w:hAnsi="微软雅黑" w:hint="eastAsia"/>
        </w:rPr>
        <w:t>使用</w:t>
      </w:r>
      <w:r w:rsidR="001457A9">
        <w:rPr>
          <w:rFonts w:ascii="微软雅黑" w:eastAsia="微软雅黑" w:hAnsi="微软雅黑" w:hint="eastAsia"/>
        </w:rPr>
        <w:t>react</w:t>
      </w:r>
      <w:r w:rsidR="001457A9">
        <w:rPr>
          <w:rFonts w:ascii="微软雅黑" w:eastAsia="微软雅黑" w:hAnsi="微软雅黑"/>
        </w:rPr>
        <w:t>+</w:t>
      </w:r>
      <w:r w:rsidR="001457A9">
        <w:rPr>
          <w:rFonts w:ascii="微软雅黑" w:eastAsia="微软雅黑" w:hAnsi="微软雅黑" w:hint="eastAsia"/>
        </w:rPr>
        <w:t>electron框架</w:t>
      </w:r>
      <w:r w:rsidRPr="00EF4D94">
        <w:rPr>
          <w:rFonts w:ascii="微软雅黑" w:eastAsia="微软雅黑" w:hAnsi="微软雅黑" w:hint="eastAsia"/>
        </w:rPr>
        <w:t>尝试开发的</w:t>
      </w:r>
      <w:r w:rsidR="00183733" w:rsidRPr="00183733">
        <w:rPr>
          <w:rFonts w:ascii="微软雅黑" w:eastAsia="微软雅黑" w:hAnsi="微软雅黑" w:hint="eastAsia"/>
        </w:rPr>
        <w:t>Github Stars 管理跨平台工具</w:t>
      </w:r>
      <w:r w:rsidR="00F56E17">
        <w:rPr>
          <w:rFonts w:ascii="微软雅黑" w:eastAsia="微软雅黑" w:hAnsi="微软雅黑" w:hint="eastAsia"/>
        </w:rPr>
        <w:t>，用户可以直接通过自己的github账号+密码登录，在桌面端对自己的Stars项目进行管理。</w:t>
      </w:r>
      <w:r w:rsidR="00E93308">
        <w:rPr>
          <w:rFonts w:ascii="微软雅黑" w:eastAsia="微软雅黑" w:hAnsi="微软雅黑"/>
        </w:rPr>
        <w:t xml:space="preserve"> 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3" w:name="_Toc12974926"/>
      <w:r>
        <w:rPr>
          <w:rFonts w:ascii="微软雅黑" w:eastAsia="微软雅黑" w:hAnsi="微软雅黑" w:hint="eastAsia"/>
        </w:rPr>
        <w:t>1.3文档概述</w:t>
      </w:r>
      <w:bookmarkEnd w:id="3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Pr="00A92679">
        <w:rPr>
          <w:rFonts w:ascii="微软雅黑" w:eastAsia="微软雅黑" w:hAnsi="微软雅黑" w:hint="eastAsia"/>
        </w:rPr>
        <w:t>《</w:t>
      </w:r>
      <w:r w:rsidRPr="00A92679">
        <w:rPr>
          <w:rFonts w:ascii="微软雅黑" w:eastAsia="微软雅黑" w:hAnsi="微软雅黑"/>
        </w:rPr>
        <w:t>GB/T 8567-2006</w:t>
      </w:r>
      <w:r w:rsidRPr="00A92679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制定，属于技术文档，仅限于</w:t>
      </w:r>
      <w:r w:rsidR="00C37A76">
        <w:rPr>
          <w:rFonts w:ascii="微软雅黑" w:eastAsia="微软雅黑" w:hAnsi="微软雅黑" w:hint="eastAsia"/>
        </w:rPr>
        <w:t>本小组内的</w:t>
      </w:r>
      <w:r>
        <w:rPr>
          <w:rFonts w:ascii="微软雅黑" w:eastAsia="微软雅黑" w:hAnsi="微软雅黑" w:hint="eastAsia"/>
        </w:rPr>
        <w:t>项目相关人员</w:t>
      </w:r>
      <w:r w:rsidR="00C37A76">
        <w:rPr>
          <w:rFonts w:ascii="微软雅黑" w:eastAsia="微软雅黑" w:hAnsi="微软雅黑" w:hint="eastAsia"/>
        </w:rPr>
        <w:t>以及答辩老师</w:t>
      </w:r>
      <w:r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B9A5E23425D84266BB4AF445E67DBDF4"/>
        </w:placeholder>
      </w:sdtPr>
      <w:sdtEndPr/>
      <w:sdtContent>
        <w:p w:rsidR="00835F47" w:rsidRDefault="0026019F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本文档从项目计划交付产品、软件开发过程、项目计划投入资源，以及项目实施计划这四个方面，详细说明</w:t>
          </w:r>
          <w:r w:rsidR="00661628">
            <w:rPr>
              <w:rFonts w:ascii="微软雅黑" w:eastAsia="微软雅黑" w:hAnsi="微软雅黑"/>
            </w:rPr>
            <w:t>GStars</w:t>
          </w:r>
          <w:r>
            <w:rPr>
              <w:rFonts w:ascii="微软雅黑" w:eastAsia="微软雅黑" w:hAnsi="微软雅黑" w:hint="eastAsia"/>
            </w:rPr>
            <w:t>项目的软件开发计划。</w:t>
          </w:r>
        </w:p>
      </w:sdtContent>
    </w:sdt>
    <w:p w:rsidR="00835F47" w:rsidRDefault="0026019F">
      <w:pPr>
        <w:pStyle w:val="2"/>
        <w:rPr>
          <w:rFonts w:ascii="微软雅黑" w:eastAsia="微软雅黑" w:hAnsi="微软雅黑"/>
        </w:rPr>
      </w:pPr>
      <w:bookmarkStart w:id="4" w:name="_Toc12974927"/>
      <w:r>
        <w:rPr>
          <w:rFonts w:ascii="微软雅黑" w:eastAsia="微软雅黑" w:hAnsi="微软雅黑" w:hint="eastAsia"/>
        </w:rPr>
        <w:lastRenderedPageBreak/>
        <w:t>1.4参考文档</w:t>
      </w:r>
      <w:bookmarkEnd w:id="4"/>
    </w:p>
    <w:p w:rsidR="00835F47" w:rsidRPr="009B2DC7" w:rsidRDefault="0026019F" w:rsidP="009B2DC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8067D">
        <w:rPr>
          <w:rFonts w:ascii="微软雅黑" w:eastAsia="微软雅黑" w:hAnsi="微软雅黑" w:hint="eastAsia"/>
        </w:rPr>
        <w:t>《</w:t>
      </w:r>
      <w:r w:rsidRPr="0078067D">
        <w:rPr>
          <w:rFonts w:ascii="微软雅黑" w:eastAsia="微软雅黑" w:hAnsi="微软雅黑"/>
        </w:rPr>
        <w:t>GB/T 8567-2006</w:t>
      </w:r>
      <w:r w:rsidRPr="0078067D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  <w:r w:rsidRPr="009B2DC7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5" w:name="_Toc12974928"/>
      <w:r>
        <w:rPr>
          <w:rFonts w:ascii="微软雅黑" w:eastAsia="微软雅黑" w:hAnsi="微软雅黑" w:hint="eastAsia"/>
        </w:rPr>
        <w:lastRenderedPageBreak/>
        <w:t>2交付产品</w:t>
      </w:r>
      <w:bookmarkEnd w:id="5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GStars</w:t>
      </w:r>
      <w:r w:rsidR="0026019F">
        <w:rPr>
          <w:rFonts w:ascii="微软雅黑" w:eastAsia="微软雅黑" w:hAnsi="微软雅黑" w:hint="eastAsia"/>
        </w:rPr>
        <w:t>项目对外发布1.0版本的软件文档，以及0.1、0.2和0.3这3个内部版本的程序文件和软件文档。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6" w:name="_Toc12974929"/>
      <w:r>
        <w:rPr>
          <w:rFonts w:ascii="微软雅黑" w:eastAsia="微软雅黑" w:hAnsi="微软雅黑" w:hint="eastAsia"/>
        </w:rPr>
        <w:t>2.1程序文件</w:t>
      </w:r>
      <w:bookmarkEnd w:id="6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GStars</w:t>
      </w:r>
      <w:r w:rsidR="0026019F">
        <w:rPr>
          <w:rFonts w:ascii="微软雅黑" w:eastAsia="微软雅黑" w:hAnsi="微软雅黑" w:hint="eastAsia"/>
        </w:rPr>
        <w:t>项目计划提交的程序文件包括：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5114A0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版本源代码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5114A0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版本安装包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5114A0">
        <w:rPr>
          <w:rFonts w:ascii="微软雅黑" w:eastAsia="微软雅黑" w:hAnsi="微软雅黑" w:hint="eastAsia"/>
        </w:rPr>
        <w:t>v1.1</w:t>
      </w:r>
      <w:r>
        <w:rPr>
          <w:rFonts w:ascii="微软雅黑" w:eastAsia="微软雅黑" w:hAnsi="微软雅黑" w:hint="eastAsia"/>
        </w:rPr>
        <w:t>版本源代码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5114A0">
        <w:rPr>
          <w:rFonts w:ascii="微软雅黑" w:eastAsia="微软雅黑" w:hAnsi="微软雅黑" w:hint="eastAsia"/>
        </w:rPr>
        <w:t>v1.1</w:t>
      </w:r>
      <w:r>
        <w:rPr>
          <w:rFonts w:ascii="微软雅黑" w:eastAsia="微软雅黑" w:hAnsi="微软雅黑" w:hint="eastAsia"/>
        </w:rPr>
        <w:t>版本安装包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5114A0">
        <w:rPr>
          <w:rFonts w:ascii="微软雅黑" w:eastAsia="微软雅黑" w:hAnsi="微软雅黑" w:hint="eastAsia"/>
        </w:rPr>
        <w:t>v</w:t>
      </w:r>
      <w:r w:rsidR="005114A0">
        <w:rPr>
          <w:rFonts w:ascii="微软雅黑" w:eastAsia="微软雅黑" w:hAnsi="微软雅黑"/>
        </w:rPr>
        <w:t>1.2</w:t>
      </w:r>
      <w:r>
        <w:rPr>
          <w:rFonts w:ascii="微软雅黑" w:eastAsia="微软雅黑" w:hAnsi="微软雅黑" w:hint="eastAsia"/>
        </w:rPr>
        <w:t>版本源代码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5114A0">
        <w:rPr>
          <w:rFonts w:ascii="微软雅黑" w:eastAsia="微软雅黑" w:hAnsi="微软雅黑" w:hint="eastAsia"/>
        </w:rPr>
        <w:t>v1.2</w:t>
      </w:r>
      <w:r>
        <w:rPr>
          <w:rFonts w:ascii="微软雅黑" w:eastAsia="微软雅黑" w:hAnsi="微软雅黑" w:hint="eastAsia"/>
        </w:rPr>
        <w:t>版本安装包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7" w:name="_Toc12974930"/>
      <w:r>
        <w:rPr>
          <w:rFonts w:ascii="微软雅黑" w:eastAsia="微软雅黑" w:hAnsi="微软雅黑" w:hint="eastAsia"/>
        </w:rPr>
        <w:t>2.2软件文档</w:t>
      </w:r>
      <w:bookmarkEnd w:id="7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项目计划提交的软件文档包括：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04DB8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-SDP-1.0(E) 软件开发计划》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0D13C3">
        <w:rPr>
          <w:rFonts w:ascii="微软雅黑" w:eastAsia="微软雅黑" w:hAnsi="微软雅黑" w:hint="eastAsia"/>
        </w:rPr>
        <w:t>-SCMP</w:t>
      </w:r>
      <w:r>
        <w:rPr>
          <w:rFonts w:ascii="微软雅黑" w:eastAsia="微软雅黑" w:hAnsi="微软雅黑" w:hint="eastAsia"/>
        </w:rPr>
        <w:t>-1.0(E)</w:t>
      </w:r>
      <w:r w:rsidR="0073716A">
        <w:rPr>
          <w:rFonts w:ascii="微软雅黑" w:eastAsia="微软雅黑" w:hAnsi="微软雅黑"/>
        </w:rPr>
        <w:t xml:space="preserve"> </w:t>
      </w:r>
      <w:r w:rsidR="0073716A">
        <w:rPr>
          <w:rFonts w:ascii="微软雅黑" w:eastAsia="微软雅黑" w:hAnsi="微软雅黑" w:hint="eastAsia"/>
        </w:rPr>
        <w:t>软件配置管理计划</w:t>
      </w:r>
      <w:r>
        <w:rPr>
          <w:rFonts w:ascii="微软雅黑" w:eastAsia="微软雅黑" w:hAnsi="微软雅黑" w:hint="eastAsia"/>
        </w:rPr>
        <w:t>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165DC3">
        <w:rPr>
          <w:rFonts w:ascii="微软雅黑" w:eastAsia="微软雅黑" w:hAnsi="微软雅黑" w:hint="eastAsia"/>
        </w:rPr>
        <w:t>-</w:t>
      </w:r>
      <w:r w:rsidR="00165DC3"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 xml:space="preserve">-1.0(E) </w:t>
      </w:r>
      <w:r w:rsidR="00E57AEF">
        <w:rPr>
          <w:rFonts w:ascii="微软雅黑" w:eastAsia="微软雅黑" w:hAnsi="微软雅黑" w:hint="eastAsia"/>
        </w:rPr>
        <w:t>需求规格说明</w:t>
      </w:r>
      <w:r>
        <w:rPr>
          <w:rFonts w:ascii="微软雅黑" w:eastAsia="微软雅黑" w:hAnsi="微软雅黑" w:hint="eastAsia"/>
        </w:rPr>
        <w:t>》</w:t>
      </w:r>
    </w:p>
    <w:p w:rsidR="0010160E" w:rsidRDefault="0026019F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</w:t>
      </w:r>
      <w:r w:rsidR="0010160E">
        <w:rPr>
          <w:rFonts w:ascii="微软雅黑" w:eastAsia="微软雅黑" w:hAnsi="微软雅黑" w:hint="eastAsia"/>
        </w:rPr>
        <w:t>-0.1</w:t>
      </w:r>
      <w:r>
        <w:rPr>
          <w:rFonts w:ascii="微软雅黑" w:eastAsia="微软雅黑" w:hAnsi="微软雅黑" w:hint="eastAsia"/>
        </w:rPr>
        <w:t xml:space="preserve"> 软件用户手册》</w:t>
      </w:r>
    </w:p>
    <w:p w:rsidR="0010160E" w:rsidRDefault="0010160E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-SUM-0.2 软件用户手册》</w:t>
      </w:r>
    </w:p>
    <w:p w:rsidR="0010160E" w:rsidRPr="0010160E" w:rsidRDefault="0010160E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-SUM-1.0(E) 软件用户手册》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 w:rsidR="00FD54EB">
        <w:rPr>
          <w:rFonts w:ascii="微软雅黑" w:eastAsia="微软雅黑" w:hAnsi="微软雅黑"/>
        </w:rPr>
        <w:t>SDD</w:t>
      </w:r>
      <w:r>
        <w:rPr>
          <w:rFonts w:ascii="微软雅黑" w:eastAsia="微软雅黑" w:hAnsi="微软雅黑" w:hint="eastAsia"/>
        </w:rPr>
        <w:t xml:space="preserve">-1.0(E) </w:t>
      </w:r>
      <w:r w:rsidR="008D68CA">
        <w:rPr>
          <w:rFonts w:ascii="微软雅黑" w:eastAsia="微软雅黑" w:hAnsi="微软雅黑" w:hint="eastAsia"/>
        </w:rPr>
        <w:t>软件设计说明</w:t>
      </w:r>
      <w:r>
        <w:rPr>
          <w:rFonts w:ascii="微软雅黑" w:eastAsia="微软雅黑" w:hAnsi="微软雅黑" w:hint="eastAsia"/>
        </w:rPr>
        <w:t>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 w:rsidR="003A7412"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 xml:space="preserve">-1.0(E) </w:t>
      </w:r>
      <w:r w:rsidR="00D50FD5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BA2D3B" w:rsidRDefault="00BA2D3B" w:rsidP="00BA2D3B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STR-0.1 软件测试报告》</w:t>
      </w:r>
    </w:p>
    <w:p w:rsidR="00BA2D3B" w:rsidRDefault="00BA2D3B" w:rsidP="00BA2D3B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2A7100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 w:rsidR="002A7100">
        <w:rPr>
          <w:rFonts w:ascii="微软雅黑" w:eastAsia="微软雅黑" w:hAnsi="微软雅黑"/>
        </w:rPr>
        <w:t>-</w:t>
      </w:r>
      <w:r w:rsidR="002A7100">
        <w:rPr>
          <w:rFonts w:ascii="微软雅黑" w:eastAsia="微软雅黑" w:hAnsi="微软雅黑" w:hint="eastAsia"/>
        </w:rPr>
        <w:t>STR-</w:t>
      </w:r>
      <w:r>
        <w:rPr>
          <w:rFonts w:ascii="微软雅黑" w:eastAsia="微软雅黑" w:hAnsi="微软雅黑" w:hint="eastAsia"/>
        </w:rPr>
        <w:t>0.2 软件测试报告》</w:t>
      </w:r>
    </w:p>
    <w:p w:rsidR="00835F47" w:rsidRDefault="00BA2D3B" w:rsidP="003952EA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2A7100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 w:rsidR="002A7100">
        <w:rPr>
          <w:rFonts w:ascii="微软雅黑" w:eastAsia="微软雅黑" w:hAnsi="微软雅黑"/>
        </w:rPr>
        <w:t>-</w:t>
      </w:r>
      <w:r w:rsidR="002A7100">
        <w:rPr>
          <w:rFonts w:ascii="微软雅黑" w:eastAsia="微软雅黑" w:hAnsi="微软雅黑" w:hint="eastAsia"/>
        </w:rPr>
        <w:t>STR-</w:t>
      </w:r>
      <w:r>
        <w:rPr>
          <w:rFonts w:ascii="微软雅黑" w:eastAsia="微软雅黑" w:hAnsi="微软雅黑" w:hint="eastAsia"/>
        </w:rPr>
        <w:t>0.3 软件测试报告》</w:t>
      </w:r>
    </w:p>
    <w:p w:rsidR="00AA4FE5" w:rsidRDefault="00AA4FE5" w:rsidP="00AA4FE5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AA4FE5">
        <w:rPr>
          <w:rFonts w:ascii="微软雅黑" w:eastAsia="微软雅黑" w:hAnsi="微软雅黑" w:hint="eastAsia"/>
        </w:rPr>
        <w:t>开发文档版本记录</w:t>
      </w:r>
      <w:r>
        <w:rPr>
          <w:rFonts w:ascii="微软雅黑" w:eastAsia="微软雅黑" w:hAnsi="微软雅黑" w:hint="eastAsia"/>
        </w:rPr>
        <w:t>》</w:t>
      </w:r>
    </w:p>
    <w:p w:rsidR="00835F47" w:rsidRPr="00491350" w:rsidRDefault="007C542F" w:rsidP="00491350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295731">
        <w:rPr>
          <w:rFonts w:ascii="微软雅黑" w:eastAsia="微软雅黑" w:hAnsi="微软雅黑" w:hint="eastAsia"/>
        </w:rPr>
        <w:t>项目管理记录</w:t>
      </w:r>
      <w:r>
        <w:rPr>
          <w:rFonts w:ascii="微软雅黑" w:eastAsia="微软雅黑" w:hAnsi="微软雅黑" w:hint="eastAsia"/>
        </w:rPr>
        <w:t>》</w:t>
      </w:r>
      <w:r w:rsidR="0026019F" w:rsidRPr="00491350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8" w:name="_Toc12974931"/>
      <w:r>
        <w:rPr>
          <w:rFonts w:ascii="微软雅黑" w:eastAsia="微软雅黑" w:hAnsi="微软雅黑" w:hint="eastAsia"/>
        </w:rPr>
        <w:lastRenderedPageBreak/>
        <w:t>3开发计划</w:t>
      </w:r>
      <w:bookmarkEnd w:id="8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9" w:name="_Toc12974932"/>
      <w:r>
        <w:rPr>
          <w:rFonts w:ascii="微软雅黑" w:eastAsia="微软雅黑" w:hAnsi="微软雅黑" w:hint="eastAsia"/>
        </w:rPr>
        <w:t>3.1软件开发过程</w:t>
      </w:r>
      <w:bookmarkEnd w:id="9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0" w:name="_Toc12974933"/>
      <w:r>
        <w:rPr>
          <w:rFonts w:ascii="微软雅黑" w:eastAsia="微软雅黑" w:hAnsi="微软雅黑" w:hint="eastAsia"/>
        </w:rPr>
        <w:t>3.1.1角色设置</w:t>
      </w:r>
      <w:bookmarkEnd w:id="10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 w:rsidRPr="008C4C80">
        <w:rPr>
          <w:rFonts w:ascii="微软雅黑" w:eastAsia="微软雅黑" w:hAnsi="微软雅黑" w:hint="eastAsia"/>
        </w:rPr>
        <w:t>项目团队共设立如下九个角色：</w:t>
      </w:r>
    </w:p>
    <w:p w:rsidR="00C74D0E" w:rsidRDefault="00C74D0E" w:rsidP="00C74D0E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bookmarkStart w:id="11" w:name="_Toc12974934"/>
      <w:r>
        <w:rPr>
          <w:rFonts w:ascii="微软雅黑" w:eastAsia="微软雅黑" w:hAnsi="微软雅黑" w:hint="eastAsia"/>
        </w:rPr>
        <w:t>架构设计</w:t>
      </w:r>
    </w:p>
    <w:p w:rsidR="00C74D0E" w:rsidRDefault="00C74D0E" w:rsidP="00C74D0E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C74D0E" w:rsidRPr="000F68BD" w:rsidRDefault="00C74D0E" w:rsidP="00C74D0E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</w:t>
      </w:r>
    </w:p>
    <w:p w:rsidR="00C74D0E" w:rsidRPr="000F68BD" w:rsidRDefault="00C74D0E" w:rsidP="00C74D0E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程序开发</w:t>
      </w:r>
    </w:p>
    <w:p w:rsidR="00C74D0E" w:rsidRDefault="00C74D0E" w:rsidP="00C74D0E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软件测试</w:t>
      </w:r>
    </w:p>
    <w:p w:rsidR="00C74D0E" w:rsidRDefault="00C74D0E" w:rsidP="00C74D0E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项目评审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3.1.2过程规范</w:t>
      </w:r>
      <w:bookmarkEnd w:id="1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一次完整的项目开发过程由若干次迭代开发过程组成，每次迭代完成后将发布一个功能有限的软件产品，经历若干次迭代后，最终发布功能完备的软件产品。如图1所示。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914525" cy="2318385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软件开发过程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 项目开发过程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71950" cy="4881245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开发过程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 迭代开发过程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一次SPRINT开发过程由若干次模块开发过程组成，本次SPRINT中包含的所有模块开发完成后，本次SPRINT开发过程结束。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838450" cy="2763520"/>
            <wp:effectExtent l="0" t="0" r="11430" b="1016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SPRINT开发过程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SPRINT开发过程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一次模块开发过程需经历物理设计、编码自测、代码评审、验收测试、模块测试等活动，最终以通过模块测试为结束依据。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766820" cy="3373581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模块开发过程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174" cy="33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Pr="00CC3248" w:rsidRDefault="0026019F">
      <w:pPr>
        <w:jc w:val="center"/>
        <w:rPr>
          <w:rFonts w:ascii="微软雅黑" w:eastAsia="微软雅黑" w:hAnsi="微软雅黑"/>
          <w:sz w:val="18"/>
          <w:szCs w:val="18"/>
        </w:rPr>
      </w:pPr>
      <w:r w:rsidRPr="00CC3248">
        <w:rPr>
          <w:rFonts w:ascii="微软雅黑" w:eastAsia="微软雅黑" w:hAnsi="微软雅黑" w:hint="eastAsia"/>
          <w:sz w:val="18"/>
          <w:szCs w:val="18"/>
        </w:rPr>
        <w:t>图4 模块开发过程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2" w:name="_Toc12974935"/>
      <w:r>
        <w:rPr>
          <w:rFonts w:ascii="微软雅黑" w:eastAsia="微软雅黑" w:hAnsi="微软雅黑" w:hint="eastAsia"/>
        </w:rPr>
        <w:lastRenderedPageBreak/>
        <w:t>3.2项目资源</w:t>
      </w:r>
      <w:bookmarkEnd w:id="12"/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3" w:name="_Toc12974936"/>
      <w:r>
        <w:rPr>
          <w:rFonts w:ascii="微软雅黑" w:eastAsia="微软雅黑" w:hAnsi="微软雅黑" w:hint="eastAsia"/>
        </w:rPr>
        <w:t>3.2.1项目团队</w:t>
      </w:r>
      <w:bookmarkEnd w:id="13"/>
    </w:p>
    <w:p w:rsidR="00835F47" w:rsidRDefault="00D210E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组长：覃奕钧</w:t>
      </w:r>
    </w:p>
    <w:p w:rsidR="00D210EB" w:rsidRDefault="00D210E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组员：张汉林，李泳汐，石庆万，吕轩，方泽园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4" w:name="_Toc12974937"/>
      <w:r>
        <w:rPr>
          <w:rFonts w:ascii="微软雅黑" w:eastAsia="微软雅黑" w:hAnsi="微软雅黑" w:hint="eastAsia"/>
        </w:rPr>
        <w:t>3.2.2软硬件资源</w:t>
      </w:r>
      <w:bookmarkEnd w:id="14"/>
    </w:p>
    <w:p w:rsidR="00835F47" w:rsidRDefault="0026019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3.2.2.1项目软件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进度管理软件：Microsoft Office Professional Plus 2010，32位中文版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操作系统软件：Microsoft Windows 7，32位中文旗舰版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78625F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React</w:t>
      </w:r>
    </w:p>
    <w:p w:rsidR="0078625F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Electron</w:t>
      </w:r>
    </w:p>
    <w:p w:rsidR="00835F47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Ant Design</w:t>
      </w:r>
    </w:p>
    <w:p w:rsidR="009D22CB" w:rsidRDefault="009D22CB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eb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torm</w:t>
      </w:r>
    </w:p>
    <w:p w:rsidR="005973D6" w:rsidRPr="0078625F" w:rsidRDefault="005973D6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ode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js</w:t>
      </w:r>
    </w:p>
    <w:p w:rsidR="00835F47" w:rsidRDefault="0026019F">
      <w:pPr>
        <w:pStyle w:val="4"/>
        <w:rPr>
          <w:rFonts w:ascii="微软雅黑" w:eastAsia="微软雅黑" w:hAnsi="微软雅黑"/>
        </w:rPr>
      </w:pPr>
      <w:bookmarkStart w:id="15" w:name="_Toc301521980"/>
      <w:r>
        <w:rPr>
          <w:rFonts w:ascii="微软雅黑" w:eastAsia="微软雅黑" w:hAnsi="微软雅黑" w:hint="eastAsia"/>
        </w:rPr>
        <w:t>3.2.2.2硬件环境</w:t>
      </w:r>
      <w:bookmarkEnd w:id="15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bookmarkStart w:id="16" w:name="_Toc301521981"/>
      <w:r>
        <w:rPr>
          <w:rFonts w:ascii="微软雅黑" w:eastAsia="微软雅黑" w:hAnsi="微软雅黑" w:hint="eastAsia"/>
        </w:rPr>
        <w:t>开发用设备</w:t>
      </w:r>
      <w:bookmarkEnd w:id="16"/>
    </w:p>
    <w:p w:rsidR="00835F47" w:rsidRDefault="00137A61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</w:t>
      </w:r>
      <w:r w:rsidR="0026019F">
        <w:rPr>
          <w:rFonts w:ascii="微软雅黑" w:eastAsia="微软雅黑" w:hAnsi="微软雅黑" w:hint="eastAsia"/>
        </w:rPr>
        <w:t>：共计5台，</w:t>
      </w:r>
      <w:r w:rsidR="00FD205E">
        <w:rPr>
          <w:rFonts w:ascii="微软雅黑" w:eastAsia="微软雅黑" w:hAnsi="微软雅黑"/>
        </w:rPr>
        <w:t xml:space="preserve"> </w:t>
      </w:r>
    </w:p>
    <w:p w:rsidR="00835F47" w:rsidRDefault="0026019F" w:rsidP="003B3AD0">
      <w:pPr>
        <w:pStyle w:val="2"/>
        <w:spacing w:afterLines="50" w:after="156"/>
        <w:rPr>
          <w:rFonts w:ascii="微软雅黑" w:eastAsia="微软雅黑" w:hAnsi="微软雅黑"/>
        </w:rPr>
      </w:pPr>
      <w:bookmarkStart w:id="17" w:name="_Toc12974938"/>
      <w:r>
        <w:rPr>
          <w:rFonts w:ascii="微软雅黑" w:eastAsia="微软雅黑" w:hAnsi="微软雅黑" w:hint="eastAsia"/>
        </w:rPr>
        <w:lastRenderedPageBreak/>
        <w:t>3.3项目实施计划</w:t>
      </w:r>
      <w:bookmarkEnd w:id="17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项目开始日期为</w:t>
      </w:r>
      <w:r w:rsidR="00A445BF">
        <w:rPr>
          <w:rFonts w:ascii="微软雅黑" w:eastAsia="微软雅黑" w:hAnsi="微软雅黑" w:hint="eastAsia"/>
        </w:rPr>
        <w:t>2019</w:t>
      </w:r>
      <w:r w:rsidR="0026019F">
        <w:rPr>
          <w:rFonts w:ascii="微软雅黑" w:eastAsia="微软雅黑" w:hAnsi="微软雅黑" w:hint="eastAsia"/>
        </w:rPr>
        <w:t>年</w:t>
      </w:r>
      <w:r w:rsidR="00022767">
        <w:rPr>
          <w:rFonts w:ascii="微软雅黑" w:eastAsia="微软雅黑" w:hAnsi="微软雅黑" w:hint="eastAsia"/>
        </w:rPr>
        <w:t>7</w:t>
      </w:r>
      <w:r w:rsidR="0026019F">
        <w:rPr>
          <w:rFonts w:ascii="微软雅黑" w:eastAsia="微软雅黑" w:hAnsi="微软雅黑" w:hint="eastAsia"/>
        </w:rPr>
        <w:t>月</w:t>
      </w:r>
      <w:r w:rsidR="00F354CE">
        <w:rPr>
          <w:rFonts w:ascii="微软雅黑" w:eastAsia="微软雅黑" w:hAnsi="微软雅黑" w:hint="eastAsia"/>
        </w:rPr>
        <w:t>2</w:t>
      </w:r>
      <w:r w:rsidR="0026019F">
        <w:rPr>
          <w:rFonts w:ascii="微软雅黑" w:eastAsia="微软雅黑" w:hAnsi="微软雅黑" w:hint="eastAsia"/>
        </w:rPr>
        <w:t>日，计划结束时间为</w:t>
      </w:r>
      <w:r w:rsidR="007E4E4C">
        <w:rPr>
          <w:rFonts w:ascii="微软雅黑" w:eastAsia="微软雅黑" w:hAnsi="微软雅黑" w:hint="eastAsia"/>
        </w:rPr>
        <w:t>2019</w:t>
      </w:r>
      <w:r w:rsidR="0026019F">
        <w:rPr>
          <w:rFonts w:ascii="微软雅黑" w:eastAsia="微软雅黑" w:hAnsi="微软雅黑" w:hint="eastAsia"/>
        </w:rPr>
        <w:t>年</w:t>
      </w:r>
      <w:r w:rsidR="00974675">
        <w:rPr>
          <w:rFonts w:ascii="微软雅黑" w:eastAsia="微软雅黑" w:hAnsi="微软雅黑" w:hint="eastAsia"/>
        </w:rPr>
        <w:t>7</w:t>
      </w:r>
      <w:r w:rsidR="0026019F">
        <w:rPr>
          <w:rFonts w:ascii="微软雅黑" w:eastAsia="微软雅黑" w:hAnsi="微软雅黑" w:hint="eastAsia"/>
        </w:rPr>
        <w:t>月</w:t>
      </w:r>
      <w:r w:rsidR="00E1492C">
        <w:rPr>
          <w:rFonts w:ascii="微软雅黑" w:eastAsia="微软雅黑" w:hAnsi="微软雅黑" w:hint="eastAsia"/>
        </w:rPr>
        <w:t>11</w:t>
      </w:r>
      <w:r w:rsidR="0026019F">
        <w:rPr>
          <w:rFonts w:ascii="微软雅黑" w:eastAsia="微软雅黑" w:hAnsi="微软雅黑" w:hint="eastAsia"/>
        </w:rPr>
        <w:t>日，共计</w:t>
      </w:r>
      <w:r w:rsidR="000679A4">
        <w:rPr>
          <w:rFonts w:ascii="微软雅黑" w:eastAsia="微软雅黑" w:hAnsi="微软雅黑" w:hint="eastAsia"/>
        </w:rPr>
        <w:t>10</w:t>
      </w:r>
      <w:r w:rsidR="0026019F">
        <w:rPr>
          <w:rFonts w:ascii="微软雅黑" w:eastAsia="微软雅黑" w:hAnsi="微软雅黑" w:hint="eastAsia"/>
        </w:rPr>
        <w:t>工作日。项目按照如下六个阶段分步实施：</w:t>
      </w:r>
    </w:p>
    <w:p w:rsidR="00835F47" w:rsidRDefault="0026019F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第一阶段：项目启动阶段</w:t>
      </w:r>
      <w:r w:rsidR="00EA6EBA">
        <w:rPr>
          <w:rFonts w:ascii="微软雅黑" w:eastAsia="微软雅黑" w:hAnsi="微软雅黑" w:hint="eastAsia"/>
          <w:b/>
        </w:rPr>
        <w:t>以及原型开发阶段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991BD5">
        <w:rPr>
          <w:rFonts w:ascii="微软雅黑" w:eastAsia="微软雅黑" w:hAnsi="微软雅黑" w:hint="eastAsia"/>
        </w:rPr>
        <w:t>201</w:t>
      </w:r>
      <w:r w:rsidR="00991BD5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年</w:t>
      </w:r>
      <w:r w:rsidR="00991BD5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991BD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日至2011年</w:t>
      </w:r>
      <w:r w:rsidR="00991BD5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991BD5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日，启动项目，准备项目开发所</w:t>
      </w:r>
      <w:r w:rsidR="007202EB">
        <w:rPr>
          <w:rFonts w:ascii="微软雅黑" w:eastAsia="微软雅黑" w:hAnsi="微软雅黑" w:hint="eastAsia"/>
        </w:rPr>
        <w:t>需的各类资源，编制项目开发计划，进行技术探索，确定项目解决方案，尝试采用多种不同技术，开发各类技术原型，最终确定项目技术方案。</w:t>
      </w:r>
      <w:r>
        <w:rPr>
          <w:rFonts w:ascii="微软雅黑" w:eastAsia="微软雅黑" w:hAnsi="微软雅黑" w:hint="eastAsia"/>
        </w:rPr>
        <w:t>该阶段计划输出：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-SDP-1.0(E) 软件开发计划》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-SCMP-1.0(E)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软件配置管理计划》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>-1.0(E) 需求规格说明》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SDD</w:t>
      </w:r>
      <w:r>
        <w:rPr>
          <w:rFonts w:ascii="微软雅黑" w:eastAsia="微软雅黑" w:hAnsi="微软雅黑" w:hint="eastAsia"/>
        </w:rPr>
        <w:t>-1.0(E) 软件设计说明》</w:t>
      </w:r>
    </w:p>
    <w:p w:rsidR="00835F47" w:rsidRDefault="00210049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</w:t>
      </w:r>
      <w:r w:rsidR="0026019F">
        <w:rPr>
          <w:rFonts w:ascii="微软雅黑" w:eastAsia="微软雅黑" w:hAnsi="微软雅黑" w:hint="eastAsia"/>
          <w:b/>
        </w:rPr>
        <w:t>阶段：软件v0.1版本开发阶段</w:t>
      </w:r>
    </w:p>
    <w:p w:rsidR="00835F47" w:rsidRPr="006F3BA4" w:rsidRDefault="0026019F" w:rsidP="006F3BA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381DC2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381DC2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81DC2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日至</w:t>
      </w:r>
      <w:r w:rsidR="00381DC2">
        <w:rPr>
          <w:rFonts w:ascii="微软雅黑" w:eastAsia="微软雅黑" w:hAnsi="微软雅黑" w:hint="eastAsia"/>
        </w:rPr>
        <w:t>2019年7</w:t>
      </w:r>
      <w:r>
        <w:rPr>
          <w:rFonts w:ascii="微软雅黑" w:eastAsia="微软雅黑" w:hAnsi="微软雅黑" w:hint="eastAsia"/>
        </w:rPr>
        <w:t>月</w:t>
      </w:r>
      <w:r w:rsidR="00F632CA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日，开发软件</w:t>
      </w:r>
      <w:r w:rsidR="00C8145D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版本，通过测试并发布该版本软件。该阶段计划输出：</w:t>
      </w:r>
    </w:p>
    <w:p w:rsidR="00835F47" w:rsidRDefault="006F3BA4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/>
        </w:rPr>
        <w:t>-</w:t>
      </w:r>
      <w:r w:rsidR="00BD5D5F">
        <w:rPr>
          <w:rFonts w:ascii="微软雅黑" w:eastAsia="微软雅黑" w:hAnsi="微软雅黑" w:hint="eastAsia"/>
        </w:rPr>
        <w:t>STR-1.0</w:t>
      </w:r>
      <w:r>
        <w:rPr>
          <w:rFonts w:ascii="微软雅黑" w:eastAsia="微软雅黑" w:hAnsi="微软雅黑" w:hint="eastAsia"/>
        </w:rPr>
        <w:t xml:space="preserve"> 软件测试报告》</w:t>
      </w:r>
    </w:p>
    <w:p w:rsidR="0024186A" w:rsidRDefault="0024186A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>-1.0(E) 软件测试说明》</w:t>
      </w:r>
    </w:p>
    <w:p w:rsidR="00835F47" w:rsidRDefault="0026019F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6D612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版本源代码</w:t>
      </w:r>
    </w:p>
    <w:p w:rsidR="00835F47" w:rsidRPr="009726CA" w:rsidRDefault="0026019F" w:rsidP="009726CA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6D612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版本安装包</w:t>
      </w:r>
    </w:p>
    <w:p w:rsidR="00835F47" w:rsidRPr="009726CA" w:rsidRDefault="0026019F">
      <w:pPr>
        <w:ind w:firstLineChars="200" w:firstLine="420"/>
        <w:rPr>
          <w:rFonts w:ascii="微软雅黑" w:eastAsia="微软雅黑" w:hAnsi="微软雅黑"/>
          <w:b/>
        </w:rPr>
      </w:pPr>
      <w:r w:rsidRPr="009726CA">
        <w:rPr>
          <w:rFonts w:ascii="微软雅黑" w:eastAsia="微软雅黑" w:hAnsi="微软雅黑" w:hint="eastAsia"/>
          <w:b/>
        </w:rPr>
        <w:t>第</w:t>
      </w:r>
      <w:r w:rsidR="009726CA" w:rsidRPr="009726CA">
        <w:rPr>
          <w:rFonts w:ascii="微软雅黑" w:eastAsia="微软雅黑" w:hAnsi="微软雅黑" w:hint="eastAsia"/>
          <w:b/>
        </w:rPr>
        <w:t>三</w:t>
      </w:r>
      <w:r w:rsidRPr="009726CA">
        <w:rPr>
          <w:rFonts w:ascii="微软雅黑" w:eastAsia="微软雅黑" w:hAnsi="微软雅黑" w:hint="eastAsia"/>
          <w:b/>
        </w:rPr>
        <w:t>阶段：项目验收阶段</w:t>
      </w:r>
    </w:p>
    <w:p w:rsidR="00835F47" w:rsidRDefault="0026019F" w:rsidP="003B3AD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该阶段自2012年3月5日至2012年3月9日，发布项目产品，总结项目过程，申请并通过项目验收。该阶段计划输出：</w:t>
      </w:r>
    </w:p>
    <w:p w:rsidR="00835F47" w:rsidRDefault="007C2044" w:rsidP="004D47B5">
      <w:pPr>
        <w:pStyle w:val="af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-SUM-1.0(E) 软件用户手册》</w:t>
      </w:r>
      <w:bookmarkStart w:id="18" w:name="_附录"/>
      <w:bookmarkEnd w:id="18"/>
    </w:p>
    <w:p w:rsidR="00C04F74" w:rsidRDefault="00C04F74" w:rsidP="00C04F74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文档版本记录</w:t>
      </w:r>
    </w:p>
    <w:tbl>
      <w:tblPr>
        <w:tblStyle w:val="TableGrid"/>
        <w:tblW w:w="9288" w:type="dxa"/>
        <w:jc w:val="center"/>
        <w:tblInd w:w="0" w:type="dxa"/>
        <w:tblLayout w:type="fixed"/>
        <w:tblCellMar>
          <w:left w:w="278" w:type="dxa"/>
          <w:right w:w="115" w:type="dxa"/>
        </w:tblCellMar>
        <w:tblLook w:val="04A0" w:firstRow="1" w:lastRow="0" w:firstColumn="1" w:lastColumn="0" w:noHBand="0" w:noVBand="1"/>
      </w:tblPr>
      <w:tblGrid>
        <w:gridCol w:w="1188"/>
        <w:gridCol w:w="1811"/>
        <w:gridCol w:w="1401"/>
        <w:gridCol w:w="4888"/>
      </w:tblGrid>
      <w:tr w:rsidR="00C04F74" w:rsidTr="00D76688">
        <w:trPr>
          <w:trHeight w:val="504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04F74" w:rsidRDefault="00C04F74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版本号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04F74" w:rsidRDefault="00C04F74" w:rsidP="00870DAF">
            <w:pPr>
              <w:ind w:left="127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修订人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04F74" w:rsidRDefault="00C04F74" w:rsidP="00870DAF">
            <w:pPr>
              <w:ind w:left="22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修订日期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C04F74" w:rsidRDefault="00C04F74" w:rsidP="00870DAF">
            <w:pPr>
              <w:ind w:right="163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修订描述</w:t>
            </w:r>
          </w:p>
        </w:tc>
      </w:tr>
      <w:tr w:rsidR="00C04F74" w:rsidTr="00D76688">
        <w:trPr>
          <w:trHeight w:val="323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F74" w:rsidRDefault="00C04F74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F74" w:rsidRDefault="00C04F74" w:rsidP="00D76688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F74" w:rsidRDefault="00C04F74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2019/7/1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4F74" w:rsidRDefault="00C04F74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完成初稿</w:t>
            </w:r>
          </w:p>
        </w:tc>
      </w:tr>
      <w:tr w:rsidR="00C04F74" w:rsidTr="00D76688">
        <w:trPr>
          <w:trHeight w:val="322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F74" w:rsidRDefault="00C04F74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F74" w:rsidRDefault="00D76688" w:rsidP="00D76688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F74" w:rsidRDefault="005843DE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2019/7/2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F74" w:rsidRDefault="00E809FE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增加提交项说明</w:t>
            </w:r>
          </w:p>
        </w:tc>
      </w:tr>
      <w:tr w:rsidR="00C04F74" w:rsidTr="00D76688">
        <w:trPr>
          <w:trHeight w:val="312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F74" w:rsidRDefault="00C04F74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bookmarkStart w:id="19" w:name="_GoBack"/>
            <w:bookmarkEnd w:id="19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F74" w:rsidRDefault="00C04F74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F74" w:rsidRDefault="00C04F74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F74" w:rsidRDefault="00C04F74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C04F74" w:rsidRPr="00C04F74" w:rsidRDefault="00C04F74" w:rsidP="00C04F74">
      <w:pPr>
        <w:ind w:left="420"/>
        <w:rPr>
          <w:rFonts w:ascii="微软雅黑" w:eastAsia="微软雅黑" w:hAnsi="微软雅黑" w:hint="eastAsia"/>
        </w:rPr>
      </w:pPr>
    </w:p>
    <w:sectPr w:rsidR="00C04F74" w:rsidRPr="00C04F74">
      <w:headerReference w:type="default" r:id="rId13"/>
      <w:footerReference w:type="default" r:id="rId14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A37" w:rsidRDefault="007C3A37">
      <w:r>
        <w:separator/>
      </w:r>
    </w:p>
  </w:endnote>
  <w:endnote w:type="continuationSeparator" w:id="0">
    <w:p w:rsidR="007C3A37" w:rsidRDefault="007C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r w:rsidR="007C3A37">
      <w:fldChar w:fldCharType="begin"/>
    </w:r>
    <w:r w:rsidR="007C3A37">
      <w:instrText xml:space="preserve"> NUMPAGES   \* MERGEFORMAT </w:instrText>
    </w:r>
    <w:r w:rsidR="007C3A37">
      <w:fldChar w:fldCharType="separate"/>
    </w:r>
    <w:r w:rsidR="004A586C" w:rsidRPr="004A586C">
      <w:rPr>
        <w:rFonts w:ascii="微软雅黑" w:eastAsia="微软雅黑" w:hAnsi="微软雅黑"/>
        <w:noProof/>
      </w:rPr>
      <w:t>12</w:t>
    </w:r>
    <w:r w:rsidR="007C3A37">
      <w:rPr>
        <w:rFonts w:ascii="微软雅黑" w:eastAsia="微软雅黑" w:hAnsi="微软雅黑"/>
        <w:noProof/>
      </w:rPr>
      <w:fldChar w:fldCharType="end"/>
    </w:r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A37" w:rsidRDefault="007C3A37">
      <w:r>
        <w:separator/>
      </w:r>
    </w:p>
  </w:footnote>
  <w:footnote w:type="continuationSeparator" w:id="0">
    <w:p w:rsidR="007C3A37" w:rsidRDefault="007C3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2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1AE0"/>
    <w:rsid w:val="0001061B"/>
    <w:rsid w:val="0001083C"/>
    <w:rsid w:val="00014ED0"/>
    <w:rsid w:val="000152F3"/>
    <w:rsid w:val="000161F2"/>
    <w:rsid w:val="000203C5"/>
    <w:rsid w:val="00021F73"/>
    <w:rsid w:val="00022767"/>
    <w:rsid w:val="00022FD5"/>
    <w:rsid w:val="0004004F"/>
    <w:rsid w:val="000403FB"/>
    <w:rsid w:val="00043B73"/>
    <w:rsid w:val="00051494"/>
    <w:rsid w:val="00057696"/>
    <w:rsid w:val="00057B80"/>
    <w:rsid w:val="00057FDD"/>
    <w:rsid w:val="00061C1B"/>
    <w:rsid w:val="00064980"/>
    <w:rsid w:val="000679A4"/>
    <w:rsid w:val="0008641B"/>
    <w:rsid w:val="000946B7"/>
    <w:rsid w:val="00095BAC"/>
    <w:rsid w:val="00097E17"/>
    <w:rsid w:val="000A39A2"/>
    <w:rsid w:val="000A5863"/>
    <w:rsid w:val="000B12F7"/>
    <w:rsid w:val="000B62B4"/>
    <w:rsid w:val="000C524F"/>
    <w:rsid w:val="000C78F9"/>
    <w:rsid w:val="000D13C3"/>
    <w:rsid w:val="000E3F10"/>
    <w:rsid w:val="000F381F"/>
    <w:rsid w:val="0010160E"/>
    <w:rsid w:val="00110344"/>
    <w:rsid w:val="00114C27"/>
    <w:rsid w:val="0011713E"/>
    <w:rsid w:val="00120C8C"/>
    <w:rsid w:val="00122993"/>
    <w:rsid w:val="0012781A"/>
    <w:rsid w:val="00130FA7"/>
    <w:rsid w:val="00132E03"/>
    <w:rsid w:val="0013696A"/>
    <w:rsid w:val="00137A61"/>
    <w:rsid w:val="001403D7"/>
    <w:rsid w:val="00143A78"/>
    <w:rsid w:val="001457A9"/>
    <w:rsid w:val="001642EF"/>
    <w:rsid w:val="00165DC3"/>
    <w:rsid w:val="00171632"/>
    <w:rsid w:val="00174459"/>
    <w:rsid w:val="00175D52"/>
    <w:rsid w:val="00183733"/>
    <w:rsid w:val="001A0F34"/>
    <w:rsid w:val="001A117B"/>
    <w:rsid w:val="001A45F2"/>
    <w:rsid w:val="001A6646"/>
    <w:rsid w:val="001A7432"/>
    <w:rsid w:val="001B3ABD"/>
    <w:rsid w:val="001C4618"/>
    <w:rsid w:val="001D1766"/>
    <w:rsid w:val="001D3EB6"/>
    <w:rsid w:val="001D69C7"/>
    <w:rsid w:val="001E2BF2"/>
    <w:rsid w:val="001F1BF8"/>
    <w:rsid w:val="001F34CC"/>
    <w:rsid w:val="00204F25"/>
    <w:rsid w:val="002067A9"/>
    <w:rsid w:val="00206E53"/>
    <w:rsid w:val="00210049"/>
    <w:rsid w:val="002155A7"/>
    <w:rsid w:val="002258DC"/>
    <w:rsid w:val="0024078E"/>
    <w:rsid w:val="0024186A"/>
    <w:rsid w:val="002551BD"/>
    <w:rsid w:val="00257360"/>
    <w:rsid w:val="0026019F"/>
    <w:rsid w:val="002633B9"/>
    <w:rsid w:val="002669F2"/>
    <w:rsid w:val="00272884"/>
    <w:rsid w:val="002850B0"/>
    <w:rsid w:val="0029187E"/>
    <w:rsid w:val="00295731"/>
    <w:rsid w:val="002A11B5"/>
    <w:rsid w:val="002A1D76"/>
    <w:rsid w:val="002A200B"/>
    <w:rsid w:val="002A4365"/>
    <w:rsid w:val="002A7100"/>
    <w:rsid w:val="002B2038"/>
    <w:rsid w:val="002B57FF"/>
    <w:rsid w:val="002C32FB"/>
    <w:rsid w:val="002D0CE4"/>
    <w:rsid w:val="002D68C9"/>
    <w:rsid w:val="002F568E"/>
    <w:rsid w:val="002F76B6"/>
    <w:rsid w:val="00301729"/>
    <w:rsid w:val="0030527C"/>
    <w:rsid w:val="0030552D"/>
    <w:rsid w:val="00306E70"/>
    <w:rsid w:val="00314C3B"/>
    <w:rsid w:val="003242F8"/>
    <w:rsid w:val="00325D46"/>
    <w:rsid w:val="00326674"/>
    <w:rsid w:val="003335EB"/>
    <w:rsid w:val="00336B19"/>
    <w:rsid w:val="003404AD"/>
    <w:rsid w:val="00341863"/>
    <w:rsid w:val="00350DAC"/>
    <w:rsid w:val="00373324"/>
    <w:rsid w:val="00373C51"/>
    <w:rsid w:val="00381DC2"/>
    <w:rsid w:val="00382929"/>
    <w:rsid w:val="00387764"/>
    <w:rsid w:val="00393BEB"/>
    <w:rsid w:val="003952EA"/>
    <w:rsid w:val="00397116"/>
    <w:rsid w:val="00397EB2"/>
    <w:rsid w:val="003A579E"/>
    <w:rsid w:val="003A7412"/>
    <w:rsid w:val="003B3AD0"/>
    <w:rsid w:val="003B5D18"/>
    <w:rsid w:val="003D6833"/>
    <w:rsid w:val="003D70F4"/>
    <w:rsid w:val="003D77C0"/>
    <w:rsid w:val="003E6F2F"/>
    <w:rsid w:val="003F55FD"/>
    <w:rsid w:val="003F5E61"/>
    <w:rsid w:val="004053E6"/>
    <w:rsid w:val="00411119"/>
    <w:rsid w:val="00411482"/>
    <w:rsid w:val="00413014"/>
    <w:rsid w:val="00426336"/>
    <w:rsid w:val="004364BA"/>
    <w:rsid w:val="00450BA4"/>
    <w:rsid w:val="004556C2"/>
    <w:rsid w:val="00460BC4"/>
    <w:rsid w:val="00476378"/>
    <w:rsid w:val="00482587"/>
    <w:rsid w:val="00483D70"/>
    <w:rsid w:val="00491350"/>
    <w:rsid w:val="0049241D"/>
    <w:rsid w:val="004A3641"/>
    <w:rsid w:val="004A4BFE"/>
    <w:rsid w:val="004A586C"/>
    <w:rsid w:val="004B0AF2"/>
    <w:rsid w:val="004B22D4"/>
    <w:rsid w:val="004C2FF3"/>
    <w:rsid w:val="004C4E44"/>
    <w:rsid w:val="004D47B5"/>
    <w:rsid w:val="004F0337"/>
    <w:rsid w:val="005114A0"/>
    <w:rsid w:val="005127A8"/>
    <w:rsid w:val="00514132"/>
    <w:rsid w:val="00521EC5"/>
    <w:rsid w:val="005231AB"/>
    <w:rsid w:val="00527517"/>
    <w:rsid w:val="0053165E"/>
    <w:rsid w:val="00531796"/>
    <w:rsid w:val="005357C6"/>
    <w:rsid w:val="00567891"/>
    <w:rsid w:val="005720CE"/>
    <w:rsid w:val="00573D81"/>
    <w:rsid w:val="0058219A"/>
    <w:rsid w:val="00582C9C"/>
    <w:rsid w:val="00583459"/>
    <w:rsid w:val="005843DE"/>
    <w:rsid w:val="00586F74"/>
    <w:rsid w:val="005973D6"/>
    <w:rsid w:val="005A5A03"/>
    <w:rsid w:val="005A6E73"/>
    <w:rsid w:val="005B1957"/>
    <w:rsid w:val="005B4286"/>
    <w:rsid w:val="005C790C"/>
    <w:rsid w:val="005D0D3F"/>
    <w:rsid w:val="005E339C"/>
    <w:rsid w:val="005E6F0B"/>
    <w:rsid w:val="005F3356"/>
    <w:rsid w:val="00602321"/>
    <w:rsid w:val="006037EE"/>
    <w:rsid w:val="006274D2"/>
    <w:rsid w:val="006275E1"/>
    <w:rsid w:val="006316FF"/>
    <w:rsid w:val="00650FCC"/>
    <w:rsid w:val="00651754"/>
    <w:rsid w:val="006601F2"/>
    <w:rsid w:val="00660D94"/>
    <w:rsid w:val="00661628"/>
    <w:rsid w:val="00667BDB"/>
    <w:rsid w:val="0067075C"/>
    <w:rsid w:val="00671756"/>
    <w:rsid w:val="00675548"/>
    <w:rsid w:val="0068049F"/>
    <w:rsid w:val="00684C8B"/>
    <w:rsid w:val="006923AD"/>
    <w:rsid w:val="00693E19"/>
    <w:rsid w:val="006A3133"/>
    <w:rsid w:val="006B0C68"/>
    <w:rsid w:val="006B5E8D"/>
    <w:rsid w:val="006B6127"/>
    <w:rsid w:val="006C06B0"/>
    <w:rsid w:val="006C22B7"/>
    <w:rsid w:val="006C2D73"/>
    <w:rsid w:val="006C4969"/>
    <w:rsid w:val="006C5C09"/>
    <w:rsid w:val="006D612E"/>
    <w:rsid w:val="006E0F58"/>
    <w:rsid w:val="006F3BA4"/>
    <w:rsid w:val="006F49C1"/>
    <w:rsid w:val="007043F9"/>
    <w:rsid w:val="0070664F"/>
    <w:rsid w:val="007202EB"/>
    <w:rsid w:val="007314A9"/>
    <w:rsid w:val="0073716A"/>
    <w:rsid w:val="00750648"/>
    <w:rsid w:val="007513BC"/>
    <w:rsid w:val="00753F1A"/>
    <w:rsid w:val="0075430F"/>
    <w:rsid w:val="007660B4"/>
    <w:rsid w:val="007679D9"/>
    <w:rsid w:val="00775C4E"/>
    <w:rsid w:val="00775CAD"/>
    <w:rsid w:val="0078067D"/>
    <w:rsid w:val="0078365A"/>
    <w:rsid w:val="0078403A"/>
    <w:rsid w:val="0078625F"/>
    <w:rsid w:val="007A7FC1"/>
    <w:rsid w:val="007B5DE9"/>
    <w:rsid w:val="007C2044"/>
    <w:rsid w:val="007C373A"/>
    <w:rsid w:val="007C3A37"/>
    <w:rsid w:val="007C542F"/>
    <w:rsid w:val="007E0767"/>
    <w:rsid w:val="007E4E4C"/>
    <w:rsid w:val="007F3C15"/>
    <w:rsid w:val="007F7985"/>
    <w:rsid w:val="00802AE2"/>
    <w:rsid w:val="00804DB8"/>
    <w:rsid w:val="00806244"/>
    <w:rsid w:val="008075C6"/>
    <w:rsid w:val="008102C2"/>
    <w:rsid w:val="00816286"/>
    <w:rsid w:val="00832E1D"/>
    <w:rsid w:val="00835F47"/>
    <w:rsid w:val="008554D0"/>
    <w:rsid w:val="00856DFD"/>
    <w:rsid w:val="008611C7"/>
    <w:rsid w:val="00871F58"/>
    <w:rsid w:val="00873A2C"/>
    <w:rsid w:val="00875D8C"/>
    <w:rsid w:val="00885AE1"/>
    <w:rsid w:val="008867B7"/>
    <w:rsid w:val="00891243"/>
    <w:rsid w:val="0089498A"/>
    <w:rsid w:val="008A5197"/>
    <w:rsid w:val="008B7563"/>
    <w:rsid w:val="008C4C80"/>
    <w:rsid w:val="008D4E1A"/>
    <w:rsid w:val="008D68CA"/>
    <w:rsid w:val="008E2F42"/>
    <w:rsid w:val="008F3C8E"/>
    <w:rsid w:val="008F7773"/>
    <w:rsid w:val="0091273A"/>
    <w:rsid w:val="0091634B"/>
    <w:rsid w:val="009168AF"/>
    <w:rsid w:val="00920721"/>
    <w:rsid w:val="00921E30"/>
    <w:rsid w:val="00923B3E"/>
    <w:rsid w:val="00925FAE"/>
    <w:rsid w:val="0094347A"/>
    <w:rsid w:val="00946A38"/>
    <w:rsid w:val="00951BCF"/>
    <w:rsid w:val="00960381"/>
    <w:rsid w:val="009607B6"/>
    <w:rsid w:val="00965115"/>
    <w:rsid w:val="00965F86"/>
    <w:rsid w:val="00966C2E"/>
    <w:rsid w:val="009712B5"/>
    <w:rsid w:val="009726CA"/>
    <w:rsid w:val="00974675"/>
    <w:rsid w:val="0097798B"/>
    <w:rsid w:val="009818D4"/>
    <w:rsid w:val="00983BC3"/>
    <w:rsid w:val="00991BD5"/>
    <w:rsid w:val="00993723"/>
    <w:rsid w:val="00994F39"/>
    <w:rsid w:val="00995C27"/>
    <w:rsid w:val="00997832"/>
    <w:rsid w:val="009A42AF"/>
    <w:rsid w:val="009A5112"/>
    <w:rsid w:val="009B24C2"/>
    <w:rsid w:val="009B2DC7"/>
    <w:rsid w:val="009B323C"/>
    <w:rsid w:val="009C79EA"/>
    <w:rsid w:val="009D0EAB"/>
    <w:rsid w:val="009D22CB"/>
    <w:rsid w:val="009D4EFE"/>
    <w:rsid w:val="009D607F"/>
    <w:rsid w:val="009D66A3"/>
    <w:rsid w:val="009D6B1B"/>
    <w:rsid w:val="009E5573"/>
    <w:rsid w:val="009E7A73"/>
    <w:rsid w:val="009F27E3"/>
    <w:rsid w:val="009F343B"/>
    <w:rsid w:val="009F54A4"/>
    <w:rsid w:val="009F7352"/>
    <w:rsid w:val="00A07597"/>
    <w:rsid w:val="00A10CC0"/>
    <w:rsid w:val="00A12372"/>
    <w:rsid w:val="00A235BC"/>
    <w:rsid w:val="00A26035"/>
    <w:rsid w:val="00A26768"/>
    <w:rsid w:val="00A318B9"/>
    <w:rsid w:val="00A32C84"/>
    <w:rsid w:val="00A36EC3"/>
    <w:rsid w:val="00A403C4"/>
    <w:rsid w:val="00A4111A"/>
    <w:rsid w:val="00A445BF"/>
    <w:rsid w:val="00A44E1A"/>
    <w:rsid w:val="00A5176E"/>
    <w:rsid w:val="00A57C10"/>
    <w:rsid w:val="00A62E6D"/>
    <w:rsid w:val="00A66BC3"/>
    <w:rsid w:val="00A67DEA"/>
    <w:rsid w:val="00A70465"/>
    <w:rsid w:val="00A746E6"/>
    <w:rsid w:val="00A814C5"/>
    <w:rsid w:val="00A92679"/>
    <w:rsid w:val="00A93EA7"/>
    <w:rsid w:val="00A94C9E"/>
    <w:rsid w:val="00A96C28"/>
    <w:rsid w:val="00A972ED"/>
    <w:rsid w:val="00AA3398"/>
    <w:rsid w:val="00AA3872"/>
    <w:rsid w:val="00AA4FE5"/>
    <w:rsid w:val="00AB0D01"/>
    <w:rsid w:val="00AB36E6"/>
    <w:rsid w:val="00AC4F6A"/>
    <w:rsid w:val="00AD5403"/>
    <w:rsid w:val="00AE2F56"/>
    <w:rsid w:val="00AF3757"/>
    <w:rsid w:val="00AF5CFB"/>
    <w:rsid w:val="00B01905"/>
    <w:rsid w:val="00B0781D"/>
    <w:rsid w:val="00B1602C"/>
    <w:rsid w:val="00B21C1A"/>
    <w:rsid w:val="00B2230B"/>
    <w:rsid w:val="00B22A99"/>
    <w:rsid w:val="00B24C11"/>
    <w:rsid w:val="00B30858"/>
    <w:rsid w:val="00B34DCB"/>
    <w:rsid w:val="00B358F2"/>
    <w:rsid w:val="00B465E5"/>
    <w:rsid w:val="00B515C2"/>
    <w:rsid w:val="00B578ED"/>
    <w:rsid w:val="00B65F1A"/>
    <w:rsid w:val="00B663DA"/>
    <w:rsid w:val="00B74385"/>
    <w:rsid w:val="00B83E4D"/>
    <w:rsid w:val="00B86D58"/>
    <w:rsid w:val="00B8757E"/>
    <w:rsid w:val="00B87ADC"/>
    <w:rsid w:val="00B92F48"/>
    <w:rsid w:val="00BA246B"/>
    <w:rsid w:val="00BA2D3B"/>
    <w:rsid w:val="00BB6533"/>
    <w:rsid w:val="00BB6AA9"/>
    <w:rsid w:val="00BB7A94"/>
    <w:rsid w:val="00BC0178"/>
    <w:rsid w:val="00BC6262"/>
    <w:rsid w:val="00BD5D5F"/>
    <w:rsid w:val="00BE02A3"/>
    <w:rsid w:val="00BE0366"/>
    <w:rsid w:val="00BF2EE6"/>
    <w:rsid w:val="00C03501"/>
    <w:rsid w:val="00C04F74"/>
    <w:rsid w:val="00C11942"/>
    <w:rsid w:val="00C32BF0"/>
    <w:rsid w:val="00C353A3"/>
    <w:rsid w:val="00C37A76"/>
    <w:rsid w:val="00C40CE2"/>
    <w:rsid w:val="00C524C3"/>
    <w:rsid w:val="00C529C7"/>
    <w:rsid w:val="00C52CC0"/>
    <w:rsid w:val="00C56DA4"/>
    <w:rsid w:val="00C74D0E"/>
    <w:rsid w:val="00C8145D"/>
    <w:rsid w:val="00C81502"/>
    <w:rsid w:val="00CA5A06"/>
    <w:rsid w:val="00CB13D6"/>
    <w:rsid w:val="00CB374A"/>
    <w:rsid w:val="00CC20A9"/>
    <w:rsid w:val="00CC3248"/>
    <w:rsid w:val="00CD0F75"/>
    <w:rsid w:val="00CD5424"/>
    <w:rsid w:val="00D03283"/>
    <w:rsid w:val="00D056DB"/>
    <w:rsid w:val="00D11F1A"/>
    <w:rsid w:val="00D16071"/>
    <w:rsid w:val="00D210EB"/>
    <w:rsid w:val="00D216DD"/>
    <w:rsid w:val="00D40238"/>
    <w:rsid w:val="00D50A2B"/>
    <w:rsid w:val="00D50FD5"/>
    <w:rsid w:val="00D53451"/>
    <w:rsid w:val="00D5463B"/>
    <w:rsid w:val="00D61937"/>
    <w:rsid w:val="00D71299"/>
    <w:rsid w:val="00D75981"/>
    <w:rsid w:val="00D76218"/>
    <w:rsid w:val="00D76688"/>
    <w:rsid w:val="00D806E9"/>
    <w:rsid w:val="00D81279"/>
    <w:rsid w:val="00D92D74"/>
    <w:rsid w:val="00D9342A"/>
    <w:rsid w:val="00D95634"/>
    <w:rsid w:val="00DA06BB"/>
    <w:rsid w:val="00DB55C8"/>
    <w:rsid w:val="00DC3770"/>
    <w:rsid w:val="00DC4D32"/>
    <w:rsid w:val="00DE76B5"/>
    <w:rsid w:val="00DF0D57"/>
    <w:rsid w:val="00DF6518"/>
    <w:rsid w:val="00E069CD"/>
    <w:rsid w:val="00E113CB"/>
    <w:rsid w:val="00E1492C"/>
    <w:rsid w:val="00E1564A"/>
    <w:rsid w:val="00E3210B"/>
    <w:rsid w:val="00E343E9"/>
    <w:rsid w:val="00E44A04"/>
    <w:rsid w:val="00E57AEF"/>
    <w:rsid w:val="00E57EE9"/>
    <w:rsid w:val="00E64041"/>
    <w:rsid w:val="00E75194"/>
    <w:rsid w:val="00E809FE"/>
    <w:rsid w:val="00E853C2"/>
    <w:rsid w:val="00E86F39"/>
    <w:rsid w:val="00E93308"/>
    <w:rsid w:val="00EA0B9E"/>
    <w:rsid w:val="00EA1BB3"/>
    <w:rsid w:val="00EA68D1"/>
    <w:rsid w:val="00EA6EBA"/>
    <w:rsid w:val="00EC0170"/>
    <w:rsid w:val="00ED2C97"/>
    <w:rsid w:val="00ED2ED8"/>
    <w:rsid w:val="00ED4055"/>
    <w:rsid w:val="00ED4195"/>
    <w:rsid w:val="00ED42BF"/>
    <w:rsid w:val="00EE27B2"/>
    <w:rsid w:val="00EE674F"/>
    <w:rsid w:val="00EF1EC8"/>
    <w:rsid w:val="00EF4D94"/>
    <w:rsid w:val="00F07984"/>
    <w:rsid w:val="00F10F67"/>
    <w:rsid w:val="00F162D1"/>
    <w:rsid w:val="00F30B7C"/>
    <w:rsid w:val="00F30E85"/>
    <w:rsid w:val="00F34760"/>
    <w:rsid w:val="00F34997"/>
    <w:rsid w:val="00F354CE"/>
    <w:rsid w:val="00F4457B"/>
    <w:rsid w:val="00F5138B"/>
    <w:rsid w:val="00F514C6"/>
    <w:rsid w:val="00F553CD"/>
    <w:rsid w:val="00F55A18"/>
    <w:rsid w:val="00F55D7C"/>
    <w:rsid w:val="00F56E17"/>
    <w:rsid w:val="00F57463"/>
    <w:rsid w:val="00F632CA"/>
    <w:rsid w:val="00F81B3D"/>
    <w:rsid w:val="00F82104"/>
    <w:rsid w:val="00F82D52"/>
    <w:rsid w:val="00F917C8"/>
    <w:rsid w:val="00F96ED8"/>
    <w:rsid w:val="00F96FCF"/>
    <w:rsid w:val="00FA1E3F"/>
    <w:rsid w:val="00FB1611"/>
    <w:rsid w:val="00FC56B8"/>
    <w:rsid w:val="00FC7972"/>
    <w:rsid w:val="00FD205E"/>
    <w:rsid w:val="00FD54EB"/>
    <w:rsid w:val="00FD7805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54A17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table" w:customStyle="1" w:styleId="TableGrid">
    <w:name w:val="TableGrid"/>
    <w:qFormat/>
    <w:rsid w:val="00C04F74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02030C"/>
    <w:rsid w:val="00145DCC"/>
    <w:rsid w:val="00322AC6"/>
    <w:rsid w:val="003E2343"/>
    <w:rsid w:val="00447467"/>
    <w:rsid w:val="00773801"/>
    <w:rsid w:val="007C7E91"/>
    <w:rsid w:val="00A600B5"/>
    <w:rsid w:val="00B33FE6"/>
    <w:rsid w:val="00BA645A"/>
    <w:rsid w:val="00CC0A03"/>
    <w:rsid w:val="00D14800"/>
    <w:rsid w:val="00D37B6A"/>
    <w:rsid w:val="00DA78AD"/>
    <w:rsid w:val="00EE782B"/>
    <w:rsid w:val="00F96DDD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82B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70A32D-03E5-45A9-AF4A-5AA637E54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251</TotalTime>
  <Pages>12</Pages>
  <Words>572</Words>
  <Characters>3266</Characters>
  <Application>Microsoft Office Word</Application>
  <DocSecurity>0</DocSecurity>
  <Lines>27</Lines>
  <Paragraphs>7</Paragraphs>
  <ScaleCrop>false</ScaleCrop>
  <Company>西安同路信息科技有限公司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797</cp:revision>
  <dcterms:created xsi:type="dcterms:W3CDTF">2011-08-16T06:03:00Z</dcterms:created>
  <dcterms:modified xsi:type="dcterms:W3CDTF">2019-07-11T15:34:00Z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