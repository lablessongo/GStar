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0D5BC9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0D011F">
        <w:rPr>
          <w:rFonts w:ascii="微软雅黑" w:eastAsia="微软雅黑" w:hAnsi="微软雅黑" w:hint="eastAsia"/>
          <w:b/>
          <w:sz w:val="28"/>
          <w:szCs w:val="28"/>
        </w:rPr>
        <w:t>1.2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91C65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0750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1引言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0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1.1文档标识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0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1.2项目概述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0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1.3文档概述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0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1.4参考文档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4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11"/>
        <w:rPr>
          <w:noProof/>
        </w:rPr>
      </w:pPr>
      <w:hyperlink w:anchor="_Toc1340751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2测试准备环境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2.1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软件环境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2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2.2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硬件环境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_Toc13407512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3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2.3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环境配置方式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_Toc13407513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4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2.4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参与测试的组织与人员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_Toc13407514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11"/>
        <w:rPr>
          <w:noProof/>
        </w:rPr>
      </w:pPr>
      <w:hyperlink w:anchor="_Toc1340751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 详细测试计划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1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3.1 测试过程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1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3.2 测试级别要求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1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3.3 测试项说明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7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1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3.4 测试用例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10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21"/>
        <w:tabs>
          <w:tab w:val="right" w:leader="dot" w:pos="8296"/>
        </w:tabs>
        <w:rPr>
          <w:noProof/>
        </w:rPr>
      </w:pPr>
      <w:hyperlink w:anchor="_Toc1340752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3.5 测试进度表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CD009D">
      <w:pPr>
        <w:pStyle w:val="11"/>
        <w:rPr>
          <w:noProof/>
        </w:rPr>
      </w:pPr>
      <w:hyperlink w:anchor="_Toc1340752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4. 需求的可追踪性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14</w:t>
        </w:r>
        <w:r w:rsidR="00791C65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340750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3407506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E03FA7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="00900B2F">
        <w:rPr>
          <w:rFonts w:ascii="微软雅黑" w:eastAsia="微软雅黑" w:hAnsi="微软雅黑" w:hint="eastAsia"/>
        </w:rPr>
        <w:t>S</w:t>
      </w:r>
      <w:r w:rsidR="00900B2F">
        <w:rPr>
          <w:rFonts w:ascii="微软雅黑" w:eastAsia="微软雅黑" w:hAnsi="微软雅黑"/>
        </w:rPr>
        <w:t>oftware Test</w:t>
      </w:r>
      <w:r w:rsidR="00B75162">
        <w:rPr>
          <w:rFonts w:ascii="微软雅黑" w:eastAsia="微软雅黑" w:hAnsi="微软雅黑" w:hint="eastAsia"/>
        </w:rPr>
        <w:t>ing</w:t>
      </w:r>
      <w:r w:rsidR="00900B2F">
        <w:rPr>
          <w:rFonts w:ascii="微软雅黑" w:eastAsia="微软雅黑" w:hAnsi="微软雅黑"/>
        </w:rPr>
        <w:t xml:space="preserve"> Description</w:t>
      </w:r>
      <w:r w:rsidR="00900B2F">
        <w:rPr>
          <w:rFonts w:ascii="微软雅黑" w:eastAsia="微软雅黑" w:hAnsi="微软雅黑" w:hint="eastAsia"/>
        </w:rPr>
        <w:t>（STD）</w:t>
      </w:r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 w:rsidR="00D93BB8">
            <w:rPr>
              <w:rFonts w:ascii="微软雅黑" w:eastAsia="微软雅黑" w:hAnsi="微软雅黑" w:hint="eastAsia"/>
            </w:rPr>
            <w:t>STD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3407507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3407508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CB434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0C515C">
            <w:rPr>
              <w:rFonts w:ascii="微软雅黑" w:eastAsia="微软雅黑" w:hAnsi="微软雅黑" w:hint="eastAsia"/>
            </w:rPr>
            <w:t>从</w:t>
          </w:r>
          <w:r>
            <w:rPr>
              <w:rFonts w:ascii="微软雅黑" w:eastAsia="微软雅黑" w:hAnsi="微软雅黑" w:hint="eastAsia"/>
            </w:rPr>
            <w:t>本软件测试前需做的准备</w:t>
          </w:r>
          <w:r w:rsidR="0026019F">
            <w:rPr>
              <w:rFonts w:ascii="微软雅黑" w:eastAsia="微软雅黑" w:hAnsi="微软雅黑" w:hint="eastAsia"/>
            </w:rPr>
            <w:t>，</w:t>
          </w:r>
          <w:r w:rsidR="00906E66">
            <w:rPr>
              <w:rFonts w:ascii="微软雅黑" w:eastAsia="微软雅黑" w:hAnsi="微软雅黑" w:hint="eastAsia"/>
            </w:rPr>
            <w:t>测试的需求，</w:t>
          </w:r>
          <w:r w:rsidR="000C515C">
            <w:rPr>
              <w:rFonts w:ascii="微软雅黑" w:eastAsia="微软雅黑" w:hAnsi="微软雅黑" w:hint="eastAsia"/>
            </w:rPr>
            <w:t>以及测试的输入和输出等方面</w:t>
          </w:r>
          <w:r w:rsidR="0026019F">
            <w:rPr>
              <w:rFonts w:ascii="微软雅黑" w:eastAsia="微软雅黑" w:hAnsi="微软雅黑" w:hint="eastAsia"/>
            </w:rPr>
            <w:t>详细说明</w:t>
          </w:r>
          <w:r w:rsidR="00AE68DC">
            <w:rPr>
              <w:rFonts w:ascii="微软雅黑" w:eastAsia="微软雅黑" w:hAnsi="微软雅黑" w:hint="eastAsia"/>
            </w:rPr>
            <w:t>本软件的测试</w:t>
          </w:r>
          <w:r w:rsidR="0026019F">
            <w:rPr>
              <w:rFonts w:ascii="微软雅黑" w:eastAsia="微软雅黑" w:hAnsi="微软雅黑" w:hint="eastAsia"/>
            </w:rPr>
            <w:t>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3407509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3407510"/>
      <w:r>
        <w:rPr>
          <w:rFonts w:ascii="微软雅黑" w:eastAsia="微软雅黑" w:hAnsi="微软雅黑" w:hint="eastAsia"/>
        </w:rPr>
        <w:lastRenderedPageBreak/>
        <w:t>2</w:t>
      </w:r>
      <w:r w:rsidR="009D7894">
        <w:rPr>
          <w:rFonts w:ascii="微软雅黑" w:eastAsia="微软雅黑" w:hAnsi="微软雅黑" w:hint="eastAsia"/>
        </w:rPr>
        <w:t>测试</w:t>
      </w:r>
      <w:r w:rsidR="00AC34C6">
        <w:rPr>
          <w:rFonts w:ascii="微软雅黑" w:eastAsia="微软雅黑" w:hAnsi="微软雅黑" w:hint="eastAsia"/>
        </w:rPr>
        <w:t>准备</w:t>
      </w:r>
      <w:r w:rsidR="009D7894">
        <w:rPr>
          <w:rFonts w:ascii="微软雅黑" w:eastAsia="微软雅黑" w:hAnsi="微软雅黑" w:hint="eastAsia"/>
        </w:rPr>
        <w:t>环境</w:t>
      </w:r>
      <w:bookmarkEnd w:id="5"/>
    </w:p>
    <w:p w:rsidR="00835F47" w:rsidRDefault="00AC34C6" w:rsidP="00F01475">
      <w:pPr>
        <w:pStyle w:val="2"/>
        <w:numPr>
          <w:ilvl w:val="0"/>
          <w:numId w:val="15"/>
        </w:numPr>
        <w:spacing w:after="120"/>
        <w:ind w:left="709" w:hanging="709"/>
        <w:rPr>
          <w:rFonts w:ascii="微软雅黑" w:eastAsia="微软雅黑" w:hAnsi="微软雅黑"/>
        </w:rPr>
      </w:pPr>
      <w:bookmarkStart w:id="6" w:name="_Toc13407511"/>
      <w:r w:rsidRPr="005219EF">
        <w:rPr>
          <w:rFonts w:ascii="微软雅黑" w:eastAsia="微软雅黑" w:hAnsi="微软雅黑" w:hint="eastAsia"/>
        </w:rPr>
        <w:t>软件环境</w:t>
      </w:r>
      <w:bookmarkEnd w:id="6"/>
    </w:p>
    <w:p w:rsidR="00655806" w:rsidRPr="00655806" w:rsidRDefault="00A5477D" w:rsidP="003B6388">
      <w:pPr>
        <w:ind w:leftChars="200" w:left="420"/>
      </w:pPr>
      <w:r w:rsidRPr="00147090">
        <w:rPr>
          <w:rFonts w:ascii="微软雅黑" w:eastAsia="微软雅黑" w:hAnsi="微软雅黑" w:hint="eastAsia"/>
        </w:rPr>
        <w:t xml:space="preserve">操作系统：MS </w:t>
      </w:r>
      <w:r w:rsidRPr="00147090">
        <w:rPr>
          <w:rFonts w:ascii="微软雅黑" w:eastAsia="微软雅黑" w:hAnsi="微软雅黑"/>
        </w:rPr>
        <w:t>W</w:t>
      </w:r>
      <w:r w:rsidRPr="00147090">
        <w:rPr>
          <w:rFonts w:ascii="微软雅黑" w:eastAsia="微软雅黑" w:hAnsi="微软雅黑" w:hint="eastAsia"/>
        </w:rPr>
        <w:t>indows</w:t>
      </w:r>
      <w:r w:rsidRPr="00147090">
        <w:rPr>
          <w:rFonts w:ascii="微软雅黑" w:eastAsia="微软雅黑" w:hAnsi="微软雅黑"/>
        </w:rPr>
        <w:t xml:space="preserve"> 10</w:t>
      </w:r>
    </w:p>
    <w:p w:rsidR="00023D41" w:rsidRDefault="00023D41" w:rsidP="00F01475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7" w:name="_Toc13407512"/>
      <w:r w:rsidRPr="00504E4D">
        <w:rPr>
          <w:rFonts w:ascii="微软雅黑" w:eastAsia="微软雅黑" w:hAnsi="微软雅黑" w:hint="eastAsia"/>
        </w:rPr>
        <w:t>硬件环境</w:t>
      </w:r>
      <w:bookmarkEnd w:id="7"/>
    </w:p>
    <w:p w:rsidR="00835344" w:rsidRPr="00835344" w:rsidRDefault="00835344" w:rsidP="00835344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处理器（CPU）：Pentium 133M 或更高</w:t>
      </w:r>
    </w:p>
    <w:p w:rsidR="0039744A" w:rsidRPr="00AE2FBB" w:rsidRDefault="00835344" w:rsidP="00AE2FBB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内存容量（RAM）：1GB</w:t>
      </w:r>
    </w:p>
    <w:p w:rsidR="005717C3" w:rsidRDefault="005717C3" w:rsidP="00F0571A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8" w:name="_Toc13407513"/>
      <w:r w:rsidRPr="005717C3">
        <w:rPr>
          <w:rFonts w:ascii="微软雅黑" w:eastAsia="微软雅黑" w:hAnsi="微软雅黑"/>
        </w:rPr>
        <w:t>环境配置方式</w:t>
      </w:r>
      <w:bookmarkEnd w:id="8"/>
    </w:p>
    <w:p w:rsidR="0026699D" w:rsidRPr="00F0571A" w:rsidRDefault="002B347B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配置 npm</w:t>
      </w:r>
    </w:p>
    <w:p w:rsidR="000A080C" w:rsidRPr="00F0571A" w:rsidRDefault="000A080C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下载源码</w:t>
      </w:r>
    </w:p>
    <w:p w:rsidR="00B011A4" w:rsidRPr="00F0571A" w:rsidRDefault="00A057F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单独安装antd</w:t>
      </w:r>
      <w:r w:rsidR="00474E4D" w:rsidRPr="00F0571A">
        <w:rPr>
          <w:rFonts w:ascii="微软雅黑" w:eastAsia="微软雅黑" w:hAnsi="微软雅黑" w:hint="eastAsia"/>
        </w:rPr>
        <w:t>：</w:t>
      </w:r>
      <w:r w:rsidR="00FB33FF" w:rsidRPr="00F0571A">
        <w:rPr>
          <w:rFonts w:ascii="微软雅黑" w:eastAsia="微软雅黑" w:hAnsi="微软雅黑"/>
        </w:rPr>
        <w:t xml:space="preserve">npm install </w:t>
      </w:r>
      <w:hyperlink r:id="rId9" w:history="1">
        <w:r w:rsidR="004F113D" w:rsidRPr="00F0571A">
          <w:rPr>
            <w:rFonts w:ascii="微软雅黑" w:eastAsia="微软雅黑" w:hAnsi="微软雅黑"/>
          </w:rPr>
          <w:t>antd@3.1.4</w:t>
        </w:r>
      </w:hyperlink>
    </w:p>
    <w:p w:rsidR="004F113D" w:rsidRPr="00F0571A" w:rsidRDefault="00C151EE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执行命令编译安装</w:t>
      </w:r>
      <w:r w:rsidRPr="00F0571A">
        <w:rPr>
          <w:rFonts w:ascii="微软雅黑" w:eastAsia="微软雅黑" w:hAnsi="微软雅黑"/>
        </w:rPr>
        <w:t>npm install</w:t>
      </w:r>
    </w:p>
    <w:p w:rsidR="00C151EE" w:rsidRPr="00F0571A" w:rsidRDefault="0083750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npm run dev</w:t>
      </w:r>
      <w:r w:rsidRPr="00F0571A">
        <w:rPr>
          <w:rFonts w:ascii="微软雅黑" w:eastAsia="微软雅黑" w:hAnsi="微软雅黑" w:hint="eastAsia"/>
        </w:rPr>
        <w:t>运行</w:t>
      </w:r>
    </w:p>
    <w:p w:rsidR="00981905" w:rsidRPr="00981905" w:rsidRDefault="00981905" w:rsidP="00F116CB">
      <w:pPr>
        <w:pStyle w:val="2"/>
        <w:numPr>
          <w:ilvl w:val="0"/>
          <w:numId w:val="15"/>
        </w:numPr>
        <w:spacing w:after="240"/>
        <w:ind w:left="709" w:hanging="709"/>
        <w:rPr>
          <w:rFonts w:ascii="微软雅黑" w:eastAsia="微软雅黑" w:hAnsi="微软雅黑"/>
        </w:rPr>
      </w:pPr>
      <w:bookmarkStart w:id="9" w:name="_Toc13407514"/>
      <w:r w:rsidRPr="00981905">
        <w:rPr>
          <w:rFonts w:ascii="微软雅黑" w:eastAsia="微软雅黑" w:hAnsi="微软雅黑"/>
        </w:rPr>
        <w:t>参与测试的组织与人员</w:t>
      </w:r>
      <w:bookmarkEnd w:id="9"/>
    </w:p>
    <w:p w:rsidR="00896929" w:rsidRPr="00CE7E17" w:rsidRDefault="00F44DC0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用户：github用户2名，要求熟悉github的基本操作</w:t>
      </w:r>
    </w:p>
    <w:p w:rsidR="00CE7E17" w:rsidRPr="00CE7E17" w:rsidRDefault="00CE7E17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开发任务组：4人，对系统功能有具体的了解，对软件、硬件环境熟悉。</w:t>
      </w:r>
    </w:p>
    <w:p w:rsidR="00FA3CB9" w:rsidRPr="00FA3CB9" w:rsidRDefault="00FA3CB9" w:rsidP="00FA3CB9">
      <w:pPr>
        <w:pStyle w:val="1"/>
        <w:rPr>
          <w:rFonts w:ascii="微软雅黑" w:eastAsia="微软雅黑" w:hAnsi="微软雅黑"/>
        </w:rPr>
      </w:pPr>
      <w:bookmarkStart w:id="10" w:name="_附录"/>
      <w:bookmarkStart w:id="11" w:name="_Toc511982255"/>
      <w:bookmarkStart w:id="12" w:name="_Toc13407515"/>
      <w:bookmarkEnd w:id="10"/>
      <w:r w:rsidRPr="00FA3CB9">
        <w:rPr>
          <w:rFonts w:ascii="微软雅黑" w:eastAsia="微软雅黑" w:hAnsi="微软雅黑"/>
        </w:rPr>
        <w:lastRenderedPageBreak/>
        <w:t>3. 详细测试计划</w:t>
      </w:r>
      <w:bookmarkEnd w:id="11"/>
      <w:bookmarkEnd w:id="12"/>
    </w:p>
    <w:p w:rsidR="00FA3CB9" w:rsidRPr="00FA3CB9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13" w:name="_Toc511982256"/>
      <w:bookmarkStart w:id="14" w:name="_Toc13407516"/>
      <w:r w:rsidRPr="00FA3CB9">
        <w:rPr>
          <w:rFonts w:ascii="微软雅黑" w:eastAsia="微软雅黑" w:hAnsi="微软雅黑"/>
        </w:rPr>
        <w:t>3.1 测试过程</w:t>
      </w:r>
      <w:bookmarkEnd w:id="13"/>
      <w:bookmarkEnd w:id="14"/>
    </w:p>
    <w:p w:rsidR="00FA3CB9" w:rsidRPr="00984940" w:rsidRDefault="00FA3CB9" w:rsidP="00FA3CB9">
      <w:pPr>
        <w:jc w:val="center"/>
        <w:rPr>
          <w:rFonts w:ascii="宋体" w:eastAsia="宋体" w:hAnsi="宋体" w:cs="Times New Roman"/>
        </w:rPr>
      </w:pPr>
      <w:r w:rsidRPr="00984940">
        <w:rPr>
          <w:rFonts w:ascii="宋体" w:eastAsia="宋体" w:hAnsi="宋体" w:cs="Times New Roman"/>
          <w:noProof/>
        </w:rPr>
        <w:drawing>
          <wp:inline distT="0" distB="0" distL="0" distR="0" wp14:anchorId="6F42B237" wp14:editId="6CBBEB07">
            <wp:extent cx="4716051" cy="3408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00" cy="34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9" w:rsidRPr="00F00ECD" w:rsidRDefault="00FA3CB9" w:rsidP="00FA3CB9">
      <w:pPr>
        <w:spacing w:beforeLines="100" w:before="312"/>
        <w:jc w:val="center"/>
        <w:rPr>
          <w:rFonts w:ascii="宋体" w:eastAsia="宋体" w:hAnsi="宋体" w:cs="Times New Roman"/>
          <w:b/>
        </w:rPr>
      </w:pPr>
      <w:r w:rsidRPr="00F00ECD">
        <w:rPr>
          <w:rFonts w:ascii="宋体" w:eastAsia="宋体" w:hAnsi="宋体" w:cs="Times New Roman"/>
          <w:b/>
        </w:rPr>
        <w:t>图一 测试流程图</w:t>
      </w:r>
    </w:p>
    <w:p w:rsidR="00FA3CB9" w:rsidRPr="00645C45" w:rsidRDefault="00FA3CB9" w:rsidP="00F45708">
      <w:pPr>
        <w:pStyle w:val="2"/>
        <w:numPr>
          <w:ilvl w:val="1"/>
          <w:numId w:val="0"/>
        </w:numPr>
        <w:spacing w:after="0"/>
        <w:rPr>
          <w:rFonts w:ascii="微软雅黑" w:eastAsia="微软雅黑" w:hAnsi="微软雅黑"/>
        </w:rPr>
      </w:pPr>
      <w:bookmarkStart w:id="15" w:name="_Toc511982257"/>
      <w:bookmarkStart w:id="16" w:name="_Toc13407517"/>
      <w:r w:rsidRPr="0066461E">
        <w:rPr>
          <w:rFonts w:ascii="微软雅黑" w:eastAsia="微软雅黑" w:hAnsi="微软雅黑"/>
        </w:rPr>
        <w:t>3.</w:t>
      </w:r>
      <w:r w:rsidRPr="00645C45">
        <w:rPr>
          <w:rFonts w:ascii="微软雅黑" w:eastAsia="微软雅黑" w:hAnsi="微软雅黑"/>
        </w:rPr>
        <w:t>2 测试级别要求</w:t>
      </w:r>
      <w:bookmarkEnd w:id="15"/>
      <w:bookmarkEnd w:id="16"/>
    </w:p>
    <w:tbl>
      <w:tblPr>
        <w:tblpPr w:leftFromText="180" w:rightFromText="180" w:vertAnchor="text" w:horzAnchor="margin" w:tblpY="570"/>
        <w:tblW w:w="8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85"/>
        <w:gridCol w:w="5245"/>
      </w:tblGrid>
      <w:tr w:rsidR="00FA3CB9" w:rsidRPr="00645C45" w:rsidTr="00F45708">
        <w:trPr>
          <w:trHeight w:val="72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#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优先级（Priority）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描述</w:t>
            </w:r>
          </w:p>
        </w:tc>
      </w:tr>
      <w:tr w:rsidR="00FA3CB9" w:rsidRPr="00645C45" w:rsidTr="00F45708">
        <w:trPr>
          <w:trHeight w:val="66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立即解决（Block）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A3582D">
            <w:pPr>
              <w:ind w:rightChars="251" w:right="527"/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严重阻碍测试进行，且没有方法绕过去</w:t>
            </w:r>
          </w:p>
        </w:tc>
      </w:tr>
      <w:tr w:rsidR="00FA3CB9" w:rsidRPr="00645C45" w:rsidTr="00F45708">
        <w:trPr>
          <w:trHeight w:val="85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2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高优先级（High）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严重影响测试进行，但是有可选方案绕过该功能进行其它内容测试</w:t>
            </w:r>
          </w:p>
        </w:tc>
      </w:tr>
      <w:tr w:rsidR="00F45708" w:rsidRPr="00645C45" w:rsidTr="004D0BA0">
        <w:trPr>
          <w:trHeight w:val="617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3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正常排队（Normal）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缺陷需要正常排队等待修复或列入软件发布清单。</w:t>
            </w:r>
          </w:p>
        </w:tc>
      </w:tr>
      <w:tr w:rsidR="00F45708" w:rsidRPr="00645C45" w:rsidTr="00F45708">
        <w:trPr>
          <w:trHeight w:val="68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低优先级（Low）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缺陷可以在方便时纠正。</w:t>
            </w:r>
          </w:p>
        </w:tc>
      </w:tr>
    </w:tbl>
    <w:p w:rsidR="00FA3CB9" w:rsidRPr="00645C45" w:rsidRDefault="00FA3CB9" w:rsidP="004D0BA0">
      <w:pPr>
        <w:pStyle w:val="2"/>
        <w:numPr>
          <w:ilvl w:val="1"/>
          <w:numId w:val="0"/>
        </w:numPr>
        <w:spacing w:afterLines="50" w:after="156"/>
        <w:rPr>
          <w:rFonts w:ascii="微软雅黑" w:eastAsia="微软雅黑" w:hAnsi="微软雅黑"/>
        </w:rPr>
      </w:pPr>
      <w:bookmarkStart w:id="17" w:name="_Toc511982258"/>
      <w:bookmarkStart w:id="18" w:name="_Toc13407518"/>
      <w:r w:rsidRPr="00645C45">
        <w:rPr>
          <w:rFonts w:ascii="微软雅黑" w:eastAsia="微软雅黑" w:hAnsi="微软雅黑"/>
        </w:rPr>
        <w:t>3.3 测试项说明</w:t>
      </w:r>
      <w:bookmarkEnd w:id="17"/>
      <w:bookmarkEnd w:id="18"/>
    </w:p>
    <w:p w:rsidR="00FA3CB9" w:rsidRPr="00645C45" w:rsidRDefault="00FA3CB9" w:rsidP="004D0BA0">
      <w:pPr>
        <w:spacing w:before="100" w:beforeAutospacing="1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被测试项1: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T-1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系统操作登录注册功能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帐号口令输入、合理性检查、合法性检查，系统操作界面显示控制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测试系统操作界面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被测试项2: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T-2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80B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类别内容查看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417D8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查看类别内储存的内容是否可以正常显示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6941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内容查看功能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被测试项3: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T-3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A23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</w:t>
            </w:r>
            <w:r w:rsidR="00722B8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E45E6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增，删，修改</w:t>
            </w:r>
            <w:r w:rsidR="007024D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类别，查看</w:t>
            </w:r>
            <w:r w:rsidR="007508E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是否操作成功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DC157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类别建立功能</w:t>
            </w:r>
          </w:p>
        </w:tc>
      </w:tr>
    </w:tbl>
    <w:p w:rsidR="004D0BA0" w:rsidRDefault="004D0BA0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</w:p>
    <w:p w:rsidR="00FA3CB9" w:rsidRPr="00645C45" w:rsidRDefault="00FA3CB9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lastRenderedPageBreak/>
        <w:t>被测试项4: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T-4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353F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个人信息管理</w:t>
            </w:r>
            <w:r w:rsidR="00BB51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进入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CB1CB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点击头像，查看是否成功显示个人信息</w:t>
            </w:r>
            <w:r w:rsidR="00D97A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D97AF3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测试个人信息</w:t>
            </w:r>
            <w:r w:rsidR="0085471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对话框的显示</w:t>
            </w:r>
          </w:p>
        </w:tc>
      </w:tr>
    </w:tbl>
    <w:p w:rsidR="00FA3CB9" w:rsidRPr="00645C45" w:rsidRDefault="00FA3CB9" w:rsidP="00D760C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被测试项5: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T-5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2227FD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75D2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在SETTING页面下点击“Sign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ut”按钮，观察是否成功登出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297D4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</w:tbl>
    <w:p w:rsidR="00D53101" w:rsidRPr="00645C45" w:rsidRDefault="00D53101" w:rsidP="00D53101">
      <w:pPr>
        <w:spacing w:beforeLines="50" w:before="156" w:afterLines="50" w:after="156"/>
        <w:rPr>
          <w:rFonts w:ascii="微软雅黑" w:eastAsia="微软雅黑" w:hAnsi="微软雅黑" w:cs="Times New Roman"/>
        </w:rPr>
      </w:pPr>
      <w:bookmarkStart w:id="19" w:name="_Toc511982259"/>
      <w:r w:rsidRPr="00645C45">
        <w:rPr>
          <w:rFonts w:ascii="微软雅黑" w:eastAsia="微软雅黑" w:hAnsi="微软雅黑" w:cs="Times New Roman"/>
        </w:rPr>
        <w:t>被测试项</w:t>
      </w:r>
      <w:r w:rsidR="0019201F"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D53101" w:rsidRPr="00645C45" w:rsidRDefault="00DD2F16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T-6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D53101" w:rsidRPr="00645C45" w:rsidRDefault="001C38F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DE2D6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导出功能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D53101" w:rsidRPr="00645C45" w:rsidRDefault="00D53101" w:rsidP="00872ACB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Click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Export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C765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查看相应目录下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</w:t>
            </w:r>
            <w:r w:rsidR="0016715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成功导出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7B9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个人信息导出功能</w:t>
            </w:r>
          </w:p>
        </w:tc>
      </w:tr>
    </w:tbl>
    <w:p w:rsidR="00F2355F" w:rsidRPr="00645C45" w:rsidRDefault="00F2355F" w:rsidP="00F2355F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850477">
        <w:rPr>
          <w:rFonts w:ascii="微软雅黑" w:eastAsia="微软雅黑" w:hAnsi="微软雅黑" w:cs="Times New Roman"/>
        </w:rPr>
        <w:t>7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2355F" w:rsidRPr="00645C45" w:rsidRDefault="007326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T-7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27D41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2355F" w:rsidRPr="00645C45" w:rsidRDefault="00F2355F" w:rsidP="00267BA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在SETTING页面下点击“Click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C62892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I</w:t>
            </w:r>
            <w:r w:rsidR="00C628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查看个人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信息是否相应更新</w:t>
            </w:r>
            <w:r w:rsidR="00267BA8"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B2F3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532F60" w:rsidRPr="00645C45" w:rsidRDefault="00532F60" w:rsidP="00532F6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6D4FB8">
        <w:rPr>
          <w:rFonts w:ascii="微软雅黑" w:eastAsia="微软雅黑" w:hAnsi="微软雅黑" w:cs="Times New Roman"/>
        </w:rPr>
        <w:t>8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32F60" w:rsidRPr="00645C45" w:rsidRDefault="000D19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T-8</w:t>
            </w:r>
          </w:p>
        </w:tc>
      </w:tr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32F60" w:rsidRPr="00645C45" w:rsidRDefault="00B96B1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意见反馈</w:t>
            </w:r>
            <w:r w:rsidR="00A95B9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32F60" w:rsidRPr="00645C45" w:rsidRDefault="00532F60" w:rsidP="00B11B12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</w:t>
            </w:r>
            <w:r w:rsidR="00D2459A">
              <w:rPr>
                <w:rFonts w:ascii="微软雅黑" w:eastAsia="微软雅黑" w:hAnsi="微软雅黑" w:cs="Times New Roman"/>
                <w:sz w:val="24"/>
                <w:szCs w:val="24"/>
              </w:rPr>
              <w:t>S</w:t>
            </w:r>
            <w:r w:rsidR="00D2459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ubmit</w:t>
            </w:r>
            <w:r w:rsidR="00D2459A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BD369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F</w:t>
            </w:r>
            <w:r w:rsidR="00D2459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eedback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</w:t>
            </w:r>
            <w:r w:rsidR="00B11B1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，观察是否成功反馈意见</w:t>
            </w: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</w:p>
        </w:tc>
      </w:tr>
      <w:tr w:rsidR="00532F60" w:rsidRPr="00645C45" w:rsidTr="00141ADA">
        <w:tc>
          <w:tcPr>
            <w:tcW w:w="155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32F60" w:rsidRPr="00645C45" w:rsidRDefault="00532F6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E73C0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意见反馈功能</w:t>
            </w:r>
          </w:p>
        </w:tc>
      </w:tr>
    </w:tbl>
    <w:p w:rsidR="005A601B" w:rsidRPr="00645C45" w:rsidRDefault="005A601B" w:rsidP="005A601B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9259F1">
        <w:rPr>
          <w:rFonts w:ascii="微软雅黑" w:eastAsia="微软雅黑" w:hAnsi="微软雅黑" w:cs="Times New Roman"/>
        </w:rPr>
        <w:t>9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A601B" w:rsidRPr="00645C45" w:rsidRDefault="001E0F4C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T-9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A601B" w:rsidRPr="00645C45" w:rsidRDefault="00CF38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A601B" w:rsidRPr="00645C45" w:rsidRDefault="003443A8" w:rsidP="00527AF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对特定项目进行标记，包括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添加仓库的标签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添加仓库的旗标</w:t>
            </w:r>
            <w:r w:rsidR="00DD0C74">
              <w:rPr>
                <w:rFonts w:ascii="Segoe UI Symbol" w:eastAsia="微软雅黑" w:hAnsi="Segoe UI Symbol" w:cs="Segoe UI Symbol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添加仓库的阅读状态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添加仓库的备注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添加仓库的评分</w:t>
            </w:r>
            <w:r w:rsidR="004F174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，查看是否成功标记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5C578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</w:tbl>
    <w:p w:rsidR="00D53101" w:rsidRPr="00532F60" w:rsidRDefault="00D53101" w:rsidP="00D53101"/>
    <w:p w:rsidR="007906F0" w:rsidRPr="00645C45" w:rsidRDefault="007906F0" w:rsidP="007906F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0A519D">
        <w:rPr>
          <w:rFonts w:ascii="微软雅黑" w:eastAsia="微软雅黑" w:hAnsi="微软雅黑" w:cs="Times New Roman"/>
        </w:rPr>
        <w:t>10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7906F0" w:rsidRPr="00645C45" w:rsidRDefault="0001182C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T-10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7906F0" w:rsidRPr="00645C45" w:rsidRDefault="00937D8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 w:rsidR="007906F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2F7BE6" w:rsidRDefault="00702E79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对特定的一系列项目进行筛选测试，包括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归类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选择语言或者分类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搜索词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全部字段|仓库名|仓库原始描述|仓库备注|仓库标签</w:t>
            </w:r>
          </w:p>
          <w:p w:rsidR="002F7BE6" w:rsidRPr="002F7BE6" w:rsidRDefault="00B52C53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排序：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默认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(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即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9E6D9E">
              <w:rPr>
                <w:rFonts w:ascii="微软雅黑" w:eastAsia="微软雅黑" w:hAnsi="微软雅黑" w:cs="Times New Roman"/>
                <w:sz w:val="24"/>
                <w:szCs w:val="24"/>
              </w:rPr>
              <w:t>star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)|stars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|forks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|watchers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创建时间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更新时间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推送时间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评分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|open issues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数量，均支持增序和降序</w:t>
            </w:r>
          </w:p>
          <w:p w:rsidR="007906F0" w:rsidRPr="00645C45" w:rsidRDefault="002F7BE6" w:rsidP="00033520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过滤器</w:t>
            </w:r>
            <w:r w:rsidR="00B944B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未读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有旗标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有备注</w:t>
            </w:r>
            <w:r w:rsidR="00DE72B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多选测试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46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630B2A" w:rsidRPr="00645C45" w:rsidRDefault="00630B2A" w:rsidP="00630B2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193E41">
        <w:rPr>
          <w:rFonts w:ascii="微软雅黑" w:eastAsia="微软雅黑" w:hAnsi="微软雅黑" w:cs="Times New Roman"/>
        </w:rPr>
        <w:t>11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630B2A" w:rsidRPr="00645C45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630B2A" w:rsidRPr="00645C45" w:rsidRDefault="001843F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T-11</w:t>
            </w:r>
          </w:p>
        </w:tc>
      </w:tr>
      <w:tr w:rsidR="00630B2A" w:rsidRPr="00645C45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630B2A" w:rsidRPr="00645C45" w:rsidRDefault="00860D7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离线查看</w:t>
            </w:r>
            <w:r w:rsidR="00630B2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630B2A" w:rsidRPr="00797EE0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630B2A" w:rsidRPr="00645C45" w:rsidRDefault="00797EE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载入项目之后，断开网络连接，观察是否仍然可以查看</w:t>
            </w:r>
            <w:r w:rsidR="00F65B2D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仓库数据以及readme文件</w:t>
            </w:r>
          </w:p>
        </w:tc>
      </w:tr>
      <w:tr w:rsidR="00630B2A" w:rsidRPr="00645C45" w:rsidTr="00141ADA">
        <w:tc>
          <w:tcPr>
            <w:tcW w:w="155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630B2A" w:rsidRPr="00645C45" w:rsidRDefault="00630B2A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D722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离线查看功能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0" w:name="_Toc13407519"/>
      <w:r w:rsidRPr="00645C45">
        <w:rPr>
          <w:rFonts w:ascii="微软雅黑" w:eastAsia="微软雅黑" w:hAnsi="微软雅黑"/>
        </w:rPr>
        <w:t>3.4 测试用例</w:t>
      </w:r>
      <w:bookmarkEnd w:id="19"/>
      <w:bookmarkEnd w:id="20"/>
    </w:p>
    <w:p w:rsidR="00FA3CB9" w:rsidRPr="00645C45" w:rsidRDefault="00FA3CB9" w:rsidP="00FA3CB9">
      <w:pPr>
        <w:spacing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测试用例1:登陆模块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586"/>
        </w:trPr>
        <w:tc>
          <w:tcPr>
            <w:tcW w:w="5056" w:type="dxa"/>
            <w:gridSpan w:val="2"/>
          </w:tcPr>
          <w:p w:rsidR="00FA3CB9" w:rsidRPr="00645C45" w:rsidRDefault="00FA3CB9" w:rsidP="00B40A0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输入</w:t>
            </w:r>
          </w:p>
        </w:tc>
        <w:tc>
          <w:tcPr>
            <w:tcW w:w="3234" w:type="dxa"/>
            <w:vMerge w:val="restart"/>
          </w:tcPr>
          <w:p w:rsidR="00FA3CB9" w:rsidRPr="00645C45" w:rsidRDefault="0014089C" w:rsidP="00141ADA">
            <w:pPr>
              <w:pStyle w:val="af1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521"/>
        </w:trPr>
        <w:tc>
          <w:tcPr>
            <w:tcW w:w="2376" w:type="dxa"/>
          </w:tcPr>
          <w:p w:rsidR="00FA3CB9" w:rsidRPr="00645C45" w:rsidRDefault="00FA3CB9" w:rsidP="00B40A07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3234" w:type="dxa"/>
            <w:vMerge/>
          </w:tcPr>
          <w:p w:rsidR="00FA3CB9" w:rsidRPr="00645C45" w:rsidRDefault="00FA3CB9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12degf’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错误-用户名空</w:t>
            </w:r>
          </w:p>
        </w:tc>
      </w:tr>
      <w:tr w:rsidR="00FA3CB9" w:rsidRPr="00645C45" w:rsidTr="00141ADA">
        <w:trPr>
          <w:trHeight w:val="42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‘2345444’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‘1245623’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2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‘134她5’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‘5868722’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9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‘1233423’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错误-密码为空</w:t>
            </w:r>
          </w:p>
        </w:tc>
      </w:tr>
      <w:tr w:rsidR="00FA3CB9" w:rsidRPr="00645C45" w:rsidTr="00141ADA">
        <w:trPr>
          <w:trHeight w:val="41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lastRenderedPageBreak/>
              <w:t>‘1367121’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‘aig#345’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7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‘3235678’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‘fi 3556’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08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‘2452665’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‘35我69’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‘5521301’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‘8805227’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正确-登陆成功</w:t>
            </w:r>
          </w:p>
        </w:tc>
      </w:tr>
    </w:tbl>
    <w:p w:rsidR="00FA3CB9" w:rsidRPr="00645C45" w:rsidRDefault="00FA3CB9" w:rsidP="00FA3CB9">
      <w:pPr>
        <w:spacing w:beforeLines="100" w:before="312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测试用例2:</w:t>
      </w:r>
      <w:r w:rsidR="008918FD">
        <w:rPr>
          <w:rFonts w:ascii="微软雅黑" w:eastAsia="微软雅黑" w:hAnsi="微软雅黑" w:cs="Times New Roman" w:hint="eastAsia"/>
        </w:rPr>
        <w:t>类别内容查看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条目数量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</w:t>
            </w:r>
            <w:r w:rsidR="00B01BDF">
              <w:rPr>
                <w:rFonts w:ascii="微软雅黑" w:eastAsia="微软雅黑" w:hAnsi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两三条</w:t>
            </w:r>
          </w:p>
        </w:tc>
        <w:tc>
          <w:tcPr>
            <w:tcW w:w="3234" w:type="dxa"/>
          </w:tcPr>
          <w:p w:rsidR="00FA3CB9" w:rsidRPr="00645C45" w:rsidRDefault="00AF3313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在右侧对话框显示条目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B01BD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点击相应类别</w:t>
            </w:r>
          </w:p>
        </w:tc>
        <w:tc>
          <w:tcPr>
            <w:tcW w:w="2680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无条目</w:t>
            </w:r>
          </w:p>
        </w:tc>
        <w:tc>
          <w:tcPr>
            <w:tcW w:w="3234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在右侧对话框显示无条目</w:t>
            </w:r>
          </w:p>
        </w:tc>
      </w:tr>
    </w:tbl>
    <w:p w:rsidR="00FA3CB9" w:rsidRPr="00645C45" w:rsidRDefault="00BE5AEF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测</w:t>
      </w:r>
      <w:r w:rsidR="00FA3CB9" w:rsidRPr="00645C45">
        <w:rPr>
          <w:rFonts w:ascii="微软雅黑" w:eastAsia="微软雅黑" w:hAnsi="微软雅黑" w:cs="Times New Roman"/>
        </w:rPr>
        <w:t>试用例3:</w:t>
      </w:r>
      <w:r w:rsidR="00EF38A2">
        <w:rPr>
          <w:rFonts w:ascii="微软雅黑" w:eastAsia="微软雅黑" w:hAnsi="微软雅黑" w:cs="Times New Roman" w:hint="eastAsia"/>
        </w:rPr>
        <w:t>类别管理模块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EA792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3B2614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6201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删除类别</w:t>
            </w:r>
          </w:p>
        </w:tc>
        <w:tc>
          <w:tcPr>
            <w:tcW w:w="2680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B2225" wp14:editId="1449D9F5">
                      <wp:simplePos x="0" y="0"/>
                      <wp:positionH relativeFrom="column">
                        <wp:posOffset>-67887</wp:posOffset>
                      </wp:positionH>
                      <wp:positionV relativeFrom="paragraph">
                        <wp:posOffset>808</wp:posOffset>
                      </wp:positionV>
                      <wp:extent cx="1706418" cy="401262"/>
                      <wp:effectExtent l="0" t="0" r="27305" b="37465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6418" cy="401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B903E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05pt" to="12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3234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删除成功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3F604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修改类别名称</w:t>
            </w:r>
          </w:p>
        </w:tc>
        <w:tc>
          <w:tcPr>
            <w:tcW w:w="2680" w:type="dxa"/>
          </w:tcPr>
          <w:p w:rsidR="00FA3CB9" w:rsidRPr="00645C45" w:rsidRDefault="00704B6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名称修改</w:t>
            </w:r>
          </w:p>
        </w:tc>
        <w:tc>
          <w:tcPr>
            <w:tcW w:w="3234" w:type="dxa"/>
          </w:tcPr>
          <w:p w:rsidR="00FA3CB9" w:rsidRPr="00645C45" w:rsidRDefault="007907C6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更新类别名称</w:t>
            </w:r>
          </w:p>
        </w:tc>
      </w:tr>
      <w:tr w:rsidR="00FA3CB9" w:rsidRPr="00645C45" w:rsidTr="00141ADA">
        <w:trPr>
          <w:trHeight w:val="28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 w:rsidR="00573D9B"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没有输入类别名称</w:t>
            </w:r>
          </w:p>
        </w:tc>
        <w:tc>
          <w:tcPr>
            <w:tcW w:w="3234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类别添加失败</w:t>
            </w:r>
            <w:r w:rsidR="00AD4173">
              <w:rPr>
                <w:rFonts w:ascii="微软雅黑" w:eastAsia="微软雅黑" w:hAnsi="微软雅黑" w:hint="eastAsia"/>
                <w:sz w:val="24"/>
              </w:rPr>
              <w:t>-没有输入名称</w:t>
            </w:r>
          </w:p>
        </w:tc>
      </w:tr>
      <w:tr w:rsidR="00AD4173" w:rsidRPr="00645C45" w:rsidTr="00141ADA">
        <w:trPr>
          <w:trHeight w:val="285"/>
        </w:trPr>
        <w:tc>
          <w:tcPr>
            <w:tcW w:w="2376" w:type="dxa"/>
          </w:tcPr>
          <w:p w:rsidR="00AD4173" w:rsidRPr="00645C45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AD4173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输入名称并添加</w:t>
            </w:r>
          </w:p>
        </w:tc>
        <w:tc>
          <w:tcPr>
            <w:tcW w:w="3234" w:type="dxa"/>
          </w:tcPr>
          <w:p w:rsidR="00AD4173" w:rsidRDefault="00F9408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成功添加并增加类别条目</w:t>
            </w:r>
          </w:p>
        </w:tc>
      </w:tr>
    </w:tbl>
    <w:p w:rsidR="00FA3CB9" w:rsidRPr="00645C45" w:rsidRDefault="00FA3CB9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测试用例4:</w:t>
      </w:r>
      <w:r w:rsidR="001710E3">
        <w:rPr>
          <w:rFonts w:ascii="微软雅黑" w:eastAsia="微软雅黑" w:hAnsi="微软雅黑" w:cs="Times New Roman" w:hint="eastAsia"/>
        </w:rPr>
        <w:t>个人设置信息导入</w:t>
      </w:r>
      <w:r w:rsidR="007A7C34">
        <w:rPr>
          <w:rFonts w:ascii="微软雅黑" w:eastAsia="微软雅黑" w:hAnsi="微软雅黑" w:cs="Times New Roman" w:hint="eastAsia"/>
        </w:rPr>
        <w:t>导出</w:t>
      </w:r>
      <w:r w:rsidR="001710E3"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260"/>
      </w:tblGrid>
      <w:tr w:rsidR="00E83C48" w:rsidRPr="00645C45" w:rsidTr="00224322">
        <w:tc>
          <w:tcPr>
            <w:tcW w:w="2376" w:type="dxa"/>
          </w:tcPr>
          <w:p w:rsidR="00E83C48" w:rsidRPr="00645C45" w:rsidRDefault="00E83C48" w:rsidP="00854D7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94" w:type="dxa"/>
          </w:tcPr>
          <w:p w:rsidR="00E83C48" w:rsidRPr="00645C45" w:rsidRDefault="003C6D0B" w:rsidP="003C6D0B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60" w:type="dxa"/>
          </w:tcPr>
          <w:p w:rsidR="00E83C48" w:rsidRPr="00645C45" w:rsidRDefault="0014089C" w:rsidP="00B5571E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13019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622C0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3C6D0B" w:rsidP="00807D9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个人设置信息文件不存在</w:t>
            </w:r>
          </w:p>
        </w:tc>
        <w:tc>
          <w:tcPr>
            <w:tcW w:w="3260" w:type="dxa"/>
          </w:tcPr>
          <w:p w:rsidR="00E83C48" w:rsidRPr="00645C45" w:rsidRDefault="00C13019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相应目录下没有相应文件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807D9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807D9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个人信息信息存在</w:t>
            </w:r>
          </w:p>
        </w:tc>
        <w:tc>
          <w:tcPr>
            <w:tcW w:w="3260" w:type="dxa"/>
          </w:tcPr>
          <w:p w:rsidR="00E83C48" w:rsidRPr="00645C45" w:rsidRDefault="003B1DFA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C347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</w:t>
            </w:r>
            <w:r w:rsidR="00345308">
              <w:rPr>
                <w:rFonts w:ascii="微软雅黑" w:eastAsia="微软雅黑" w:hAnsi="微软雅黑" w:hint="eastAsia"/>
                <w:sz w:val="24"/>
              </w:rPr>
              <w:t>个人设置信息</w:t>
            </w:r>
          </w:p>
        </w:tc>
        <w:tc>
          <w:tcPr>
            <w:tcW w:w="2694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导出条件符合</w:t>
            </w:r>
          </w:p>
        </w:tc>
        <w:tc>
          <w:tcPr>
            <w:tcW w:w="3260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1A2A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导出个人设置信息</w:t>
            </w:r>
          </w:p>
        </w:tc>
        <w:tc>
          <w:tcPr>
            <w:tcW w:w="2694" w:type="dxa"/>
          </w:tcPr>
          <w:p w:rsidR="00E83C48" w:rsidRPr="00645C45" w:rsidRDefault="00F102F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导出条件不符合</w:t>
            </w:r>
          </w:p>
        </w:tc>
        <w:tc>
          <w:tcPr>
            <w:tcW w:w="3260" w:type="dxa"/>
          </w:tcPr>
          <w:p w:rsidR="00E83C48" w:rsidRPr="00645C45" w:rsidRDefault="00F102F4" w:rsidP="00F102F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导出失败</w:t>
            </w:r>
          </w:p>
        </w:tc>
      </w:tr>
    </w:tbl>
    <w:p w:rsidR="009A3AE4" w:rsidRPr="00645C45" w:rsidRDefault="009A3AE4" w:rsidP="009A3AE4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 w:rsidR="007820C9">
        <w:rPr>
          <w:rFonts w:ascii="微软雅黑" w:eastAsia="微软雅黑" w:hAnsi="微软雅黑" w:cs="Times New Roman"/>
        </w:rPr>
        <w:t>5</w:t>
      </w:r>
      <w:r w:rsidRPr="00645C45">
        <w:rPr>
          <w:rFonts w:ascii="微软雅黑" w:eastAsia="微软雅黑" w:hAnsi="微软雅黑" w:cs="Times New Roman"/>
        </w:rPr>
        <w:t>:</w:t>
      </w:r>
      <w:r w:rsidR="00136798">
        <w:rPr>
          <w:rFonts w:ascii="微软雅黑" w:eastAsia="微软雅黑" w:hAnsi="微软雅黑" w:cs="Times New Roman" w:hint="eastAsia"/>
        </w:rPr>
        <w:t>标记模块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224322" w:rsidRPr="00645C45" w:rsidTr="00F2677C">
        <w:tc>
          <w:tcPr>
            <w:tcW w:w="4219" w:type="dxa"/>
          </w:tcPr>
          <w:p w:rsidR="00224322" w:rsidRPr="00645C45" w:rsidRDefault="00224322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224322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22432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添加评分</w:t>
            </w:r>
          </w:p>
        </w:tc>
        <w:tc>
          <w:tcPr>
            <w:tcW w:w="4111" w:type="dxa"/>
          </w:tcPr>
          <w:p w:rsidR="00224322" w:rsidRPr="00645C45" w:rsidRDefault="00F2677C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相应评分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添加旗标</w:t>
            </w:r>
          </w:p>
        </w:tc>
        <w:tc>
          <w:tcPr>
            <w:tcW w:w="4111" w:type="dxa"/>
          </w:tcPr>
          <w:p w:rsidR="00224322" w:rsidRPr="00645C45" w:rsidRDefault="00D1232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</w:t>
            </w:r>
            <w:r w:rsidR="00FA087F">
              <w:rPr>
                <w:rFonts w:ascii="微软雅黑" w:eastAsia="微软雅黑" w:hAnsi="微软雅黑" w:hint="eastAsia"/>
                <w:sz w:val="24"/>
              </w:rPr>
              <w:t>收藏</w:t>
            </w:r>
            <w:r>
              <w:rPr>
                <w:rFonts w:ascii="微软雅黑" w:eastAsia="微软雅黑" w:hAnsi="微软雅黑" w:hint="eastAsia"/>
                <w:sz w:val="24"/>
              </w:rPr>
              <w:t>数并更新到相应的类别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添加备注</w:t>
            </w:r>
          </w:p>
        </w:tc>
        <w:tc>
          <w:tcPr>
            <w:tcW w:w="4111" w:type="dxa"/>
          </w:tcPr>
          <w:p w:rsidR="00224322" w:rsidRPr="00645C45" w:rsidRDefault="00276A7B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已添加的备注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添加阅读状态</w:t>
            </w:r>
          </w:p>
        </w:tc>
        <w:tc>
          <w:tcPr>
            <w:tcW w:w="4111" w:type="dxa"/>
          </w:tcPr>
          <w:p w:rsidR="00224322" w:rsidRPr="00645C45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阅读状态</w:t>
            </w:r>
          </w:p>
        </w:tc>
      </w:tr>
      <w:tr w:rsidR="004B4B70" w:rsidRPr="00645C45" w:rsidTr="00F2677C">
        <w:trPr>
          <w:trHeight w:val="289"/>
        </w:trPr>
        <w:tc>
          <w:tcPr>
            <w:tcW w:w="4219" w:type="dxa"/>
          </w:tcPr>
          <w:p w:rsid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添加标签</w:t>
            </w:r>
          </w:p>
        </w:tc>
        <w:tc>
          <w:tcPr>
            <w:tcW w:w="4111" w:type="dxa"/>
          </w:tcPr>
          <w:p w:rsidR="004B4B70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相应的标签</w:t>
            </w:r>
          </w:p>
        </w:tc>
      </w:tr>
    </w:tbl>
    <w:p w:rsidR="00CF19A5" w:rsidRPr="00645C45" w:rsidRDefault="00CF19A5" w:rsidP="00CF19A5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  <w:r w:rsidR="000D06EE">
        <w:rPr>
          <w:rFonts w:ascii="微软雅黑" w:eastAsia="微软雅黑" w:hAnsi="微软雅黑" w:cs="Times New Roman" w:hint="eastAsia"/>
        </w:rPr>
        <w:t>筛选</w:t>
      </w:r>
      <w:r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CF19A5" w:rsidRPr="00645C45" w:rsidTr="00141ADA">
        <w:tc>
          <w:tcPr>
            <w:tcW w:w="4219" w:type="dxa"/>
          </w:tcPr>
          <w:p w:rsidR="00CF19A5" w:rsidRPr="00645C45" w:rsidRDefault="00CF19A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CF19A5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F19A5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F478D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 w:rsidRPr="00F478DD">
              <w:rPr>
                <w:rFonts w:ascii="微软雅黑" w:eastAsia="微软雅黑" w:hAnsi="微软雅黑" w:hint="eastAsia"/>
                <w:sz w:val="24"/>
              </w:rPr>
              <w:t>选择语言或者分类</w:t>
            </w:r>
          </w:p>
        </w:tc>
        <w:tc>
          <w:tcPr>
            <w:tcW w:w="4111" w:type="dxa"/>
          </w:tcPr>
          <w:p w:rsidR="00CF19A5" w:rsidRPr="00645C45" w:rsidRDefault="0092176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相应的语言类别条目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6C05CF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搜索关键字（无相应条目）</w:t>
            </w:r>
          </w:p>
        </w:tc>
        <w:tc>
          <w:tcPr>
            <w:tcW w:w="4111" w:type="dxa"/>
          </w:tcPr>
          <w:p w:rsidR="00CF19A5" w:rsidRPr="00645C45" w:rsidRDefault="00B550A1" w:rsidP="00B550A1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搜索结果为空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4B4B70" w:rsidRDefault="00EE7E9B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搜索关键字（有相应条目）</w:t>
            </w:r>
          </w:p>
        </w:tc>
        <w:tc>
          <w:tcPr>
            <w:tcW w:w="4111" w:type="dxa"/>
          </w:tcPr>
          <w:p w:rsidR="00CF19A5" w:rsidRPr="00645C45" w:rsidRDefault="00CE49B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相应搜索结果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645C45" w:rsidRDefault="005A70B5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7F97">
              <w:rPr>
                <w:rFonts w:ascii="微软雅黑" w:eastAsia="微软雅黑" w:hAnsi="微软雅黑" w:hint="eastAsia"/>
                <w:sz w:val="24"/>
              </w:rPr>
              <w:t>（默认）</w:t>
            </w:r>
          </w:p>
        </w:tc>
        <w:tc>
          <w:tcPr>
            <w:tcW w:w="4111" w:type="dxa"/>
          </w:tcPr>
          <w:p w:rsidR="00CF19A5" w:rsidRPr="00645C45" w:rsidRDefault="00447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按Star添加时间排序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Default="007063F8" w:rsidP="00883DE0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（</w:t>
            </w:r>
            <w:r w:rsidR="001E755B"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CF19A5" w:rsidRDefault="004270A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排序（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AE580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（</w:t>
            </w:r>
            <w:r w:rsidR="009E032E"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Pr="003F3EAE" w:rsidRDefault="003F3EAE" w:rsidP="003F3EAE"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（</w:t>
            </w:r>
            <w:r w:rsidR="009A64F6"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（</w:t>
            </w:r>
            <w:r w:rsidR="003F3EAE"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0B143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（单选</w:t>
            </w:r>
            <w:r w:rsidR="000908ED">
              <w:rPr>
                <w:rFonts w:ascii="微软雅黑" w:eastAsia="微软雅黑" w:hAnsi="微软雅黑" w:hint="eastAsia"/>
                <w:sz w:val="24"/>
              </w:rPr>
              <w:t>未读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126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显示未读的条目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0908E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2F0CDD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 w:rsidR="00F663CE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810A2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选</w:t>
            </w:r>
            <w:r>
              <w:rPr>
                <w:rFonts w:ascii="微软雅黑" w:eastAsia="微软雅黑" w:hAnsi="微软雅黑" w:hint="eastAsia"/>
                <w:sz w:val="24"/>
              </w:rPr>
              <w:t>未读、有旗标）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未读或有旗标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过滤器（选未读、有备注）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8234E8">
              <w:rPr>
                <w:rFonts w:ascii="微软雅黑" w:eastAsia="微软雅黑" w:hAnsi="微软雅黑" w:hint="eastAsia"/>
                <w:sz w:val="24"/>
              </w:rPr>
              <w:t>未读或有备注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616C68">
              <w:rPr>
                <w:rFonts w:ascii="微软雅黑" w:eastAsia="微软雅黑" w:hAnsi="微软雅黑" w:hint="eastAsia"/>
                <w:sz w:val="24"/>
              </w:rPr>
              <w:t>有旗标或有备注的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过滤器（选有旗标、有备注、未读）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有旗标或有备注或</w:t>
            </w:r>
            <w:r w:rsidR="007C7A3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未读的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</w:tbl>
    <w:p w:rsidR="00DE1682" w:rsidRPr="00645C45" w:rsidRDefault="00DE1682" w:rsidP="00DE168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7</w:t>
      </w:r>
      <w:r w:rsidRPr="00645C45">
        <w:rPr>
          <w:rFonts w:ascii="微软雅黑" w:eastAsia="微软雅黑" w:hAnsi="微软雅黑" w:cs="Times New Roman"/>
        </w:rPr>
        <w:t>:</w:t>
      </w:r>
      <w:r w:rsidR="007C7A34">
        <w:rPr>
          <w:rFonts w:ascii="微软雅黑" w:eastAsia="微软雅黑" w:hAnsi="微软雅黑" w:cs="Times New Roman" w:hint="eastAsia"/>
        </w:rPr>
        <w:t>离线模块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DE1682" w:rsidRPr="00645C45" w:rsidTr="00A41E45">
        <w:tc>
          <w:tcPr>
            <w:tcW w:w="4219" w:type="dxa"/>
          </w:tcPr>
          <w:p w:rsidR="00DE1682" w:rsidRPr="00645C45" w:rsidRDefault="00DE1682" w:rsidP="00A41E45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DE1682" w:rsidRPr="00645C45" w:rsidRDefault="0014089C" w:rsidP="00A41E45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DE168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DE1682" w:rsidRPr="00645C45" w:rsidTr="00A41E45">
        <w:trPr>
          <w:trHeight w:val="70"/>
        </w:trPr>
        <w:tc>
          <w:tcPr>
            <w:tcW w:w="4219" w:type="dxa"/>
          </w:tcPr>
          <w:p w:rsidR="00DE1682" w:rsidRPr="00645C45" w:rsidRDefault="00766D88" w:rsidP="00A41E45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选择条目之后，断开网络</w:t>
            </w:r>
          </w:p>
        </w:tc>
        <w:tc>
          <w:tcPr>
            <w:tcW w:w="4111" w:type="dxa"/>
          </w:tcPr>
          <w:p w:rsidR="00DE1682" w:rsidRPr="00645C45" w:rsidRDefault="002908EE" w:rsidP="00A41E45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仍可以正常显示条目信息和目录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1" w:name="_Toc511982260"/>
      <w:bookmarkStart w:id="22" w:name="_Toc13407520"/>
      <w:r w:rsidRPr="00645C45">
        <w:rPr>
          <w:rFonts w:ascii="微软雅黑" w:eastAsia="微软雅黑" w:hAnsi="微软雅黑"/>
        </w:rPr>
        <w:t>3.5 测试进度表</w:t>
      </w:r>
      <w:bookmarkEnd w:id="21"/>
      <w:bookmarkEnd w:id="22"/>
    </w:p>
    <w:tbl>
      <w:tblPr>
        <w:tblStyle w:val="af2"/>
        <w:tblW w:w="8330" w:type="dxa"/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977"/>
      </w:tblGrid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测试阶段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开始时间</w:t>
            </w:r>
          </w:p>
        </w:tc>
        <w:tc>
          <w:tcPr>
            <w:tcW w:w="2977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结束时间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测试用例编写</w:t>
            </w:r>
          </w:p>
        </w:tc>
        <w:tc>
          <w:tcPr>
            <w:tcW w:w="2835" w:type="dxa"/>
          </w:tcPr>
          <w:p w:rsidR="00572DB4" w:rsidRPr="00645C45" w:rsidRDefault="00803E78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2019.7.10</w:t>
            </w:r>
          </w:p>
        </w:tc>
        <w:tc>
          <w:tcPr>
            <w:tcW w:w="2977" w:type="dxa"/>
          </w:tcPr>
          <w:p w:rsidR="00572DB4" w:rsidRPr="00645C45" w:rsidRDefault="008421D7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803E78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.7.10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0E1411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  <w:shd w:val="clear" w:color="auto" w:fill="FFFFFF"/>
              </w:rPr>
              <w:t>软件</w:t>
            </w:r>
            <w:r w:rsidR="00572DB4"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835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</w:t>
            </w:r>
            <w:r w:rsidR="00803E78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.10</w:t>
            </w:r>
          </w:p>
        </w:tc>
        <w:tc>
          <w:tcPr>
            <w:tcW w:w="2977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803E78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.7.10</w:t>
            </w:r>
          </w:p>
        </w:tc>
      </w:tr>
    </w:tbl>
    <w:p w:rsidR="00736C75" w:rsidRDefault="00736C75" w:rsidP="00736C75"/>
    <w:p w:rsidR="00C01697" w:rsidRDefault="00C01697" w:rsidP="00736C75">
      <w:pPr>
        <w:rPr>
          <w:b/>
        </w:rPr>
      </w:pPr>
    </w:p>
    <w:p w:rsidR="00C01697" w:rsidRDefault="00C01697" w:rsidP="00736C75">
      <w:pPr>
        <w:rPr>
          <w:b/>
        </w:rPr>
      </w:pPr>
    </w:p>
    <w:p w:rsidR="00C01697" w:rsidRDefault="00C01697" w:rsidP="00736C75">
      <w:pPr>
        <w:rPr>
          <w:b/>
        </w:rPr>
      </w:pPr>
    </w:p>
    <w:p w:rsidR="00C01697" w:rsidRDefault="00C01697" w:rsidP="00736C75">
      <w:pPr>
        <w:rPr>
          <w:b/>
        </w:rPr>
      </w:pPr>
    </w:p>
    <w:p w:rsidR="007726DE" w:rsidRDefault="007726DE" w:rsidP="00736C75">
      <w:pPr>
        <w:rPr>
          <w:b/>
        </w:rPr>
      </w:pPr>
    </w:p>
    <w:p w:rsidR="007726DE" w:rsidRDefault="007726DE" w:rsidP="00736C75">
      <w:pPr>
        <w:rPr>
          <w:b/>
        </w:rPr>
      </w:pPr>
    </w:p>
    <w:p w:rsidR="007726DE" w:rsidRDefault="007726DE" w:rsidP="00736C75">
      <w:pPr>
        <w:rPr>
          <w:b/>
        </w:rPr>
      </w:pPr>
    </w:p>
    <w:p w:rsidR="007726DE" w:rsidRDefault="007726DE" w:rsidP="00736C75">
      <w:pPr>
        <w:rPr>
          <w:rFonts w:hint="eastAsia"/>
          <w:b/>
        </w:rPr>
      </w:pPr>
      <w:bookmarkStart w:id="23" w:name="_GoBack"/>
      <w:bookmarkEnd w:id="23"/>
    </w:p>
    <w:p w:rsidR="00736C75" w:rsidRDefault="00736C75" w:rsidP="00736C75">
      <w:pPr>
        <w:rPr>
          <w:b/>
        </w:rPr>
      </w:pPr>
      <w:r w:rsidRPr="00C01697">
        <w:rPr>
          <w:rFonts w:hint="eastAsia"/>
          <w:b/>
        </w:rPr>
        <w:lastRenderedPageBreak/>
        <w:t>文档版本说明</w:t>
      </w:r>
    </w:p>
    <w:tbl>
      <w:tblPr>
        <w:tblStyle w:val="TableGrid"/>
        <w:tblW w:w="8364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15"/>
        <w:gridCol w:w="1402"/>
        <w:gridCol w:w="4329"/>
      </w:tblGrid>
      <w:tr w:rsidR="00C01697" w:rsidTr="00C01697">
        <w:trPr>
          <w:trHeight w:val="50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C01697" w:rsidRDefault="00C01697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C01697" w:rsidRDefault="00C01697">
            <w:pPr>
              <w:ind w:left="127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C01697" w:rsidRDefault="00C01697">
            <w:pPr>
              <w:ind w:left="22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C01697" w:rsidRDefault="00C01697">
            <w:pPr>
              <w:ind w:right="163"/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C01697" w:rsidTr="00C01697">
        <w:trPr>
          <w:trHeight w:val="32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1697" w:rsidRDefault="00C01697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计划第一次测试</w:t>
            </w:r>
          </w:p>
        </w:tc>
      </w:tr>
      <w:tr w:rsidR="00C01697" w:rsidTr="00C01697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2019/7/7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697" w:rsidRDefault="00C01697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增加文件导入和用户设置模块设置</w:t>
            </w:r>
          </w:p>
        </w:tc>
      </w:tr>
      <w:tr w:rsidR="00C01697" w:rsidTr="00C01697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697" w:rsidRDefault="005D05A9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697" w:rsidRDefault="005D05A9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697" w:rsidRDefault="005D05A9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2019/7/10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697" w:rsidRDefault="005D05A9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增加离线模块测试</w:t>
            </w:r>
          </w:p>
        </w:tc>
      </w:tr>
      <w:tr w:rsidR="00BD229B" w:rsidTr="00C01697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29B" w:rsidRDefault="00BD229B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29B" w:rsidRDefault="00BD229B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29B" w:rsidRDefault="00BD229B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29B" w:rsidRDefault="00BD229B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</w:tr>
    </w:tbl>
    <w:p w:rsidR="00C01697" w:rsidRPr="00C01697" w:rsidRDefault="00C01697" w:rsidP="00736C75">
      <w:pPr>
        <w:rPr>
          <w:rFonts w:hint="eastAsia"/>
          <w:b/>
        </w:rPr>
      </w:pPr>
    </w:p>
    <w:sectPr w:rsidR="00C01697" w:rsidRPr="00C01697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09D" w:rsidRDefault="00CD009D">
      <w:r>
        <w:separator/>
      </w:r>
    </w:p>
  </w:endnote>
  <w:endnote w:type="continuationSeparator" w:id="0">
    <w:p w:rsidR="00CD009D" w:rsidRDefault="00CD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7726DE" w:rsidRPr="007726DE">
        <w:rPr>
          <w:rFonts w:ascii="微软雅黑" w:eastAsia="微软雅黑" w:hAnsi="微软雅黑"/>
          <w:noProof/>
        </w:rPr>
        <w:t>14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09D" w:rsidRDefault="00CD009D">
      <w:r>
        <w:separator/>
      </w:r>
    </w:p>
  </w:footnote>
  <w:footnote w:type="continuationSeparator" w:id="0">
    <w:p w:rsidR="00CD009D" w:rsidRDefault="00CD0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55F00"/>
    <w:multiLevelType w:val="hybridMultilevel"/>
    <w:tmpl w:val="9940BCB4"/>
    <w:lvl w:ilvl="0" w:tplc="46045C3E">
      <w:start w:val="1"/>
      <w:numFmt w:val="decimal"/>
      <w:lvlText w:val="2.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C7D39"/>
    <w:multiLevelType w:val="hybridMultilevel"/>
    <w:tmpl w:val="B1CC8328"/>
    <w:lvl w:ilvl="0" w:tplc="55004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35A0D"/>
    <w:multiLevelType w:val="hybridMultilevel"/>
    <w:tmpl w:val="E5B4A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7D680B"/>
    <w:multiLevelType w:val="hybridMultilevel"/>
    <w:tmpl w:val="8D78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976786"/>
    <w:multiLevelType w:val="hybridMultilevel"/>
    <w:tmpl w:val="A246C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031F"/>
    <w:rsid w:val="000017D7"/>
    <w:rsid w:val="00001AE0"/>
    <w:rsid w:val="0001061B"/>
    <w:rsid w:val="0001083C"/>
    <w:rsid w:val="0001182C"/>
    <w:rsid w:val="00013BAB"/>
    <w:rsid w:val="00014ED0"/>
    <w:rsid w:val="000152F3"/>
    <w:rsid w:val="000161F2"/>
    <w:rsid w:val="000163E8"/>
    <w:rsid w:val="000203C5"/>
    <w:rsid w:val="00021F73"/>
    <w:rsid w:val="00022767"/>
    <w:rsid w:val="00022FD5"/>
    <w:rsid w:val="00023606"/>
    <w:rsid w:val="00023D41"/>
    <w:rsid w:val="00024945"/>
    <w:rsid w:val="00025708"/>
    <w:rsid w:val="00027FC3"/>
    <w:rsid w:val="00033520"/>
    <w:rsid w:val="0004004F"/>
    <w:rsid w:val="000403FB"/>
    <w:rsid w:val="00043B73"/>
    <w:rsid w:val="000511FA"/>
    <w:rsid w:val="00051494"/>
    <w:rsid w:val="00054A62"/>
    <w:rsid w:val="00057696"/>
    <w:rsid w:val="00057B80"/>
    <w:rsid w:val="00057FDD"/>
    <w:rsid w:val="00061648"/>
    <w:rsid w:val="00061C1B"/>
    <w:rsid w:val="00064980"/>
    <w:rsid w:val="0006561A"/>
    <w:rsid w:val="000679A4"/>
    <w:rsid w:val="00073CE4"/>
    <w:rsid w:val="000746F3"/>
    <w:rsid w:val="00077B9B"/>
    <w:rsid w:val="0008555E"/>
    <w:rsid w:val="0008641B"/>
    <w:rsid w:val="000908ED"/>
    <w:rsid w:val="000946B7"/>
    <w:rsid w:val="00095BAC"/>
    <w:rsid w:val="0009616A"/>
    <w:rsid w:val="00097619"/>
    <w:rsid w:val="00097E17"/>
    <w:rsid w:val="000A0009"/>
    <w:rsid w:val="000A080C"/>
    <w:rsid w:val="000A34D2"/>
    <w:rsid w:val="000A39A2"/>
    <w:rsid w:val="000A519D"/>
    <w:rsid w:val="000A520A"/>
    <w:rsid w:val="000A5863"/>
    <w:rsid w:val="000A5B1E"/>
    <w:rsid w:val="000A6290"/>
    <w:rsid w:val="000B07D7"/>
    <w:rsid w:val="000B12F7"/>
    <w:rsid w:val="000B1433"/>
    <w:rsid w:val="000B43F4"/>
    <w:rsid w:val="000B4663"/>
    <w:rsid w:val="000B62B4"/>
    <w:rsid w:val="000B652E"/>
    <w:rsid w:val="000C515C"/>
    <w:rsid w:val="000C524F"/>
    <w:rsid w:val="000C78F9"/>
    <w:rsid w:val="000D011F"/>
    <w:rsid w:val="000D06EE"/>
    <w:rsid w:val="000D13C3"/>
    <w:rsid w:val="000D19F0"/>
    <w:rsid w:val="000D4930"/>
    <w:rsid w:val="000D5BC9"/>
    <w:rsid w:val="000D7222"/>
    <w:rsid w:val="000E1411"/>
    <w:rsid w:val="000E3F10"/>
    <w:rsid w:val="000F381F"/>
    <w:rsid w:val="0010160E"/>
    <w:rsid w:val="001079EF"/>
    <w:rsid w:val="00110344"/>
    <w:rsid w:val="00114C27"/>
    <w:rsid w:val="0011713E"/>
    <w:rsid w:val="0011779E"/>
    <w:rsid w:val="00120C8C"/>
    <w:rsid w:val="00122993"/>
    <w:rsid w:val="00126150"/>
    <w:rsid w:val="0012781A"/>
    <w:rsid w:val="00130FA7"/>
    <w:rsid w:val="0013282D"/>
    <w:rsid w:val="00132E03"/>
    <w:rsid w:val="00134228"/>
    <w:rsid w:val="00136798"/>
    <w:rsid w:val="0013696A"/>
    <w:rsid w:val="00137A61"/>
    <w:rsid w:val="001403D7"/>
    <w:rsid w:val="0014089C"/>
    <w:rsid w:val="00142CDD"/>
    <w:rsid w:val="00143A78"/>
    <w:rsid w:val="001457A9"/>
    <w:rsid w:val="00147090"/>
    <w:rsid w:val="00157B3C"/>
    <w:rsid w:val="001642EF"/>
    <w:rsid w:val="00165DC3"/>
    <w:rsid w:val="00167154"/>
    <w:rsid w:val="001710E3"/>
    <w:rsid w:val="00171632"/>
    <w:rsid w:val="00174459"/>
    <w:rsid w:val="00175D52"/>
    <w:rsid w:val="00183733"/>
    <w:rsid w:val="00183CF7"/>
    <w:rsid w:val="001843F9"/>
    <w:rsid w:val="001854E1"/>
    <w:rsid w:val="001867FB"/>
    <w:rsid w:val="0019201F"/>
    <w:rsid w:val="00193E41"/>
    <w:rsid w:val="001A0F34"/>
    <w:rsid w:val="001A117B"/>
    <w:rsid w:val="001A2A43"/>
    <w:rsid w:val="001A45F2"/>
    <w:rsid w:val="001A6646"/>
    <w:rsid w:val="001A7432"/>
    <w:rsid w:val="001B16C3"/>
    <w:rsid w:val="001B3ABD"/>
    <w:rsid w:val="001C2DC5"/>
    <w:rsid w:val="001C38F1"/>
    <w:rsid w:val="001C4618"/>
    <w:rsid w:val="001C5AD0"/>
    <w:rsid w:val="001D1766"/>
    <w:rsid w:val="001D1BF6"/>
    <w:rsid w:val="001D3EB6"/>
    <w:rsid w:val="001D69C7"/>
    <w:rsid w:val="001E0F4C"/>
    <w:rsid w:val="001E2BF2"/>
    <w:rsid w:val="001E37E4"/>
    <w:rsid w:val="001E755B"/>
    <w:rsid w:val="001F1163"/>
    <w:rsid w:val="001F1BF8"/>
    <w:rsid w:val="001F34CC"/>
    <w:rsid w:val="001F473C"/>
    <w:rsid w:val="00200F92"/>
    <w:rsid w:val="00201AFC"/>
    <w:rsid w:val="00204F25"/>
    <w:rsid w:val="00205A01"/>
    <w:rsid w:val="002067A9"/>
    <w:rsid w:val="00206E53"/>
    <w:rsid w:val="00210049"/>
    <w:rsid w:val="002155A7"/>
    <w:rsid w:val="00216264"/>
    <w:rsid w:val="002227FD"/>
    <w:rsid w:val="00224322"/>
    <w:rsid w:val="002258DC"/>
    <w:rsid w:val="00234AF2"/>
    <w:rsid w:val="002357C1"/>
    <w:rsid w:val="0024078E"/>
    <w:rsid w:val="0024186A"/>
    <w:rsid w:val="002451C3"/>
    <w:rsid w:val="002551BD"/>
    <w:rsid w:val="00257360"/>
    <w:rsid w:val="0026019F"/>
    <w:rsid w:val="00262656"/>
    <w:rsid w:val="002633B9"/>
    <w:rsid w:val="0026699D"/>
    <w:rsid w:val="002669F2"/>
    <w:rsid w:val="00267BA8"/>
    <w:rsid w:val="00270705"/>
    <w:rsid w:val="00272884"/>
    <w:rsid w:val="00276A7B"/>
    <w:rsid w:val="00280928"/>
    <w:rsid w:val="002850B0"/>
    <w:rsid w:val="002908EE"/>
    <w:rsid w:val="0029187E"/>
    <w:rsid w:val="00295731"/>
    <w:rsid w:val="00297D48"/>
    <w:rsid w:val="002A11B5"/>
    <w:rsid w:val="002A1D76"/>
    <w:rsid w:val="002A200B"/>
    <w:rsid w:val="002A2A64"/>
    <w:rsid w:val="002A4365"/>
    <w:rsid w:val="002A5841"/>
    <w:rsid w:val="002A7100"/>
    <w:rsid w:val="002B2038"/>
    <w:rsid w:val="002B2CD3"/>
    <w:rsid w:val="002B347B"/>
    <w:rsid w:val="002B57FF"/>
    <w:rsid w:val="002B66FE"/>
    <w:rsid w:val="002B70E2"/>
    <w:rsid w:val="002C1FFD"/>
    <w:rsid w:val="002C32A4"/>
    <w:rsid w:val="002C32FB"/>
    <w:rsid w:val="002C50CA"/>
    <w:rsid w:val="002C7A3D"/>
    <w:rsid w:val="002D0CE4"/>
    <w:rsid w:val="002D68C9"/>
    <w:rsid w:val="002E796C"/>
    <w:rsid w:val="002F0A5B"/>
    <w:rsid w:val="002F0CDD"/>
    <w:rsid w:val="002F568E"/>
    <w:rsid w:val="002F76B6"/>
    <w:rsid w:val="002F7BE6"/>
    <w:rsid w:val="00300831"/>
    <w:rsid w:val="00301729"/>
    <w:rsid w:val="003039A3"/>
    <w:rsid w:val="0030527C"/>
    <w:rsid w:val="0030552D"/>
    <w:rsid w:val="00306E70"/>
    <w:rsid w:val="0030760E"/>
    <w:rsid w:val="003100F1"/>
    <w:rsid w:val="0031281B"/>
    <w:rsid w:val="00314C3B"/>
    <w:rsid w:val="003242F8"/>
    <w:rsid w:val="00325D46"/>
    <w:rsid w:val="00326674"/>
    <w:rsid w:val="003335EB"/>
    <w:rsid w:val="003367F7"/>
    <w:rsid w:val="00336B19"/>
    <w:rsid w:val="003404AD"/>
    <w:rsid w:val="00341863"/>
    <w:rsid w:val="003443A8"/>
    <w:rsid w:val="00345308"/>
    <w:rsid w:val="00350DAC"/>
    <w:rsid w:val="00350DD4"/>
    <w:rsid w:val="00355B32"/>
    <w:rsid w:val="00365C43"/>
    <w:rsid w:val="0037071E"/>
    <w:rsid w:val="00373324"/>
    <w:rsid w:val="00373C51"/>
    <w:rsid w:val="00375948"/>
    <w:rsid w:val="00381DC2"/>
    <w:rsid w:val="00382929"/>
    <w:rsid w:val="003862B6"/>
    <w:rsid w:val="00387764"/>
    <w:rsid w:val="003952EA"/>
    <w:rsid w:val="00396D0E"/>
    <w:rsid w:val="00397116"/>
    <w:rsid w:val="0039744A"/>
    <w:rsid w:val="00397EB2"/>
    <w:rsid w:val="003A579E"/>
    <w:rsid w:val="003A7412"/>
    <w:rsid w:val="003B1DFA"/>
    <w:rsid w:val="003B2614"/>
    <w:rsid w:val="003B3AD0"/>
    <w:rsid w:val="003B5D18"/>
    <w:rsid w:val="003B6388"/>
    <w:rsid w:val="003C6D0B"/>
    <w:rsid w:val="003D1903"/>
    <w:rsid w:val="003D6833"/>
    <w:rsid w:val="003D70F4"/>
    <w:rsid w:val="003D77C0"/>
    <w:rsid w:val="003E2841"/>
    <w:rsid w:val="003E5CEC"/>
    <w:rsid w:val="003E6101"/>
    <w:rsid w:val="003E6F2F"/>
    <w:rsid w:val="003F0A9C"/>
    <w:rsid w:val="003F3EAE"/>
    <w:rsid w:val="003F55FD"/>
    <w:rsid w:val="003F5E61"/>
    <w:rsid w:val="003F604E"/>
    <w:rsid w:val="004029E1"/>
    <w:rsid w:val="004053E6"/>
    <w:rsid w:val="00410B22"/>
    <w:rsid w:val="00411119"/>
    <w:rsid w:val="00411482"/>
    <w:rsid w:val="00411602"/>
    <w:rsid w:val="00413014"/>
    <w:rsid w:val="004134E9"/>
    <w:rsid w:val="004177D2"/>
    <w:rsid w:val="00417D8E"/>
    <w:rsid w:val="00426336"/>
    <w:rsid w:val="004270A7"/>
    <w:rsid w:val="00433D48"/>
    <w:rsid w:val="004364BA"/>
    <w:rsid w:val="00444887"/>
    <w:rsid w:val="00447150"/>
    <w:rsid w:val="00450BA4"/>
    <w:rsid w:val="004556C2"/>
    <w:rsid w:val="00460BC4"/>
    <w:rsid w:val="00461D5F"/>
    <w:rsid w:val="00462BCF"/>
    <w:rsid w:val="004641DE"/>
    <w:rsid w:val="0046632B"/>
    <w:rsid w:val="00471762"/>
    <w:rsid w:val="00474E4D"/>
    <w:rsid w:val="00476378"/>
    <w:rsid w:val="00481236"/>
    <w:rsid w:val="00482587"/>
    <w:rsid w:val="00483D70"/>
    <w:rsid w:val="00486EC2"/>
    <w:rsid w:val="00491350"/>
    <w:rsid w:val="00491FDC"/>
    <w:rsid w:val="0049241D"/>
    <w:rsid w:val="004A11EE"/>
    <w:rsid w:val="004A31A0"/>
    <w:rsid w:val="004A3641"/>
    <w:rsid w:val="004A4189"/>
    <w:rsid w:val="004A4BFE"/>
    <w:rsid w:val="004B0AF2"/>
    <w:rsid w:val="004B22D4"/>
    <w:rsid w:val="004B4B70"/>
    <w:rsid w:val="004C010E"/>
    <w:rsid w:val="004C1F92"/>
    <w:rsid w:val="004C2FF3"/>
    <w:rsid w:val="004C4E44"/>
    <w:rsid w:val="004C5E42"/>
    <w:rsid w:val="004C73A2"/>
    <w:rsid w:val="004D0BA0"/>
    <w:rsid w:val="004D47B5"/>
    <w:rsid w:val="004D74E0"/>
    <w:rsid w:val="004F0337"/>
    <w:rsid w:val="004F113D"/>
    <w:rsid w:val="004F1740"/>
    <w:rsid w:val="004F277C"/>
    <w:rsid w:val="004F4CC9"/>
    <w:rsid w:val="00504E4D"/>
    <w:rsid w:val="00506563"/>
    <w:rsid w:val="005127A8"/>
    <w:rsid w:val="00514132"/>
    <w:rsid w:val="005148C9"/>
    <w:rsid w:val="00516D52"/>
    <w:rsid w:val="005219EF"/>
    <w:rsid w:val="00521EC5"/>
    <w:rsid w:val="005231AB"/>
    <w:rsid w:val="005263A3"/>
    <w:rsid w:val="00527517"/>
    <w:rsid w:val="00527AF8"/>
    <w:rsid w:val="0053165E"/>
    <w:rsid w:val="00531796"/>
    <w:rsid w:val="00531A24"/>
    <w:rsid w:val="00532F60"/>
    <w:rsid w:val="005357C6"/>
    <w:rsid w:val="00553B37"/>
    <w:rsid w:val="005553C9"/>
    <w:rsid w:val="00567891"/>
    <w:rsid w:val="005717C3"/>
    <w:rsid w:val="005720CE"/>
    <w:rsid w:val="00572DB4"/>
    <w:rsid w:val="00573D81"/>
    <w:rsid w:val="00573D9B"/>
    <w:rsid w:val="0058219A"/>
    <w:rsid w:val="00582C9C"/>
    <w:rsid w:val="00583459"/>
    <w:rsid w:val="00586F74"/>
    <w:rsid w:val="005973D6"/>
    <w:rsid w:val="005A4F3C"/>
    <w:rsid w:val="005A54A1"/>
    <w:rsid w:val="005A5A03"/>
    <w:rsid w:val="005A601B"/>
    <w:rsid w:val="005A6E73"/>
    <w:rsid w:val="005A70B5"/>
    <w:rsid w:val="005B1957"/>
    <w:rsid w:val="005B4286"/>
    <w:rsid w:val="005C5786"/>
    <w:rsid w:val="005C790C"/>
    <w:rsid w:val="005C7C21"/>
    <w:rsid w:val="005D05A9"/>
    <w:rsid w:val="005D0D3F"/>
    <w:rsid w:val="005D0DE3"/>
    <w:rsid w:val="005D7046"/>
    <w:rsid w:val="005E339C"/>
    <w:rsid w:val="005E5E5F"/>
    <w:rsid w:val="005E6F0B"/>
    <w:rsid w:val="005F3356"/>
    <w:rsid w:val="005F56D1"/>
    <w:rsid w:val="005F6DEA"/>
    <w:rsid w:val="00602321"/>
    <w:rsid w:val="006037EE"/>
    <w:rsid w:val="00607520"/>
    <w:rsid w:val="006133B9"/>
    <w:rsid w:val="00616C68"/>
    <w:rsid w:val="00620100"/>
    <w:rsid w:val="00622C07"/>
    <w:rsid w:val="00625E10"/>
    <w:rsid w:val="00626961"/>
    <w:rsid w:val="006274D2"/>
    <w:rsid w:val="006275E1"/>
    <w:rsid w:val="00627D41"/>
    <w:rsid w:val="00630289"/>
    <w:rsid w:val="00630B2A"/>
    <w:rsid w:val="006316FF"/>
    <w:rsid w:val="006353FE"/>
    <w:rsid w:val="006374CD"/>
    <w:rsid w:val="00641F02"/>
    <w:rsid w:val="00645C45"/>
    <w:rsid w:val="00650FCC"/>
    <w:rsid w:val="00651754"/>
    <w:rsid w:val="00655806"/>
    <w:rsid w:val="006601F2"/>
    <w:rsid w:val="006608B3"/>
    <w:rsid w:val="00660D94"/>
    <w:rsid w:val="00661628"/>
    <w:rsid w:val="0066461E"/>
    <w:rsid w:val="00667BDB"/>
    <w:rsid w:val="0067075C"/>
    <w:rsid w:val="00675548"/>
    <w:rsid w:val="0068049F"/>
    <w:rsid w:val="00683F67"/>
    <w:rsid w:val="00684C8B"/>
    <w:rsid w:val="006923AD"/>
    <w:rsid w:val="00692E18"/>
    <w:rsid w:val="00693E19"/>
    <w:rsid w:val="00694107"/>
    <w:rsid w:val="00696A86"/>
    <w:rsid w:val="006A1D84"/>
    <w:rsid w:val="006A2319"/>
    <w:rsid w:val="006A3133"/>
    <w:rsid w:val="006A4795"/>
    <w:rsid w:val="006B0C68"/>
    <w:rsid w:val="006B2F3A"/>
    <w:rsid w:val="006B35C9"/>
    <w:rsid w:val="006B5D0F"/>
    <w:rsid w:val="006B5E8D"/>
    <w:rsid w:val="006B6127"/>
    <w:rsid w:val="006C05CF"/>
    <w:rsid w:val="006C06B0"/>
    <w:rsid w:val="006C22B7"/>
    <w:rsid w:val="006C2D73"/>
    <w:rsid w:val="006C4969"/>
    <w:rsid w:val="006C5C09"/>
    <w:rsid w:val="006C6A94"/>
    <w:rsid w:val="006D22CE"/>
    <w:rsid w:val="006D4FB8"/>
    <w:rsid w:val="006D612E"/>
    <w:rsid w:val="006E0F58"/>
    <w:rsid w:val="006E2A28"/>
    <w:rsid w:val="006E3D41"/>
    <w:rsid w:val="006F1B62"/>
    <w:rsid w:val="006F3BA4"/>
    <w:rsid w:val="006F49C1"/>
    <w:rsid w:val="0070037F"/>
    <w:rsid w:val="007024D5"/>
    <w:rsid w:val="00702E79"/>
    <w:rsid w:val="007043F9"/>
    <w:rsid w:val="00704B6E"/>
    <w:rsid w:val="007063F8"/>
    <w:rsid w:val="0070664F"/>
    <w:rsid w:val="0070677C"/>
    <w:rsid w:val="00714856"/>
    <w:rsid w:val="007202EB"/>
    <w:rsid w:val="00722B89"/>
    <w:rsid w:val="007314A9"/>
    <w:rsid w:val="00732657"/>
    <w:rsid w:val="00736C75"/>
    <w:rsid w:val="0073716A"/>
    <w:rsid w:val="00750648"/>
    <w:rsid w:val="007508E7"/>
    <w:rsid w:val="007513BC"/>
    <w:rsid w:val="00753F1A"/>
    <w:rsid w:val="0075430F"/>
    <w:rsid w:val="00757E7C"/>
    <w:rsid w:val="007660B4"/>
    <w:rsid w:val="00766D88"/>
    <w:rsid w:val="007679D9"/>
    <w:rsid w:val="007726DE"/>
    <w:rsid w:val="00775C4E"/>
    <w:rsid w:val="00775CAD"/>
    <w:rsid w:val="0078067D"/>
    <w:rsid w:val="007817D4"/>
    <w:rsid w:val="007820C9"/>
    <w:rsid w:val="0078365A"/>
    <w:rsid w:val="0078403A"/>
    <w:rsid w:val="0078625F"/>
    <w:rsid w:val="007906F0"/>
    <w:rsid w:val="007907C6"/>
    <w:rsid w:val="00791C65"/>
    <w:rsid w:val="00797EE0"/>
    <w:rsid w:val="007A330F"/>
    <w:rsid w:val="007A7C34"/>
    <w:rsid w:val="007A7FC1"/>
    <w:rsid w:val="007B47DE"/>
    <w:rsid w:val="007B5DE9"/>
    <w:rsid w:val="007C2044"/>
    <w:rsid w:val="007C373A"/>
    <w:rsid w:val="007C542F"/>
    <w:rsid w:val="007C7A34"/>
    <w:rsid w:val="007D2246"/>
    <w:rsid w:val="007E0767"/>
    <w:rsid w:val="007E201D"/>
    <w:rsid w:val="007E4E4C"/>
    <w:rsid w:val="007E6121"/>
    <w:rsid w:val="007F3C15"/>
    <w:rsid w:val="007F7985"/>
    <w:rsid w:val="007F7CD5"/>
    <w:rsid w:val="0080075E"/>
    <w:rsid w:val="0080229E"/>
    <w:rsid w:val="00802AE2"/>
    <w:rsid w:val="00803E78"/>
    <w:rsid w:val="00804DB8"/>
    <w:rsid w:val="00806244"/>
    <w:rsid w:val="008075C6"/>
    <w:rsid w:val="00807D94"/>
    <w:rsid w:val="008102C2"/>
    <w:rsid w:val="00810A24"/>
    <w:rsid w:val="00816286"/>
    <w:rsid w:val="008234E8"/>
    <w:rsid w:val="00827933"/>
    <w:rsid w:val="00832E1D"/>
    <w:rsid w:val="00835344"/>
    <w:rsid w:val="00835F47"/>
    <w:rsid w:val="00837509"/>
    <w:rsid w:val="00840C6A"/>
    <w:rsid w:val="008421D7"/>
    <w:rsid w:val="00850477"/>
    <w:rsid w:val="008515C8"/>
    <w:rsid w:val="00851EB3"/>
    <w:rsid w:val="00854710"/>
    <w:rsid w:val="00854D77"/>
    <w:rsid w:val="008554D0"/>
    <w:rsid w:val="00856DFD"/>
    <w:rsid w:val="00856E79"/>
    <w:rsid w:val="00857EFF"/>
    <w:rsid w:val="00860D77"/>
    <w:rsid w:val="008611C7"/>
    <w:rsid w:val="008670A5"/>
    <w:rsid w:val="00871F58"/>
    <w:rsid w:val="00872ACB"/>
    <w:rsid w:val="00873A2C"/>
    <w:rsid w:val="00875D8C"/>
    <w:rsid w:val="00883DE0"/>
    <w:rsid w:val="00885AE1"/>
    <w:rsid w:val="008867B7"/>
    <w:rsid w:val="00887F97"/>
    <w:rsid w:val="00891243"/>
    <w:rsid w:val="008918FD"/>
    <w:rsid w:val="0089498A"/>
    <w:rsid w:val="00896929"/>
    <w:rsid w:val="008A5197"/>
    <w:rsid w:val="008A703A"/>
    <w:rsid w:val="008B432E"/>
    <w:rsid w:val="008C121F"/>
    <w:rsid w:val="008C173F"/>
    <w:rsid w:val="008C3184"/>
    <w:rsid w:val="008C4C80"/>
    <w:rsid w:val="008C4E79"/>
    <w:rsid w:val="008D3BBA"/>
    <w:rsid w:val="008D4773"/>
    <w:rsid w:val="008D4E1A"/>
    <w:rsid w:val="008D4E4B"/>
    <w:rsid w:val="008D68CA"/>
    <w:rsid w:val="008E01D1"/>
    <w:rsid w:val="008E2F42"/>
    <w:rsid w:val="008F0919"/>
    <w:rsid w:val="008F19B8"/>
    <w:rsid w:val="008F3C8E"/>
    <w:rsid w:val="008F7773"/>
    <w:rsid w:val="00900B2F"/>
    <w:rsid w:val="00906E66"/>
    <w:rsid w:val="00906FDA"/>
    <w:rsid w:val="0091273A"/>
    <w:rsid w:val="0091634B"/>
    <w:rsid w:val="009168AF"/>
    <w:rsid w:val="00921763"/>
    <w:rsid w:val="00921E30"/>
    <w:rsid w:val="009234C3"/>
    <w:rsid w:val="00923B3E"/>
    <w:rsid w:val="00924C19"/>
    <w:rsid w:val="009259F1"/>
    <w:rsid w:val="00925FAE"/>
    <w:rsid w:val="00937D88"/>
    <w:rsid w:val="0094233B"/>
    <w:rsid w:val="0094347A"/>
    <w:rsid w:val="00946A38"/>
    <w:rsid w:val="00950FC9"/>
    <w:rsid w:val="00951BCF"/>
    <w:rsid w:val="00960381"/>
    <w:rsid w:val="009607B6"/>
    <w:rsid w:val="00963B1E"/>
    <w:rsid w:val="00965115"/>
    <w:rsid w:val="00965F86"/>
    <w:rsid w:val="00966C2E"/>
    <w:rsid w:val="00967160"/>
    <w:rsid w:val="009712B5"/>
    <w:rsid w:val="009726CA"/>
    <w:rsid w:val="00974675"/>
    <w:rsid w:val="00975C03"/>
    <w:rsid w:val="0097798B"/>
    <w:rsid w:val="009818D4"/>
    <w:rsid w:val="00981905"/>
    <w:rsid w:val="00983BC3"/>
    <w:rsid w:val="00991BD5"/>
    <w:rsid w:val="00992087"/>
    <w:rsid w:val="00993723"/>
    <w:rsid w:val="00994F39"/>
    <w:rsid w:val="009954E8"/>
    <w:rsid w:val="00995B12"/>
    <w:rsid w:val="00995C27"/>
    <w:rsid w:val="00997832"/>
    <w:rsid w:val="00997BDE"/>
    <w:rsid w:val="009A3AE4"/>
    <w:rsid w:val="009A4106"/>
    <w:rsid w:val="009A42AF"/>
    <w:rsid w:val="009A5112"/>
    <w:rsid w:val="009A576E"/>
    <w:rsid w:val="009A64F6"/>
    <w:rsid w:val="009B2DC7"/>
    <w:rsid w:val="009B323C"/>
    <w:rsid w:val="009B684F"/>
    <w:rsid w:val="009C79EA"/>
    <w:rsid w:val="009D0EAB"/>
    <w:rsid w:val="009D22CB"/>
    <w:rsid w:val="009D4EFE"/>
    <w:rsid w:val="009D607F"/>
    <w:rsid w:val="009D66A3"/>
    <w:rsid w:val="009D6B1B"/>
    <w:rsid w:val="009D7894"/>
    <w:rsid w:val="009E032E"/>
    <w:rsid w:val="009E5573"/>
    <w:rsid w:val="009E6D9E"/>
    <w:rsid w:val="009E7A73"/>
    <w:rsid w:val="009F0353"/>
    <w:rsid w:val="009F27E3"/>
    <w:rsid w:val="009F343B"/>
    <w:rsid w:val="009F54A4"/>
    <w:rsid w:val="009F5F97"/>
    <w:rsid w:val="009F7352"/>
    <w:rsid w:val="00A01375"/>
    <w:rsid w:val="00A057F9"/>
    <w:rsid w:val="00A07597"/>
    <w:rsid w:val="00A10CC0"/>
    <w:rsid w:val="00A12372"/>
    <w:rsid w:val="00A145AD"/>
    <w:rsid w:val="00A14A70"/>
    <w:rsid w:val="00A15897"/>
    <w:rsid w:val="00A235BC"/>
    <w:rsid w:val="00A246BA"/>
    <w:rsid w:val="00A24949"/>
    <w:rsid w:val="00A26035"/>
    <w:rsid w:val="00A26768"/>
    <w:rsid w:val="00A302EF"/>
    <w:rsid w:val="00A318B9"/>
    <w:rsid w:val="00A32C84"/>
    <w:rsid w:val="00A3582D"/>
    <w:rsid w:val="00A36EC3"/>
    <w:rsid w:val="00A403C4"/>
    <w:rsid w:val="00A4111A"/>
    <w:rsid w:val="00A428B8"/>
    <w:rsid w:val="00A445BF"/>
    <w:rsid w:val="00A44E1A"/>
    <w:rsid w:val="00A45EDB"/>
    <w:rsid w:val="00A5176E"/>
    <w:rsid w:val="00A5477D"/>
    <w:rsid w:val="00A57C10"/>
    <w:rsid w:val="00A62E6D"/>
    <w:rsid w:val="00A66BC3"/>
    <w:rsid w:val="00A67DEA"/>
    <w:rsid w:val="00A70465"/>
    <w:rsid w:val="00A746BD"/>
    <w:rsid w:val="00A746E6"/>
    <w:rsid w:val="00A814C5"/>
    <w:rsid w:val="00A90AE0"/>
    <w:rsid w:val="00A92679"/>
    <w:rsid w:val="00A93EA7"/>
    <w:rsid w:val="00A95B96"/>
    <w:rsid w:val="00A96BDB"/>
    <w:rsid w:val="00A96C28"/>
    <w:rsid w:val="00A972ED"/>
    <w:rsid w:val="00AA3398"/>
    <w:rsid w:val="00AA3872"/>
    <w:rsid w:val="00AA4FE5"/>
    <w:rsid w:val="00AB0D01"/>
    <w:rsid w:val="00AB36E6"/>
    <w:rsid w:val="00AC1BA5"/>
    <w:rsid w:val="00AC30C1"/>
    <w:rsid w:val="00AC32D9"/>
    <w:rsid w:val="00AC34C6"/>
    <w:rsid w:val="00AC4F6A"/>
    <w:rsid w:val="00AD03BB"/>
    <w:rsid w:val="00AD0440"/>
    <w:rsid w:val="00AD3707"/>
    <w:rsid w:val="00AD4173"/>
    <w:rsid w:val="00AD5403"/>
    <w:rsid w:val="00AD5515"/>
    <w:rsid w:val="00AD68A4"/>
    <w:rsid w:val="00AE2F56"/>
    <w:rsid w:val="00AE2FBB"/>
    <w:rsid w:val="00AE5807"/>
    <w:rsid w:val="00AE68DC"/>
    <w:rsid w:val="00AE6C76"/>
    <w:rsid w:val="00AF1A6F"/>
    <w:rsid w:val="00AF298D"/>
    <w:rsid w:val="00AF3313"/>
    <w:rsid w:val="00AF3757"/>
    <w:rsid w:val="00AF5CFB"/>
    <w:rsid w:val="00B011A4"/>
    <w:rsid w:val="00B01905"/>
    <w:rsid w:val="00B01BDF"/>
    <w:rsid w:val="00B0781D"/>
    <w:rsid w:val="00B10200"/>
    <w:rsid w:val="00B107E6"/>
    <w:rsid w:val="00B11B12"/>
    <w:rsid w:val="00B144D2"/>
    <w:rsid w:val="00B1602C"/>
    <w:rsid w:val="00B21C1A"/>
    <w:rsid w:val="00B2230B"/>
    <w:rsid w:val="00B22A99"/>
    <w:rsid w:val="00B24C11"/>
    <w:rsid w:val="00B30858"/>
    <w:rsid w:val="00B33309"/>
    <w:rsid w:val="00B34DCB"/>
    <w:rsid w:val="00B358F2"/>
    <w:rsid w:val="00B3781F"/>
    <w:rsid w:val="00B40918"/>
    <w:rsid w:val="00B40A07"/>
    <w:rsid w:val="00B465E5"/>
    <w:rsid w:val="00B515C2"/>
    <w:rsid w:val="00B52C53"/>
    <w:rsid w:val="00B550A1"/>
    <w:rsid w:val="00B5571E"/>
    <w:rsid w:val="00B578ED"/>
    <w:rsid w:val="00B645E3"/>
    <w:rsid w:val="00B65F1A"/>
    <w:rsid w:val="00B663DA"/>
    <w:rsid w:val="00B707E6"/>
    <w:rsid w:val="00B720DE"/>
    <w:rsid w:val="00B74385"/>
    <w:rsid w:val="00B75162"/>
    <w:rsid w:val="00B82FD1"/>
    <w:rsid w:val="00B83E4D"/>
    <w:rsid w:val="00B852F6"/>
    <w:rsid w:val="00B86D58"/>
    <w:rsid w:val="00B8757E"/>
    <w:rsid w:val="00B87ADC"/>
    <w:rsid w:val="00B92F48"/>
    <w:rsid w:val="00B93662"/>
    <w:rsid w:val="00B944BF"/>
    <w:rsid w:val="00B952A4"/>
    <w:rsid w:val="00B96B18"/>
    <w:rsid w:val="00BA19E3"/>
    <w:rsid w:val="00BA246B"/>
    <w:rsid w:val="00BA2D3B"/>
    <w:rsid w:val="00BB369B"/>
    <w:rsid w:val="00BB5192"/>
    <w:rsid w:val="00BB5D52"/>
    <w:rsid w:val="00BB6533"/>
    <w:rsid w:val="00BB6AA9"/>
    <w:rsid w:val="00BB7A94"/>
    <w:rsid w:val="00BC0178"/>
    <w:rsid w:val="00BC6262"/>
    <w:rsid w:val="00BD229B"/>
    <w:rsid w:val="00BD3698"/>
    <w:rsid w:val="00BD5D5F"/>
    <w:rsid w:val="00BE02A3"/>
    <w:rsid w:val="00BE0366"/>
    <w:rsid w:val="00BE5AEF"/>
    <w:rsid w:val="00BE63F1"/>
    <w:rsid w:val="00BF2EE6"/>
    <w:rsid w:val="00BF43FC"/>
    <w:rsid w:val="00C01697"/>
    <w:rsid w:val="00C03501"/>
    <w:rsid w:val="00C03D88"/>
    <w:rsid w:val="00C1012C"/>
    <w:rsid w:val="00C11942"/>
    <w:rsid w:val="00C13019"/>
    <w:rsid w:val="00C14151"/>
    <w:rsid w:val="00C151EE"/>
    <w:rsid w:val="00C30F95"/>
    <w:rsid w:val="00C32BF0"/>
    <w:rsid w:val="00C34743"/>
    <w:rsid w:val="00C353A3"/>
    <w:rsid w:val="00C37A76"/>
    <w:rsid w:val="00C40CE2"/>
    <w:rsid w:val="00C460D6"/>
    <w:rsid w:val="00C505BA"/>
    <w:rsid w:val="00C524C3"/>
    <w:rsid w:val="00C529C7"/>
    <w:rsid w:val="00C52CC0"/>
    <w:rsid w:val="00C565EE"/>
    <w:rsid w:val="00C56DA4"/>
    <w:rsid w:val="00C62892"/>
    <w:rsid w:val="00C64A26"/>
    <w:rsid w:val="00C65F1A"/>
    <w:rsid w:val="00C66D2C"/>
    <w:rsid w:val="00C765E6"/>
    <w:rsid w:val="00C804A0"/>
    <w:rsid w:val="00C8145D"/>
    <w:rsid w:val="00C81502"/>
    <w:rsid w:val="00C840D9"/>
    <w:rsid w:val="00C92F27"/>
    <w:rsid w:val="00CA5A06"/>
    <w:rsid w:val="00CA7094"/>
    <w:rsid w:val="00CB13D6"/>
    <w:rsid w:val="00CB1CB7"/>
    <w:rsid w:val="00CB374A"/>
    <w:rsid w:val="00CB434E"/>
    <w:rsid w:val="00CB43E5"/>
    <w:rsid w:val="00CC20A9"/>
    <w:rsid w:val="00CC3248"/>
    <w:rsid w:val="00CC36FF"/>
    <w:rsid w:val="00CC433B"/>
    <w:rsid w:val="00CC761C"/>
    <w:rsid w:val="00CD009D"/>
    <w:rsid w:val="00CD0F75"/>
    <w:rsid w:val="00CD3923"/>
    <w:rsid w:val="00CD5424"/>
    <w:rsid w:val="00CE49BE"/>
    <w:rsid w:val="00CE7E17"/>
    <w:rsid w:val="00CF0C7C"/>
    <w:rsid w:val="00CF19A5"/>
    <w:rsid w:val="00CF2610"/>
    <w:rsid w:val="00CF3807"/>
    <w:rsid w:val="00D03283"/>
    <w:rsid w:val="00D056DB"/>
    <w:rsid w:val="00D06349"/>
    <w:rsid w:val="00D0689D"/>
    <w:rsid w:val="00D11818"/>
    <w:rsid w:val="00D11F1A"/>
    <w:rsid w:val="00D12327"/>
    <w:rsid w:val="00D15821"/>
    <w:rsid w:val="00D16071"/>
    <w:rsid w:val="00D17E1F"/>
    <w:rsid w:val="00D2077D"/>
    <w:rsid w:val="00D210EB"/>
    <w:rsid w:val="00D216DD"/>
    <w:rsid w:val="00D22FD1"/>
    <w:rsid w:val="00D24280"/>
    <w:rsid w:val="00D2459A"/>
    <w:rsid w:val="00D26DF9"/>
    <w:rsid w:val="00D32DA1"/>
    <w:rsid w:val="00D33C2E"/>
    <w:rsid w:val="00D40238"/>
    <w:rsid w:val="00D45246"/>
    <w:rsid w:val="00D50A2B"/>
    <w:rsid w:val="00D50E2C"/>
    <w:rsid w:val="00D50FD5"/>
    <w:rsid w:val="00D516E5"/>
    <w:rsid w:val="00D53101"/>
    <w:rsid w:val="00D53451"/>
    <w:rsid w:val="00D5463B"/>
    <w:rsid w:val="00D54AF0"/>
    <w:rsid w:val="00D61937"/>
    <w:rsid w:val="00D71299"/>
    <w:rsid w:val="00D75981"/>
    <w:rsid w:val="00D760CA"/>
    <w:rsid w:val="00D76218"/>
    <w:rsid w:val="00D806E9"/>
    <w:rsid w:val="00D81279"/>
    <w:rsid w:val="00D8621B"/>
    <w:rsid w:val="00D877C9"/>
    <w:rsid w:val="00D92D74"/>
    <w:rsid w:val="00D9342A"/>
    <w:rsid w:val="00D93BB8"/>
    <w:rsid w:val="00D95634"/>
    <w:rsid w:val="00D97AF3"/>
    <w:rsid w:val="00DA06BB"/>
    <w:rsid w:val="00DA0EBB"/>
    <w:rsid w:val="00DB45E4"/>
    <w:rsid w:val="00DB54A4"/>
    <w:rsid w:val="00DB55C8"/>
    <w:rsid w:val="00DB6C9D"/>
    <w:rsid w:val="00DC157A"/>
    <w:rsid w:val="00DC183C"/>
    <w:rsid w:val="00DC3770"/>
    <w:rsid w:val="00DC4820"/>
    <w:rsid w:val="00DC4D32"/>
    <w:rsid w:val="00DD0C74"/>
    <w:rsid w:val="00DD2F16"/>
    <w:rsid w:val="00DD4E76"/>
    <w:rsid w:val="00DD7184"/>
    <w:rsid w:val="00DE1682"/>
    <w:rsid w:val="00DE2D62"/>
    <w:rsid w:val="00DE72B9"/>
    <w:rsid w:val="00DE76B5"/>
    <w:rsid w:val="00DF0D57"/>
    <w:rsid w:val="00DF39F8"/>
    <w:rsid w:val="00DF55AD"/>
    <w:rsid w:val="00DF6518"/>
    <w:rsid w:val="00E00D53"/>
    <w:rsid w:val="00E00F0E"/>
    <w:rsid w:val="00E03FA7"/>
    <w:rsid w:val="00E04261"/>
    <w:rsid w:val="00E069CD"/>
    <w:rsid w:val="00E113CB"/>
    <w:rsid w:val="00E142A7"/>
    <w:rsid w:val="00E1449B"/>
    <w:rsid w:val="00E1492C"/>
    <w:rsid w:val="00E1493D"/>
    <w:rsid w:val="00E149CE"/>
    <w:rsid w:val="00E15055"/>
    <w:rsid w:val="00E1564A"/>
    <w:rsid w:val="00E16DE5"/>
    <w:rsid w:val="00E20286"/>
    <w:rsid w:val="00E21888"/>
    <w:rsid w:val="00E24CB3"/>
    <w:rsid w:val="00E31837"/>
    <w:rsid w:val="00E3210B"/>
    <w:rsid w:val="00E343E9"/>
    <w:rsid w:val="00E349C6"/>
    <w:rsid w:val="00E40125"/>
    <w:rsid w:val="00E44A04"/>
    <w:rsid w:val="00E45E67"/>
    <w:rsid w:val="00E5143D"/>
    <w:rsid w:val="00E57AEF"/>
    <w:rsid w:val="00E57EE9"/>
    <w:rsid w:val="00E61006"/>
    <w:rsid w:val="00E61CBB"/>
    <w:rsid w:val="00E62346"/>
    <w:rsid w:val="00E64041"/>
    <w:rsid w:val="00E73C06"/>
    <w:rsid w:val="00E75194"/>
    <w:rsid w:val="00E76BE7"/>
    <w:rsid w:val="00E8049E"/>
    <w:rsid w:val="00E8190B"/>
    <w:rsid w:val="00E83C48"/>
    <w:rsid w:val="00E853C2"/>
    <w:rsid w:val="00E86F39"/>
    <w:rsid w:val="00E93308"/>
    <w:rsid w:val="00E95C0A"/>
    <w:rsid w:val="00EA0B9E"/>
    <w:rsid w:val="00EA0C84"/>
    <w:rsid w:val="00EA15BF"/>
    <w:rsid w:val="00EA1BB3"/>
    <w:rsid w:val="00EA68D1"/>
    <w:rsid w:val="00EA6EBA"/>
    <w:rsid w:val="00EA7476"/>
    <w:rsid w:val="00EA7925"/>
    <w:rsid w:val="00EB5F71"/>
    <w:rsid w:val="00EB6831"/>
    <w:rsid w:val="00EC0170"/>
    <w:rsid w:val="00EC47D5"/>
    <w:rsid w:val="00ED2ED8"/>
    <w:rsid w:val="00ED4055"/>
    <w:rsid w:val="00ED4195"/>
    <w:rsid w:val="00ED42BF"/>
    <w:rsid w:val="00EE0DB5"/>
    <w:rsid w:val="00EE27B2"/>
    <w:rsid w:val="00EE66C4"/>
    <w:rsid w:val="00EE674F"/>
    <w:rsid w:val="00EE7E9B"/>
    <w:rsid w:val="00EF1EC8"/>
    <w:rsid w:val="00EF38A2"/>
    <w:rsid w:val="00EF4D94"/>
    <w:rsid w:val="00F00E2C"/>
    <w:rsid w:val="00F01475"/>
    <w:rsid w:val="00F01BA9"/>
    <w:rsid w:val="00F01ED5"/>
    <w:rsid w:val="00F0571A"/>
    <w:rsid w:val="00F07984"/>
    <w:rsid w:val="00F102F4"/>
    <w:rsid w:val="00F10F67"/>
    <w:rsid w:val="00F116CB"/>
    <w:rsid w:val="00F162D1"/>
    <w:rsid w:val="00F174D1"/>
    <w:rsid w:val="00F179CA"/>
    <w:rsid w:val="00F2355F"/>
    <w:rsid w:val="00F2677C"/>
    <w:rsid w:val="00F301BD"/>
    <w:rsid w:val="00F30B7C"/>
    <w:rsid w:val="00F30E85"/>
    <w:rsid w:val="00F330EF"/>
    <w:rsid w:val="00F34477"/>
    <w:rsid w:val="00F34760"/>
    <w:rsid w:val="00F34997"/>
    <w:rsid w:val="00F354CE"/>
    <w:rsid w:val="00F4457B"/>
    <w:rsid w:val="00F44DC0"/>
    <w:rsid w:val="00F45708"/>
    <w:rsid w:val="00F4580E"/>
    <w:rsid w:val="00F478DD"/>
    <w:rsid w:val="00F5138B"/>
    <w:rsid w:val="00F514C6"/>
    <w:rsid w:val="00F553CD"/>
    <w:rsid w:val="00F55A18"/>
    <w:rsid w:val="00F55D7C"/>
    <w:rsid w:val="00F56E17"/>
    <w:rsid w:val="00F57463"/>
    <w:rsid w:val="00F632CA"/>
    <w:rsid w:val="00F65B2D"/>
    <w:rsid w:val="00F663CE"/>
    <w:rsid w:val="00F66F71"/>
    <w:rsid w:val="00F70C08"/>
    <w:rsid w:val="00F75D29"/>
    <w:rsid w:val="00F80B57"/>
    <w:rsid w:val="00F81B3D"/>
    <w:rsid w:val="00F82104"/>
    <w:rsid w:val="00F82D52"/>
    <w:rsid w:val="00F838C5"/>
    <w:rsid w:val="00F83D5A"/>
    <w:rsid w:val="00F917C8"/>
    <w:rsid w:val="00F94089"/>
    <w:rsid w:val="00F9479F"/>
    <w:rsid w:val="00F960AE"/>
    <w:rsid w:val="00F96ED8"/>
    <w:rsid w:val="00F96FCF"/>
    <w:rsid w:val="00FA087F"/>
    <w:rsid w:val="00FA1037"/>
    <w:rsid w:val="00FA1E3F"/>
    <w:rsid w:val="00FA3CB9"/>
    <w:rsid w:val="00FA5B4E"/>
    <w:rsid w:val="00FB095D"/>
    <w:rsid w:val="00FB1611"/>
    <w:rsid w:val="00FB33FF"/>
    <w:rsid w:val="00FB5D8D"/>
    <w:rsid w:val="00FB6E86"/>
    <w:rsid w:val="00FC56B8"/>
    <w:rsid w:val="00FC7972"/>
    <w:rsid w:val="00FD10A6"/>
    <w:rsid w:val="00FD205E"/>
    <w:rsid w:val="00FD54EB"/>
    <w:rsid w:val="00FD592D"/>
    <w:rsid w:val="00FD7805"/>
    <w:rsid w:val="00FD7E4A"/>
    <w:rsid w:val="00FF43A7"/>
    <w:rsid w:val="00FF63B0"/>
    <w:rsid w:val="00FF6C70"/>
    <w:rsid w:val="00FF724C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2E272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Indent"/>
    <w:basedOn w:val="a"/>
    <w:uiPriority w:val="99"/>
    <w:unhideWhenUsed/>
    <w:rsid w:val="00FA3CB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39"/>
    <w:rsid w:val="00FA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C01697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td@3.1.4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94304"/>
    <w:rsid w:val="00145DCC"/>
    <w:rsid w:val="00322AC6"/>
    <w:rsid w:val="003E2343"/>
    <w:rsid w:val="00447467"/>
    <w:rsid w:val="004D28D7"/>
    <w:rsid w:val="006145E5"/>
    <w:rsid w:val="00773801"/>
    <w:rsid w:val="007C7E91"/>
    <w:rsid w:val="00891120"/>
    <w:rsid w:val="00B33FE6"/>
    <w:rsid w:val="00BA645A"/>
    <w:rsid w:val="00C31BFC"/>
    <w:rsid w:val="00CC0A03"/>
    <w:rsid w:val="00D14800"/>
    <w:rsid w:val="00DA78AD"/>
    <w:rsid w:val="00EE782B"/>
    <w:rsid w:val="00F96DDD"/>
    <w:rsid w:val="00FD264B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A3946-D170-4989-9831-EA6AC352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375</TotalTime>
  <Pages>14</Pages>
  <Words>735</Words>
  <Characters>4195</Characters>
  <Application>Microsoft Office Word</Application>
  <DocSecurity>0</DocSecurity>
  <Lines>34</Lines>
  <Paragraphs>9</Paragraphs>
  <ScaleCrop>false</ScaleCrop>
  <Company>西安同路信息科技有限公司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1960</cp:revision>
  <dcterms:created xsi:type="dcterms:W3CDTF">2011-08-16T06:03:00Z</dcterms:created>
  <dcterms:modified xsi:type="dcterms:W3CDTF">2019-07-11T15:56:00Z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