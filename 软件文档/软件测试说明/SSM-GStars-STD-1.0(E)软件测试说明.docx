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4F0337">
      <w:pPr>
        <w:jc w:val="center"/>
        <w:rPr>
          <w:rFonts w:ascii="微软雅黑" w:eastAsia="微软雅黑" w:hAnsi="微软雅黑"/>
          <w:sz w:val="44"/>
          <w:szCs w:val="44"/>
        </w:rPr>
      </w:pPr>
      <w:r w:rsidRPr="00BE02A3">
        <w:rPr>
          <w:rFonts w:ascii="微软雅黑" w:eastAsia="微软雅黑" w:hAnsi="微软雅黑"/>
          <w:sz w:val="44"/>
          <w:szCs w:val="44"/>
        </w:rPr>
        <w:t xml:space="preserve">Github Stars </w:t>
      </w:r>
      <w:r>
        <w:rPr>
          <w:rFonts w:ascii="微软雅黑" w:eastAsia="微软雅黑" w:hAnsi="微软雅黑"/>
          <w:sz w:val="44"/>
          <w:szCs w:val="44"/>
        </w:rPr>
        <w:t>管理</w:t>
      </w:r>
      <w:r w:rsidRPr="00BE02A3">
        <w:rPr>
          <w:rFonts w:ascii="微软雅黑" w:eastAsia="微软雅黑" w:hAnsi="微软雅黑"/>
          <w:sz w:val="44"/>
          <w:szCs w:val="44"/>
        </w:rPr>
        <w:t>跨平台工具</w:t>
      </w:r>
      <w:r w:rsidR="0026019F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835F47" w:rsidRPr="00BB6533" w:rsidRDefault="00835F47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EndPr/>
      <w:sdtContent>
        <w:p w:rsidR="00835F47" w:rsidRDefault="000D5BC9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软件测试说明</w:t>
          </w:r>
        </w:p>
      </w:sdtContent>
    </w:sdt>
    <w:p w:rsidR="00835F47" w:rsidRDefault="0026019F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覃奕钧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石庆万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>吕  轩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</w:t>
      </w:r>
    </w:p>
    <w:p w:rsidR="00835F47" w:rsidRDefault="0026019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  <w:r w:rsidR="00D11F1A">
        <w:rPr>
          <w:rFonts w:ascii="微软雅黑" w:eastAsia="微软雅黑" w:hAnsi="微软雅黑"/>
          <w:sz w:val="28"/>
          <w:szCs w:val="28"/>
          <w:u w:val="single"/>
        </w:rPr>
        <w:t xml:space="preserve"> </w:t>
      </w:r>
      <w:r w:rsidR="00D11F1A">
        <w:rPr>
          <w:rFonts w:ascii="微软雅黑" w:eastAsia="微软雅黑" w:hAnsi="微软雅黑" w:hint="eastAsia"/>
          <w:sz w:val="28"/>
          <w:szCs w:val="28"/>
          <w:u w:val="single"/>
        </w:rPr>
        <w:t xml:space="preserve">李泳汐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Default="00835F47">
      <w:pPr>
        <w:jc w:val="center"/>
        <w:rPr>
          <w:rFonts w:ascii="微软雅黑" w:eastAsia="微软雅黑" w:hAnsi="微软雅黑"/>
        </w:rPr>
      </w:pPr>
    </w:p>
    <w:p w:rsidR="00835F47" w:rsidRPr="002A200B" w:rsidRDefault="0026019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A200B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高级软件工程能力综合训练第</w:t>
      </w:r>
      <w:r w:rsidR="002A200B" w:rsidRPr="002A200B">
        <w:rPr>
          <w:rFonts w:ascii="微软雅黑" w:eastAsia="微软雅黑" w:hAnsi="微软雅黑" w:hint="eastAsia"/>
          <w:b/>
          <w:sz w:val="28"/>
          <w:szCs w:val="28"/>
        </w:rPr>
        <w:t>6</w:t>
      </w:r>
      <w:r w:rsidR="00F917C8" w:rsidRPr="002A200B">
        <w:rPr>
          <w:rFonts w:ascii="微软雅黑" w:eastAsia="微软雅黑" w:hAnsi="微软雅黑" w:hint="eastAsia"/>
          <w:b/>
          <w:sz w:val="28"/>
          <w:szCs w:val="28"/>
        </w:rPr>
        <w:t>小组</w:t>
      </w:r>
    </w:p>
    <w:p w:rsidR="00835F47" w:rsidRDefault="006C5C09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26019F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835F47" w:rsidRDefault="0026019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35F47" w:rsidRDefault="0026019F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791C65" w:rsidRDefault="0026019F">
      <w:pPr>
        <w:pStyle w:val="11"/>
        <w:rPr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407505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1引言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_Toc13407505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5E0BF5">
      <w:pPr>
        <w:pStyle w:val="21"/>
        <w:tabs>
          <w:tab w:val="right" w:leader="dot" w:pos="8296"/>
        </w:tabs>
        <w:rPr>
          <w:noProof/>
        </w:rPr>
      </w:pPr>
      <w:hyperlink w:anchor="_Toc13407506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1.1文档标识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_Toc13407506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5E0BF5">
      <w:pPr>
        <w:pStyle w:val="21"/>
        <w:tabs>
          <w:tab w:val="right" w:leader="dot" w:pos="8296"/>
        </w:tabs>
        <w:rPr>
          <w:noProof/>
        </w:rPr>
      </w:pPr>
      <w:hyperlink w:anchor="_Toc13407507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1.2项目概述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_Toc13407507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5E0BF5">
      <w:pPr>
        <w:pStyle w:val="21"/>
        <w:tabs>
          <w:tab w:val="right" w:leader="dot" w:pos="8296"/>
        </w:tabs>
        <w:rPr>
          <w:noProof/>
        </w:rPr>
      </w:pPr>
      <w:hyperlink w:anchor="_Toc13407508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1.3文档概述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_Toc13407508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5E0BF5">
      <w:pPr>
        <w:pStyle w:val="21"/>
        <w:tabs>
          <w:tab w:val="right" w:leader="dot" w:pos="8296"/>
        </w:tabs>
        <w:rPr>
          <w:noProof/>
        </w:rPr>
      </w:pPr>
      <w:hyperlink w:anchor="_Toc13407509" w:history="1">
        <w:r w:rsidR="00791C65" w:rsidRPr="00E53C3F">
          <w:rPr>
            <w:rStyle w:val="ae"/>
            <w:rFonts w:ascii="微软雅黑" w:eastAsia="微软雅黑" w:hAnsi="微软雅黑"/>
            <w:noProof/>
          </w:rPr>
          <w:t>1.4参考文档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_Toc13407509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4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5E0BF5">
      <w:pPr>
        <w:pStyle w:val="11"/>
        <w:rPr>
          <w:noProof/>
        </w:rPr>
      </w:pPr>
      <w:hyperlink w:anchor="_Toc13407510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2测试准备环境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_Toc13407510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5E0BF5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1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2.1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软件环境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_Toc13407511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5E0BF5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2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2.2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硬件环境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_Toc13407512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5E0BF5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3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2.3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环境配置方式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_Toc13407513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5E0BF5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13407514" w:history="1">
        <w:r w:rsidR="00791C65" w:rsidRPr="00E53C3F">
          <w:rPr>
            <w:rStyle w:val="ae"/>
            <w:rFonts w:ascii="微软雅黑" w:eastAsia="微软雅黑" w:hAnsi="微软雅黑"/>
            <w:noProof/>
          </w:rPr>
          <w:t>2.4</w:t>
        </w:r>
        <w:r w:rsidR="00791C65">
          <w:rPr>
            <w:noProof/>
          </w:rPr>
          <w:tab/>
        </w:r>
        <w:r w:rsidR="00791C65" w:rsidRPr="00E53C3F">
          <w:rPr>
            <w:rStyle w:val="ae"/>
            <w:rFonts w:ascii="微软雅黑" w:eastAsia="微软雅黑" w:hAnsi="微软雅黑"/>
            <w:noProof/>
          </w:rPr>
          <w:t>参与测试的组织与人员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_Toc13407514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5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5E0BF5">
      <w:pPr>
        <w:pStyle w:val="11"/>
        <w:rPr>
          <w:noProof/>
        </w:rPr>
      </w:pPr>
      <w:hyperlink w:anchor="_Toc13407515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 详细测试计划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_Toc13407515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6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5E0BF5">
      <w:pPr>
        <w:pStyle w:val="21"/>
        <w:tabs>
          <w:tab w:val="right" w:leader="dot" w:pos="8296"/>
        </w:tabs>
        <w:rPr>
          <w:noProof/>
        </w:rPr>
      </w:pPr>
      <w:hyperlink w:anchor="_Toc13407516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3.1 测试过程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_Toc13407516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6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5E0BF5">
      <w:pPr>
        <w:pStyle w:val="21"/>
        <w:tabs>
          <w:tab w:val="right" w:leader="dot" w:pos="8296"/>
        </w:tabs>
        <w:rPr>
          <w:noProof/>
        </w:rPr>
      </w:pPr>
      <w:hyperlink w:anchor="_Toc13407517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3.2 测试级别要求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_Toc13407517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6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5E0BF5">
      <w:pPr>
        <w:pStyle w:val="21"/>
        <w:tabs>
          <w:tab w:val="right" w:leader="dot" w:pos="8296"/>
        </w:tabs>
        <w:rPr>
          <w:noProof/>
        </w:rPr>
      </w:pPr>
      <w:hyperlink w:anchor="_Toc13407518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3.3 测试项说明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_Toc13407518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7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5E0BF5">
      <w:pPr>
        <w:pStyle w:val="21"/>
        <w:tabs>
          <w:tab w:val="right" w:leader="dot" w:pos="8296"/>
        </w:tabs>
        <w:rPr>
          <w:noProof/>
        </w:rPr>
      </w:pPr>
      <w:hyperlink w:anchor="_Toc13407519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3.4 测试用例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_Toc13407519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10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5E0BF5">
      <w:pPr>
        <w:pStyle w:val="21"/>
        <w:tabs>
          <w:tab w:val="right" w:leader="dot" w:pos="8296"/>
        </w:tabs>
        <w:rPr>
          <w:noProof/>
        </w:rPr>
      </w:pPr>
      <w:hyperlink w:anchor="_Toc13407520" w:history="1">
        <w:r w:rsidR="00791C65" w:rsidRPr="00E53C3F">
          <w:rPr>
            <w:rStyle w:val="ae"/>
            <w:rFonts w:ascii="微软雅黑" w:eastAsia="微软雅黑" w:hAnsi="微软雅黑"/>
            <w:noProof/>
          </w:rPr>
          <w:t>3.5 测试进度表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_Toc13407520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13</w:t>
        </w:r>
        <w:r w:rsidR="00791C65">
          <w:rPr>
            <w:noProof/>
            <w:webHidden/>
          </w:rPr>
          <w:fldChar w:fldCharType="end"/>
        </w:r>
      </w:hyperlink>
    </w:p>
    <w:p w:rsidR="00791C65" w:rsidRDefault="005E0BF5">
      <w:pPr>
        <w:pStyle w:val="11"/>
        <w:rPr>
          <w:noProof/>
        </w:rPr>
      </w:pPr>
      <w:hyperlink w:anchor="_Toc13407521" w:history="1">
        <w:r w:rsidR="00791C65" w:rsidRPr="00E53C3F">
          <w:rPr>
            <w:rStyle w:val="ae"/>
            <w:rFonts w:ascii="微软雅黑" w:eastAsia="微软雅黑" w:hAnsi="微软雅黑"/>
            <w:noProof/>
          </w:rPr>
          <w:t>4. 需求的可追踪性</w:t>
        </w:r>
        <w:r w:rsidR="00791C65">
          <w:rPr>
            <w:noProof/>
            <w:webHidden/>
          </w:rPr>
          <w:tab/>
        </w:r>
        <w:r w:rsidR="00791C65">
          <w:rPr>
            <w:noProof/>
            <w:webHidden/>
          </w:rPr>
          <w:fldChar w:fldCharType="begin"/>
        </w:r>
        <w:r w:rsidR="00791C65">
          <w:rPr>
            <w:noProof/>
            <w:webHidden/>
          </w:rPr>
          <w:instrText xml:space="preserve"> PAGEREF _Toc13407521 \h </w:instrText>
        </w:r>
        <w:r w:rsidR="00791C65">
          <w:rPr>
            <w:noProof/>
            <w:webHidden/>
          </w:rPr>
        </w:r>
        <w:r w:rsidR="00791C65">
          <w:rPr>
            <w:noProof/>
            <w:webHidden/>
          </w:rPr>
          <w:fldChar w:fldCharType="separate"/>
        </w:r>
        <w:r w:rsidR="00791C65">
          <w:rPr>
            <w:noProof/>
            <w:webHidden/>
          </w:rPr>
          <w:t>14</w:t>
        </w:r>
        <w:r w:rsidR="00791C65">
          <w:rPr>
            <w:noProof/>
            <w:webHidden/>
          </w:rPr>
          <w:fldChar w:fldCharType="end"/>
        </w:r>
      </w:hyperlink>
    </w:p>
    <w:p w:rsidR="00835F47" w:rsidRDefault="002601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</w:pPr>
      <w:bookmarkStart w:id="0" w:name="_Toc13407505"/>
      <w:r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1" w:name="_Toc13407506"/>
      <w:r>
        <w:rPr>
          <w:rFonts w:ascii="微软雅黑" w:eastAsia="微软雅黑" w:hAnsi="微软雅黑" w:hint="eastAsia"/>
        </w:rPr>
        <w:t>1.1文档标识</w:t>
      </w:r>
      <w:bookmarkEnd w:id="1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r w:rsidR="00E03FA7"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r w:rsidR="00900B2F">
        <w:rPr>
          <w:rFonts w:ascii="微软雅黑" w:eastAsia="微软雅黑" w:hAnsi="微软雅黑" w:hint="eastAsia"/>
        </w:rPr>
        <w:t>S</w:t>
      </w:r>
      <w:r w:rsidR="00900B2F">
        <w:rPr>
          <w:rFonts w:ascii="微软雅黑" w:eastAsia="微软雅黑" w:hAnsi="微软雅黑"/>
        </w:rPr>
        <w:t>oftware Test</w:t>
      </w:r>
      <w:r w:rsidR="00B75162">
        <w:rPr>
          <w:rFonts w:ascii="微软雅黑" w:eastAsia="微软雅黑" w:hAnsi="微软雅黑" w:hint="eastAsia"/>
        </w:rPr>
        <w:t>ing</w:t>
      </w:r>
      <w:r w:rsidR="00900B2F">
        <w:rPr>
          <w:rFonts w:ascii="微软雅黑" w:eastAsia="微软雅黑" w:hAnsi="微软雅黑"/>
        </w:rPr>
        <w:t xml:space="preserve"> Description</w:t>
      </w:r>
      <w:r w:rsidR="00900B2F">
        <w:rPr>
          <w:rFonts w:ascii="微软雅黑" w:eastAsia="微软雅黑" w:hAnsi="微软雅黑" w:hint="eastAsia"/>
        </w:rPr>
        <w:t>（STD）</w:t>
      </w:r>
      <w:r>
        <w:rPr>
          <w:rFonts w:ascii="微软雅黑" w:eastAsia="微软雅黑" w:hAnsi="微软雅黑" w:hint="eastAsia"/>
        </w:rPr>
        <w:t>”。</w:t>
      </w:r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 w:rsidP="00F514C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 w:rsidR="00997832">
        <w:rPr>
          <w:rFonts w:ascii="微软雅黑" w:eastAsia="微软雅黑" w:hAnsi="微软雅黑" w:hint="eastAsia"/>
        </w:rPr>
        <w:t>SSM</w:t>
      </w:r>
      <w:r>
        <w:rPr>
          <w:rFonts w:ascii="微软雅黑" w:eastAsia="微软雅黑" w:hAnsi="微软雅黑" w:hint="eastAsia"/>
        </w:rPr>
        <w:t>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B9A5E23425D84266BB4AF445E67DBDF4"/>
          </w:placeholder>
        </w:sdtPr>
        <w:sdtEndPr/>
        <w:sdtContent>
          <w:r w:rsidR="00D93BB8">
            <w:rPr>
              <w:rFonts w:ascii="微软雅黑" w:eastAsia="微软雅黑" w:hAnsi="微软雅黑" w:hint="eastAsia"/>
            </w:rPr>
            <w:t>STD</w:t>
          </w:r>
          <w:r>
            <w:rPr>
              <w:rFonts w:ascii="微软雅黑" w:eastAsia="微软雅黑" w:hAnsi="微软雅黑" w:hint="eastAsia"/>
            </w:rPr>
            <w:t>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2" w:name="_Toc13407507"/>
      <w:r>
        <w:rPr>
          <w:rFonts w:ascii="微软雅黑" w:eastAsia="微软雅黑" w:hAnsi="微软雅黑" w:hint="eastAsia"/>
        </w:rPr>
        <w:t>1.2项目概述</w:t>
      </w:r>
      <w:bookmarkEnd w:id="2"/>
    </w:p>
    <w:p w:rsidR="005231AB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</w:t>
      </w:r>
      <w:r w:rsidR="00AF5CFB" w:rsidRPr="00AF5CFB">
        <w:rPr>
          <w:rFonts w:ascii="微软雅黑" w:eastAsia="微软雅黑" w:hAnsi="微软雅黑" w:hint="eastAsia"/>
        </w:rPr>
        <w:t>Github Stars 管理跨平台工具</w:t>
      </w:r>
      <w:r w:rsidR="00460BC4" w:rsidRPr="00460BC4">
        <w:rPr>
          <w:rFonts w:ascii="微软雅黑" w:eastAsia="微软雅黑" w:hAnsi="微软雅黑" w:hint="eastAsia"/>
        </w:rPr>
        <w:t>与开发</w:t>
      </w:r>
      <w:r>
        <w:rPr>
          <w:rFonts w:ascii="微软雅黑" w:eastAsia="微软雅黑" w:hAnsi="微软雅黑" w:hint="eastAsia"/>
        </w:rPr>
        <w:t>”项目（以下简称“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项目”）的开发过程。</w:t>
      </w:r>
      <w:r w:rsidR="00661628">
        <w:rPr>
          <w:rFonts w:ascii="微软雅黑" w:eastAsia="微软雅黑" w:hAnsi="微软雅黑"/>
        </w:rPr>
        <w:t>GStars</w:t>
      </w:r>
      <w:r w:rsidR="00C353A3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由西北工业大学－</w:t>
      </w:r>
      <w:r w:rsidR="00995C27" w:rsidRPr="00BC0178">
        <w:rPr>
          <w:rFonts w:ascii="微软雅黑" w:eastAsia="微软雅黑" w:hAnsi="微软雅黑" w:hint="eastAsia"/>
        </w:rPr>
        <w:t>高级软件工程能力综合训练第</w:t>
      </w:r>
      <w:r w:rsidR="00BC0178" w:rsidRPr="00BC0178">
        <w:rPr>
          <w:rFonts w:ascii="微软雅黑" w:eastAsia="微软雅黑" w:hAnsi="微软雅黑" w:hint="eastAsia"/>
        </w:rPr>
        <w:t>6</w:t>
      </w:r>
      <w:r w:rsidR="00995C27" w:rsidRPr="00BC0178">
        <w:rPr>
          <w:rFonts w:ascii="微软雅黑" w:eastAsia="微软雅黑" w:hAnsi="微软雅黑" w:hint="eastAsia"/>
        </w:rPr>
        <w:t>小组</w:t>
      </w:r>
      <w:r>
        <w:rPr>
          <w:rFonts w:ascii="微软雅黑" w:eastAsia="微软雅黑" w:hAnsi="微软雅黑" w:hint="eastAsia"/>
        </w:rPr>
        <w:t>负责实施，该项目标识号为“</w:t>
      </w:r>
      <w:r w:rsidR="009D66A3">
        <w:rPr>
          <w:rFonts w:ascii="微软雅黑" w:eastAsia="微软雅黑" w:hAnsi="微软雅黑" w:hint="eastAsia"/>
        </w:rPr>
        <w:t>SSM-</w:t>
      </w:r>
      <w:r w:rsidR="00661628">
        <w:rPr>
          <w:rFonts w:ascii="微软雅黑" w:eastAsia="微软雅黑" w:hAnsi="微软雅黑"/>
        </w:rPr>
        <w:t>GStars</w:t>
      </w:r>
      <w:r>
        <w:rPr>
          <w:rFonts w:ascii="微软雅黑" w:eastAsia="微软雅黑" w:hAnsi="微软雅黑" w:hint="eastAsia"/>
        </w:rPr>
        <w:t>”，其软件产品版本号为“</w:t>
      </w:r>
      <w:r>
        <w:rPr>
          <w:rFonts w:ascii="微软雅黑" w:eastAsia="微软雅黑" w:hAnsi="微软雅黑"/>
        </w:rPr>
        <w:t>1.0”</w:t>
      </w:r>
      <w:r w:rsidR="005231AB">
        <w:rPr>
          <w:rFonts w:ascii="微软雅黑" w:eastAsia="微软雅黑" w:hAnsi="微软雅黑" w:hint="eastAsia"/>
        </w:rPr>
        <w:t>。</w:t>
      </w:r>
    </w:p>
    <w:p w:rsidR="00835F47" w:rsidRDefault="0026019F" w:rsidP="00143A7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EF4D94" w:rsidRDefault="00EF4D94" w:rsidP="00143A78">
      <w:pPr>
        <w:ind w:firstLineChars="200" w:firstLine="420"/>
        <w:rPr>
          <w:rFonts w:ascii="微软雅黑" w:eastAsia="微软雅黑" w:hAnsi="微软雅黑"/>
        </w:rPr>
      </w:pPr>
      <w:r w:rsidRPr="00EF4D94">
        <w:rPr>
          <w:rFonts w:ascii="微软雅黑" w:eastAsia="微软雅黑" w:hAnsi="微软雅黑" w:hint="eastAsia"/>
        </w:rPr>
        <w:t>使用</w:t>
      </w:r>
      <w:r w:rsidR="001457A9">
        <w:rPr>
          <w:rFonts w:ascii="微软雅黑" w:eastAsia="微软雅黑" w:hAnsi="微软雅黑" w:hint="eastAsia"/>
        </w:rPr>
        <w:t>react</w:t>
      </w:r>
      <w:r w:rsidR="001457A9">
        <w:rPr>
          <w:rFonts w:ascii="微软雅黑" w:eastAsia="微软雅黑" w:hAnsi="微软雅黑"/>
        </w:rPr>
        <w:t>+</w:t>
      </w:r>
      <w:r w:rsidR="001457A9">
        <w:rPr>
          <w:rFonts w:ascii="微软雅黑" w:eastAsia="微软雅黑" w:hAnsi="微软雅黑" w:hint="eastAsia"/>
        </w:rPr>
        <w:t>electron框架</w:t>
      </w:r>
      <w:r w:rsidRPr="00EF4D94">
        <w:rPr>
          <w:rFonts w:ascii="微软雅黑" w:eastAsia="微软雅黑" w:hAnsi="微软雅黑" w:hint="eastAsia"/>
        </w:rPr>
        <w:t>尝试开发的</w:t>
      </w:r>
      <w:r w:rsidR="00183733" w:rsidRPr="00183733">
        <w:rPr>
          <w:rFonts w:ascii="微软雅黑" w:eastAsia="微软雅黑" w:hAnsi="微软雅黑" w:hint="eastAsia"/>
        </w:rPr>
        <w:t>Github Stars 管理跨平台工具</w:t>
      </w:r>
      <w:r w:rsidR="00F56E17">
        <w:rPr>
          <w:rFonts w:ascii="微软雅黑" w:eastAsia="微软雅黑" w:hAnsi="微软雅黑" w:hint="eastAsia"/>
        </w:rPr>
        <w:t>，用户可以直接通过自己的github账号+密码登录，在桌面端对自己的Stars项目进行管理。</w:t>
      </w:r>
      <w:r w:rsidR="00E93308">
        <w:rPr>
          <w:rFonts w:ascii="微软雅黑" w:eastAsia="微软雅黑" w:hAnsi="微软雅黑"/>
        </w:rPr>
        <w:t xml:space="preserve"> </w:t>
      </w:r>
    </w:p>
    <w:p w:rsidR="00835F47" w:rsidRDefault="0026019F">
      <w:pPr>
        <w:pStyle w:val="2"/>
        <w:rPr>
          <w:rFonts w:ascii="微软雅黑" w:eastAsia="微软雅黑" w:hAnsi="微软雅黑"/>
        </w:rPr>
      </w:pPr>
      <w:bookmarkStart w:id="3" w:name="_Toc13407508"/>
      <w:r>
        <w:rPr>
          <w:rFonts w:ascii="微软雅黑" w:eastAsia="微软雅黑" w:hAnsi="微软雅黑" w:hint="eastAsia"/>
        </w:rPr>
        <w:t>1.3文档概述</w:t>
      </w:r>
      <w:bookmarkEnd w:id="3"/>
    </w:p>
    <w:p w:rsidR="00835F47" w:rsidRDefault="0026019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 w:rsidRPr="00A92679">
        <w:rPr>
          <w:rFonts w:ascii="微软雅黑" w:eastAsia="微软雅黑" w:hAnsi="微软雅黑" w:hint="eastAsia"/>
        </w:rPr>
        <w:t>《</w:t>
      </w:r>
      <w:r w:rsidRPr="00A92679">
        <w:rPr>
          <w:rFonts w:ascii="微软雅黑" w:eastAsia="微软雅黑" w:hAnsi="微软雅黑"/>
        </w:rPr>
        <w:t>GB/T 8567-2006</w:t>
      </w:r>
      <w:r w:rsidRPr="00A92679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制定，属于技术文档，仅限于</w:t>
      </w:r>
      <w:r w:rsidR="00C37A76">
        <w:rPr>
          <w:rFonts w:ascii="微软雅黑" w:eastAsia="微软雅黑" w:hAnsi="微软雅黑" w:hint="eastAsia"/>
        </w:rPr>
        <w:t>本小组内的</w:t>
      </w:r>
      <w:r>
        <w:rPr>
          <w:rFonts w:ascii="微软雅黑" w:eastAsia="微软雅黑" w:hAnsi="微软雅黑" w:hint="eastAsia"/>
        </w:rPr>
        <w:t>项目相关人员</w:t>
      </w:r>
      <w:r w:rsidR="00C37A76">
        <w:rPr>
          <w:rFonts w:ascii="微软雅黑" w:eastAsia="微软雅黑" w:hAnsi="微软雅黑" w:hint="eastAsia"/>
        </w:rPr>
        <w:t>以及答辩老师</w:t>
      </w:r>
      <w:r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B9A5E23425D84266BB4AF445E67DBDF4"/>
        </w:placeholder>
      </w:sdtPr>
      <w:sdtEndPr/>
      <w:sdtContent>
        <w:p w:rsidR="00835F47" w:rsidRDefault="00CB434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</w:t>
          </w:r>
          <w:r w:rsidR="000C515C">
            <w:rPr>
              <w:rFonts w:ascii="微软雅黑" w:eastAsia="微软雅黑" w:hAnsi="微软雅黑" w:hint="eastAsia"/>
            </w:rPr>
            <w:t>从</w:t>
          </w:r>
          <w:r>
            <w:rPr>
              <w:rFonts w:ascii="微软雅黑" w:eastAsia="微软雅黑" w:hAnsi="微软雅黑" w:hint="eastAsia"/>
            </w:rPr>
            <w:t>本软件测试前需做的准备</w:t>
          </w:r>
          <w:r w:rsidR="0026019F">
            <w:rPr>
              <w:rFonts w:ascii="微软雅黑" w:eastAsia="微软雅黑" w:hAnsi="微软雅黑" w:hint="eastAsia"/>
            </w:rPr>
            <w:t>，</w:t>
          </w:r>
          <w:r w:rsidR="00906E66">
            <w:rPr>
              <w:rFonts w:ascii="微软雅黑" w:eastAsia="微软雅黑" w:hAnsi="微软雅黑" w:hint="eastAsia"/>
            </w:rPr>
            <w:t>测试的需求，</w:t>
          </w:r>
          <w:r w:rsidR="000C515C">
            <w:rPr>
              <w:rFonts w:ascii="微软雅黑" w:eastAsia="微软雅黑" w:hAnsi="微软雅黑" w:hint="eastAsia"/>
            </w:rPr>
            <w:t>以及测试的输入和输出等方面</w:t>
          </w:r>
          <w:r w:rsidR="0026019F">
            <w:rPr>
              <w:rFonts w:ascii="微软雅黑" w:eastAsia="微软雅黑" w:hAnsi="微软雅黑" w:hint="eastAsia"/>
            </w:rPr>
            <w:t>详细说明</w:t>
          </w:r>
          <w:r w:rsidR="00AE68DC">
            <w:rPr>
              <w:rFonts w:ascii="微软雅黑" w:eastAsia="微软雅黑" w:hAnsi="微软雅黑" w:hint="eastAsia"/>
            </w:rPr>
            <w:t>本软件的测试</w:t>
          </w:r>
          <w:r w:rsidR="0026019F">
            <w:rPr>
              <w:rFonts w:ascii="微软雅黑" w:eastAsia="微软雅黑" w:hAnsi="微软雅黑" w:hint="eastAsia"/>
            </w:rPr>
            <w:t>计划。</w:t>
          </w:r>
        </w:p>
      </w:sdtContent>
    </w:sdt>
    <w:p w:rsidR="00835F47" w:rsidRDefault="0026019F">
      <w:pPr>
        <w:pStyle w:val="2"/>
        <w:rPr>
          <w:rFonts w:ascii="微软雅黑" w:eastAsia="微软雅黑" w:hAnsi="微软雅黑"/>
        </w:rPr>
      </w:pPr>
      <w:bookmarkStart w:id="4" w:name="_Toc13407509"/>
      <w:r>
        <w:rPr>
          <w:rFonts w:ascii="微软雅黑" w:eastAsia="微软雅黑" w:hAnsi="微软雅黑" w:hint="eastAsia"/>
        </w:rPr>
        <w:lastRenderedPageBreak/>
        <w:t>1.4参考文档</w:t>
      </w:r>
      <w:bookmarkEnd w:id="4"/>
    </w:p>
    <w:p w:rsidR="00835F47" w:rsidRPr="009B2DC7" w:rsidRDefault="0026019F" w:rsidP="009B2DC7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8067D">
        <w:rPr>
          <w:rFonts w:ascii="微软雅黑" w:eastAsia="微软雅黑" w:hAnsi="微软雅黑" w:hint="eastAsia"/>
        </w:rPr>
        <w:t>《</w:t>
      </w:r>
      <w:r w:rsidRPr="0078067D">
        <w:rPr>
          <w:rFonts w:ascii="微软雅黑" w:eastAsia="微软雅黑" w:hAnsi="微软雅黑"/>
        </w:rPr>
        <w:t>GB/T 8567-2006</w:t>
      </w:r>
      <w:r w:rsidRPr="0078067D">
        <w:rPr>
          <w:rFonts w:ascii="微软雅黑" w:eastAsia="微软雅黑" w:hAnsi="微软雅黑" w:hint="eastAsia"/>
        </w:rPr>
        <w:t>计算机软件文档编制规范》</w:t>
      </w:r>
      <w:r>
        <w:rPr>
          <w:rFonts w:ascii="微软雅黑" w:eastAsia="微软雅黑" w:hAnsi="微软雅黑" w:hint="eastAsia"/>
        </w:rPr>
        <w:t>，国家标准</w:t>
      </w:r>
      <w:r w:rsidRPr="009B2DC7">
        <w:rPr>
          <w:rFonts w:ascii="微软雅黑" w:eastAsia="微软雅黑" w:hAnsi="微软雅黑"/>
        </w:rPr>
        <w:br w:type="page"/>
      </w:r>
    </w:p>
    <w:p w:rsidR="00835F47" w:rsidRDefault="0026019F">
      <w:pPr>
        <w:pStyle w:val="1"/>
        <w:rPr>
          <w:rFonts w:ascii="微软雅黑" w:eastAsia="微软雅黑" w:hAnsi="微软雅黑"/>
        </w:rPr>
      </w:pPr>
      <w:bookmarkStart w:id="5" w:name="_Toc13407510"/>
      <w:r>
        <w:rPr>
          <w:rFonts w:ascii="微软雅黑" w:eastAsia="微软雅黑" w:hAnsi="微软雅黑" w:hint="eastAsia"/>
        </w:rPr>
        <w:lastRenderedPageBreak/>
        <w:t>2</w:t>
      </w:r>
      <w:r w:rsidR="009D7894">
        <w:rPr>
          <w:rFonts w:ascii="微软雅黑" w:eastAsia="微软雅黑" w:hAnsi="微软雅黑" w:hint="eastAsia"/>
        </w:rPr>
        <w:t>测试</w:t>
      </w:r>
      <w:r w:rsidR="00AC34C6">
        <w:rPr>
          <w:rFonts w:ascii="微软雅黑" w:eastAsia="微软雅黑" w:hAnsi="微软雅黑" w:hint="eastAsia"/>
        </w:rPr>
        <w:t>准备</w:t>
      </w:r>
      <w:r w:rsidR="009D7894">
        <w:rPr>
          <w:rFonts w:ascii="微软雅黑" w:eastAsia="微软雅黑" w:hAnsi="微软雅黑" w:hint="eastAsia"/>
        </w:rPr>
        <w:t>环境</w:t>
      </w:r>
      <w:bookmarkEnd w:id="5"/>
    </w:p>
    <w:p w:rsidR="00835F47" w:rsidRDefault="00AC34C6" w:rsidP="00F01475">
      <w:pPr>
        <w:pStyle w:val="2"/>
        <w:numPr>
          <w:ilvl w:val="0"/>
          <w:numId w:val="15"/>
        </w:numPr>
        <w:spacing w:after="120"/>
        <w:ind w:left="709" w:hanging="709"/>
        <w:rPr>
          <w:rFonts w:ascii="微软雅黑" w:eastAsia="微软雅黑" w:hAnsi="微软雅黑"/>
        </w:rPr>
      </w:pPr>
      <w:bookmarkStart w:id="6" w:name="_Toc13407511"/>
      <w:r w:rsidRPr="005219EF">
        <w:rPr>
          <w:rFonts w:ascii="微软雅黑" w:eastAsia="微软雅黑" w:hAnsi="微软雅黑" w:hint="eastAsia"/>
        </w:rPr>
        <w:t>软件环境</w:t>
      </w:r>
      <w:bookmarkEnd w:id="6"/>
    </w:p>
    <w:p w:rsidR="00655806" w:rsidRPr="00655806" w:rsidRDefault="00A5477D" w:rsidP="003B6388">
      <w:pPr>
        <w:ind w:leftChars="200" w:left="420"/>
      </w:pPr>
      <w:r w:rsidRPr="00147090">
        <w:rPr>
          <w:rFonts w:ascii="微软雅黑" w:eastAsia="微软雅黑" w:hAnsi="微软雅黑" w:hint="eastAsia"/>
        </w:rPr>
        <w:t xml:space="preserve">操作系统：MS </w:t>
      </w:r>
      <w:r w:rsidRPr="00147090">
        <w:rPr>
          <w:rFonts w:ascii="微软雅黑" w:eastAsia="微软雅黑" w:hAnsi="微软雅黑"/>
        </w:rPr>
        <w:t>W</w:t>
      </w:r>
      <w:r w:rsidRPr="00147090">
        <w:rPr>
          <w:rFonts w:ascii="微软雅黑" w:eastAsia="微软雅黑" w:hAnsi="微软雅黑" w:hint="eastAsia"/>
        </w:rPr>
        <w:t>indows</w:t>
      </w:r>
      <w:r w:rsidRPr="00147090">
        <w:rPr>
          <w:rFonts w:ascii="微软雅黑" w:eastAsia="微软雅黑" w:hAnsi="微软雅黑"/>
        </w:rPr>
        <w:t xml:space="preserve"> 10</w:t>
      </w:r>
    </w:p>
    <w:p w:rsidR="00023D41" w:rsidRDefault="00023D41" w:rsidP="00F01475">
      <w:pPr>
        <w:pStyle w:val="2"/>
        <w:numPr>
          <w:ilvl w:val="0"/>
          <w:numId w:val="15"/>
        </w:numPr>
        <w:spacing w:beforeLines="50" w:before="156" w:after="120"/>
        <w:ind w:left="709" w:hanging="709"/>
        <w:rPr>
          <w:rFonts w:ascii="微软雅黑" w:eastAsia="微软雅黑" w:hAnsi="微软雅黑"/>
        </w:rPr>
      </w:pPr>
      <w:bookmarkStart w:id="7" w:name="_Toc13407512"/>
      <w:r w:rsidRPr="00504E4D">
        <w:rPr>
          <w:rFonts w:ascii="微软雅黑" w:eastAsia="微软雅黑" w:hAnsi="微软雅黑" w:hint="eastAsia"/>
        </w:rPr>
        <w:t>硬件环境</w:t>
      </w:r>
      <w:bookmarkEnd w:id="7"/>
    </w:p>
    <w:p w:rsidR="00835344" w:rsidRPr="00835344" w:rsidRDefault="00835344" w:rsidP="00835344">
      <w:pPr>
        <w:ind w:leftChars="200" w:left="420"/>
        <w:rPr>
          <w:rFonts w:ascii="微软雅黑" w:eastAsia="微软雅黑" w:hAnsi="微软雅黑"/>
        </w:rPr>
      </w:pPr>
      <w:r w:rsidRPr="00835344">
        <w:rPr>
          <w:rFonts w:ascii="微软雅黑" w:eastAsia="微软雅黑" w:hAnsi="微软雅黑"/>
        </w:rPr>
        <w:t>处理器（CPU）：Pentium 133M 或更高</w:t>
      </w:r>
    </w:p>
    <w:p w:rsidR="0039744A" w:rsidRPr="00AE2FBB" w:rsidRDefault="00835344" w:rsidP="00AE2FBB">
      <w:pPr>
        <w:ind w:leftChars="200" w:left="420"/>
        <w:rPr>
          <w:rFonts w:ascii="微软雅黑" w:eastAsia="微软雅黑" w:hAnsi="微软雅黑"/>
        </w:rPr>
      </w:pPr>
      <w:r w:rsidRPr="00835344">
        <w:rPr>
          <w:rFonts w:ascii="微软雅黑" w:eastAsia="微软雅黑" w:hAnsi="微软雅黑"/>
        </w:rPr>
        <w:t>内存容量（RAM）：1GB</w:t>
      </w:r>
    </w:p>
    <w:p w:rsidR="005717C3" w:rsidRDefault="005717C3" w:rsidP="00F0571A">
      <w:pPr>
        <w:pStyle w:val="2"/>
        <w:numPr>
          <w:ilvl w:val="0"/>
          <w:numId w:val="15"/>
        </w:numPr>
        <w:spacing w:beforeLines="50" w:before="156" w:after="120"/>
        <w:ind w:left="709" w:hanging="709"/>
        <w:rPr>
          <w:rFonts w:ascii="微软雅黑" w:eastAsia="微软雅黑" w:hAnsi="微软雅黑"/>
        </w:rPr>
      </w:pPr>
      <w:bookmarkStart w:id="8" w:name="_Toc13407513"/>
      <w:r w:rsidRPr="005717C3">
        <w:rPr>
          <w:rFonts w:ascii="微软雅黑" w:eastAsia="微软雅黑" w:hAnsi="微软雅黑"/>
        </w:rPr>
        <w:t>环境配置方式</w:t>
      </w:r>
      <w:bookmarkEnd w:id="8"/>
    </w:p>
    <w:p w:rsidR="0026699D" w:rsidRPr="00F0571A" w:rsidRDefault="002B347B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 w:hint="eastAsia"/>
        </w:rPr>
        <w:t>配置 npm</w:t>
      </w:r>
    </w:p>
    <w:p w:rsidR="000A080C" w:rsidRPr="00F0571A" w:rsidRDefault="000A080C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 w:hint="eastAsia"/>
        </w:rPr>
        <w:t>下载源码</w:t>
      </w:r>
    </w:p>
    <w:p w:rsidR="00B011A4" w:rsidRPr="00F0571A" w:rsidRDefault="00A057F9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/>
        </w:rPr>
        <w:t>单独安装antd</w:t>
      </w:r>
      <w:r w:rsidR="00474E4D" w:rsidRPr="00F0571A">
        <w:rPr>
          <w:rFonts w:ascii="微软雅黑" w:eastAsia="微软雅黑" w:hAnsi="微软雅黑" w:hint="eastAsia"/>
        </w:rPr>
        <w:t>：</w:t>
      </w:r>
      <w:r w:rsidR="00FB33FF" w:rsidRPr="00F0571A">
        <w:rPr>
          <w:rFonts w:ascii="微软雅黑" w:eastAsia="微软雅黑" w:hAnsi="微软雅黑"/>
        </w:rPr>
        <w:t xml:space="preserve">npm install </w:t>
      </w:r>
      <w:hyperlink r:id="rId9" w:history="1">
        <w:r w:rsidR="004F113D" w:rsidRPr="00F0571A">
          <w:rPr>
            <w:rFonts w:ascii="微软雅黑" w:eastAsia="微软雅黑" w:hAnsi="微软雅黑"/>
          </w:rPr>
          <w:t>antd@3.1.4</w:t>
        </w:r>
      </w:hyperlink>
    </w:p>
    <w:p w:rsidR="004F113D" w:rsidRPr="00F0571A" w:rsidRDefault="00C151EE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 w:hint="eastAsia"/>
        </w:rPr>
        <w:t>执行命令编译安装</w:t>
      </w:r>
      <w:r w:rsidRPr="00F0571A">
        <w:rPr>
          <w:rFonts w:ascii="微软雅黑" w:eastAsia="微软雅黑" w:hAnsi="微软雅黑"/>
        </w:rPr>
        <w:t>npm install</w:t>
      </w:r>
    </w:p>
    <w:p w:rsidR="00C151EE" w:rsidRPr="00F0571A" w:rsidRDefault="00837509" w:rsidP="00F0571A">
      <w:pPr>
        <w:pStyle w:val="af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F0571A">
        <w:rPr>
          <w:rFonts w:ascii="微软雅黑" w:eastAsia="微软雅黑" w:hAnsi="微软雅黑"/>
        </w:rPr>
        <w:t>npm run dev</w:t>
      </w:r>
      <w:r w:rsidRPr="00F0571A">
        <w:rPr>
          <w:rFonts w:ascii="微软雅黑" w:eastAsia="微软雅黑" w:hAnsi="微软雅黑" w:hint="eastAsia"/>
        </w:rPr>
        <w:t>运行</w:t>
      </w:r>
    </w:p>
    <w:p w:rsidR="00981905" w:rsidRPr="00981905" w:rsidRDefault="00981905" w:rsidP="00F116CB">
      <w:pPr>
        <w:pStyle w:val="2"/>
        <w:numPr>
          <w:ilvl w:val="0"/>
          <w:numId w:val="15"/>
        </w:numPr>
        <w:spacing w:after="240"/>
        <w:ind w:left="709" w:hanging="709"/>
        <w:rPr>
          <w:rFonts w:ascii="微软雅黑" w:eastAsia="微软雅黑" w:hAnsi="微软雅黑"/>
        </w:rPr>
      </w:pPr>
      <w:bookmarkStart w:id="9" w:name="_Toc13407514"/>
      <w:r w:rsidRPr="00981905">
        <w:rPr>
          <w:rFonts w:ascii="微软雅黑" w:eastAsia="微软雅黑" w:hAnsi="微软雅黑"/>
        </w:rPr>
        <w:t>参与测试的组织与人员</w:t>
      </w:r>
      <w:bookmarkEnd w:id="9"/>
    </w:p>
    <w:p w:rsidR="00896929" w:rsidRPr="00CE7E17" w:rsidRDefault="00F44DC0" w:rsidP="00CE7E17">
      <w:pPr>
        <w:ind w:leftChars="200" w:left="420"/>
        <w:rPr>
          <w:rFonts w:ascii="微软雅黑" w:eastAsia="微软雅黑" w:hAnsi="微软雅黑"/>
        </w:rPr>
      </w:pPr>
      <w:r w:rsidRPr="00CE7E17">
        <w:rPr>
          <w:rFonts w:ascii="微软雅黑" w:eastAsia="微软雅黑" w:hAnsi="微软雅黑" w:hint="eastAsia"/>
        </w:rPr>
        <w:t>用户：github用户2名，要求熟悉github的基本操作</w:t>
      </w:r>
    </w:p>
    <w:p w:rsidR="00CE7E17" w:rsidRPr="00CE7E17" w:rsidRDefault="00CE7E17" w:rsidP="00CE7E17">
      <w:pPr>
        <w:ind w:leftChars="200" w:left="420"/>
        <w:rPr>
          <w:rFonts w:ascii="微软雅黑" w:eastAsia="微软雅黑" w:hAnsi="微软雅黑"/>
        </w:rPr>
      </w:pPr>
      <w:r w:rsidRPr="00CE7E17">
        <w:rPr>
          <w:rFonts w:ascii="微软雅黑" w:eastAsia="微软雅黑" w:hAnsi="微软雅黑" w:hint="eastAsia"/>
        </w:rPr>
        <w:t>开发任务组：4人，对系统功能有具体的了解，对软件、硬件环境熟悉。</w:t>
      </w:r>
    </w:p>
    <w:p w:rsidR="00FA3CB9" w:rsidRPr="00FA3CB9" w:rsidRDefault="00FA3CB9" w:rsidP="00FA3CB9">
      <w:pPr>
        <w:pStyle w:val="1"/>
        <w:rPr>
          <w:rFonts w:ascii="微软雅黑" w:eastAsia="微软雅黑" w:hAnsi="微软雅黑"/>
        </w:rPr>
      </w:pPr>
      <w:bookmarkStart w:id="10" w:name="_附录"/>
      <w:bookmarkStart w:id="11" w:name="_Toc511982255"/>
      <w:bookmarkStart w:id="12" w:name="_Toc13407515"/>
      <w:bookmarkEnd w:id="10"/>
      <w:r w:rsidRPr="00FA3CB9">
        <w:rPr>
          <w:rFonts w:ascii="微软雅黑" w:eastAsia="微软雅黑" w:hAnsi="微软雅黑"/>
        </w:rPr>
        <w:lastRenderedPageBreak/>
        <w:t>3. 详细测试计划</w:t>
      </w:r>
      <w:bookmarkEnd w:id="11"/>
      <w:bookmarkEnd w:id="12"/>
    </w:p>
    <w:p w:rsidR="00FA3CB9" w:rsidRPr="00FA3CB9" w:rsidRDefault="00FA3CB9" w:rsidP="00FA3CB9">
      <w:pPr>
        <w:pStyle w:val="2"/>
        <w:numPr>
          <w:ilvl w:val="1"/>
          <w:numId w:val="0"/>
        </w:numPr>
        <w:rPr>
          <w:rFonts w:ascii="微软雅黑" w:eastAsia="微软雅黑" w:hAnsi="微软雅黑"/>
        </w:rPr>
      </w:pPr>
      <w:bookmarkStart w:id="13" w:name="_Toc511982256"/>
      <w:bookmarkStart w:id="14" w:name="_Toc13407516"/>
      <w:r w:rsidRPr="00FA3CB9">
        <w:rPr>
          <w:rFonts w:ascii="微软雅黑" w:eastAsia="微软雅黑" w:hAnsi="微软雅黑"/>
        </w:rPr>
        <w:t>3.1 测试过程</w:t>
      </w:r>
      <w:bookmarkEnd w:id="13"/>
      <w:bookmarkEnd w:id="14"/>
    </w:p>
    <w:p w:rsidR="00FA3CB9" w:rsidRPr="00984940" w:rsidRDefault="00FA3CB9" w:rsidP="00FA3CB9">
      <w:pPr>
        <w:jc w:val="center"/>
        <w:rPr>
          <w:rFonts w:ascii="宋体" w:eastAsia="宋体" w:hAnsi="宋体" w:cs="Times New Roman"/>
        </w:rPr>
      </w:pPr>
      <w:r w:rsidRPr="00984940">
        <w:rPr>
          <w:rFonts w:ascii="宋体" w:eastAsia="宋体" w:hAnsi="宋体" w:cs="Times New Roman"/>
          <w:noProof/>
        </w:rPr>
        <w:drawing>
          <wp:inline distT="0" distB="0" distL="0" distR="0" wp14:anchorId="6F42B237" wp14:editId="6CBBEB07">
            <wp:extent cx="4716051" cy="34080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200" cy="34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B9" w:rsidRPr="00F00ECD" w:rsidRDefault="00FA3CB9" w:rsidP="00FA3CB9">
      <w:pPr>
        <w:spacing w:beforeLines="100" w:before="312"/>
        <w:jc w:val="center"/>
        <w:rPr>
          <w:rFonts w:ascii="宋体" w:eastAsia="宋体" w:hAnsi="宋体" w:cs="Times New Roman"/>
          <w:b/>
        </w:rPr>
      </w:pPr>
      <w:r w:rsidRPr="00F00ECD">
        <w:rPr>
          <w:rFonts w:ascii="宋体" w:eastAsia="宋体" w:hAnsi="宋体" w:cs="Times New Roman"/>
          <w:b/>
        </w:rPr>
        <w:t>图一 测试流程图</w:t>
      </w:r>
    </w:p>
    <w:p w:rsidR="00FA3CB9" w:rsidRPr="00645C45" w:rsidRDefault="00FA3CB9" w:rsidP="00F45708">
      <w:pPr>
        <w:pStyle w:val="2"/>
        <w:numPr>
          <w:ilvl w:val="1"/>
          <w:numId w:val="0"/>
        </w:numPr>
        <w:spacing w:after="0"/>
        <w:rPr>
          <w:rFonts w:ascii="微软雅黑" w:eastAsia="微软雅黑" w:hAnsi="微软雅黑"/>
        </w:rPr>
      </w:pPr>
      <w:bookmarkStart w:id="15" w:name="_Toc511982257"/>
      <w:bookmarkStart w:id="16" w:name="_Toc13407517"/>
      <w:r w:rsidRPr="0066461E">
        <w:rPr>
          <w:rFonts w:ascii="微软雅黑" w:eastAsia="微软雅黑" w:hAnsi="微软雅黑"/>
        </w:rPr>
        <w:t>3.</w:t>
      </w:r>
      <w:r w:rsidRPr="00645C45">
        <w:rPr>
          <w:rFonts w:ascii="微软雅黑" w:eastAsia="微软雅黑" w:hAnsi="微软雅黑"/>
        </w:rPr>
        <w:t>2 测试级别要求</w:t>
      </w:r>
      <w:bookmarkEnd w:id="15"/>
      <w:bookmarkEnd w:id="16"/>
    </w:p>
    <w:tbl>
      <w:tblPr>
        <w:tblpPr w:leftFromText="180" w:rightFromText="180" w:vertAnchor="text" w:horzAnchor="margin" w:tblpY="570"/>
        <w:tblW w:w="83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2385"/>
        <w:gridCol w:w="5245"/>
      </w:tblGrid>
      <w:tr w:rsidR="00FA3CB9" w:rsidRPr="00645C45" w:rsidTr="00F45708">
        <w:trPr>
          <w:trHeight w:val="725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</w:rPr>
              <w:t>#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</w:rPr>
              <w:t>优先级（Priority）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</w:rPr>
              <w:t>描述</w:t>
            </w:r>
          </w:p>
        </w:tc>
      </w:tr>
      <w:tr w:rsidR="00FA3CB9" w:rsidRPr="00645C45" w:rsidTr="00F45708">
        <w:trPr>
          <w:trHeight w:val="666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1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立即解决（Block）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A3582D">
            <w:pPr>
              <w:ind w:rightChars="251" w:right="527"/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严重阻碍测试进行，且没有方法绕过去</w:t>
            </w:r>
          </w:p>
        </w:tc>
      </w:tr>
      <w:tr w:rsidR="00FA3CB9" w:rsidRPr="00645C45" w:rsidTr="00F45708">
        <w:trPr>
          <w:trHeight w:val="855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2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高优先级（High）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严重影响测试进行，但是有可选方案绕过该功能进行其它内容测试</w:t>
            </w:r>
          </w:p>
        </w:tc>
      </w:tr>
      <w:tr w:rsidR="00F45708" w:rsidRPr="00645C45" w:rsidTr="004D0BA0">
        <w:trPr>
          <w:trHeight w:val="617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3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正常排队（Normal）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缺陷需要正常排队等待修复或列入软件发布清单。</w:t>
            </w:r>
          </w:p>
        </w:tc>
      </w:tr>
      <w:tr w:rsidR="00F45708" w:rsidRPr="00645C45" w:rsidTr="00F45708">
        <w:trPr>
          <w:trHeight w:val="686"/>
        </w:trPr>
        <w:tc>
          <w:tcPr>
            <w:tcW w:w="736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lastRenderedPageBreak/>
              <w:t>4</w:t>
            </w:r>
          </w:p>
        </w:tc>
        <w:tc>
          <w:tcPr>
            <w:tcW w:w="238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低优先级（Low）</w:t>
            </w:r>
          </w:p>
        </w:tc>
        <w:tc>
          <w:tcPr>
            <w:tcW w:w="5245" w:type="dxa"/>
            <w:tcBorders>
              <w:top w:val="single" w:sz="8" w:space="0" w:color="3F4143"/>
              <w:left w:val="single" w:sz="8" w:space="0" w:color="3F4143"/>
              <w:bottom w:val="single" w:sz="8" w:space="0" w:color="3F4143"/>
              <w:right w:val="single" w:sz="8" w:space="0" w:color="3F4143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45708" w:rsidRPr="00645C45" w:rsidRDefault="00F45708" w:rsidP="00F45708">
            <w:pPr>
              <w:rPr>
                <w:rFonts w:ascii="微软雅黑" w:eastAsia="微软雅黑" w:hAnsi="微软雅黑" w:cs="Times New Roman"/>
              </w:rPr>
            </w:pPr>
            <w:r w:rsidRPr="00645C45">
              <w:rPr>
                <w:rFonts w:ascii="微软雅黑" w:eastAsia="微软雅黑" w:hAnsi="微软雅黑" w:cs="Times New Roman"/>
              </w:rPr>
              <w:t>缺陷可以在方便时纠正。</w:t>
            </w:r>
          </w:p>
        </w:tc>
      </w:tr>
    </w:tbl>
    <w:p w:rsidR="00FA3CB9" w:rsidRPr="00645C45" w:rsidRDefault="00FA3CB9" w:rsidP="004D0BA0">
      <w:pPr>
        <w:pStyle w:val="2"/>
        <w:numPr>
          <w:ilvl w:val="1"/>
          <w:numId w:val="0"/>
        </w:numPr>
        <w:spacing w:afterLines="50" w:after="156"/>
        <w:rPr>
          <w:rFonts w:ascii="微软雅黑" w:eastAsia="微软雅黑" w:hAnsi="微软雅黑"/>
        </w:rPr>
      </w:pPr>
      <w:bookmarkStart w:id="17" w:name="_Toc511982258"/>
      <w:bookmarkStart w:id="18" w:name="_Toc13407518"/>
      <w:r w:rsidRPr="00645C45">
        <w:rPr>
          <w:rFonts w:ascii="微软雅黑" w:eastAsia="微软雅黑" w:hAnsi="微软雅黑"/>
        </w:rPr>
        <w:t>3.3 测试项说明</w:t>
      </w:r>
      <w:bookmarkEnd w:id="17"/>
      <w:bookmarkEnd w:id="18"/>
    </w:p>
    <w:p w:rsidR="00FA3CB9" w:rsidRPr="00645C45" w:rsidRDefault="00FA3CB9" w:rsidP="004D0BA0">
      <w:pPr>
        <w:spacing w:before="100" w:beforeAutospacing="1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被测试项1: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T-1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系统操作登录注册功能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帐号口令输入、合理性检查、合法性检查，系统操作界面显示控制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测试系统操作界面</w:t>
            </w:r>
          </w:p>
        </w:tc>
      </w:tr>
    </w:tbl>
    <w:p w:rsidR="00FA3CB9" w:rsidRPr="00645C45" w:rsidRDefault="00FA3CB9" w:rsidP="004D0BA0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被测试项2: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T-2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F80B5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类别内容查看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417D8E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查看类别内储存的内容是否可以正常显示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69410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内容查看功能</w:t>
            </w:r>
          </w:p>
        </w:tc>
      </w:tr>
    </w:tbl>
    <w:p w:rsidR="00FA3CB9" w:rsidRPr="00645C45" w:rsidRDefault="00FA3CB9" w:rsidP="004D0BA0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被测试项3: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T-3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6A231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</w:t>
            </w:r>
            <w:r w:rsidR="00722B89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管理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E45E6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增，删，修改</w:t>
            </w:r>
            <w:r w:rsidR="007024D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类别，查看</w:t>
            </w:r>
            <w:r w:rsidR="007508E7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是否操作成功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DC157A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类别建立功能</w:t>
            </w:r>
          </w:p>
        </w:tc>
      </w:tr>
    </w:tbl>
    <w:p w:rsidR="004D0BA0" w:rsidRDefault="004D0BA0" w:rsidP="003367F7">
      <w:pPr>
        <w:spacing w:beforeLines="50" w:before="156" w:afterLines="50" w:after="156"/>
        <w:rPr>
          <w:rFonts w:ascii="微软雅黑" w:eastAsia="微软雅黑" w:hAnsi="微软雅黑" w:cs="Times New Roman"/>
        </w:rPr>
      </w:pPr>
    </w:p>
    <w:p w:rsidR="00FA3CB9" w:rsidRPr="00645C45" w:rsidRDefault="00FA3CB9" w:rsidP="00D760CA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lastRenderedPageBreak/>
        <w:t>被测试项</w:t>
      </w:r>
      <w:r w:rsidR="002559FB">
        <w:rPr>
          <w:rFonts w:ascii="微软雅黑" w:eastAsia="微软雅黑" w:hAnsi="微软雅黑" w:cs="Times New Roman"/>
        </w:rPr>
        <w:t>4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FA3CB9" w:rsidRPr="00645C45" w:rsidRDefault="004F163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T-4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FA3CB9" w:rsidRPr="00645C45" w:rsidRDefault="002227FD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登出功能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FA3CB9" w:rsidRPr="00645C45" w:rsidRDefault="00F75D2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在SETTING页面下点击“Sign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ut”按钮，观察是否成功登出</w:t>
            </w:r>
          </w:p>
        </w:tc>
      </w:tr>
      <w:tr w:rsidR="00FA3CB9" w:rsidRPr="00645C45" w:rsidTr="00141ADA">
        <w:tc>
          <w:tcPr>
            <w:tcW w:w="155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FA3CB9" w:rsidRPr="00645C45" w:rsidRDefault="00FA3CB9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297D4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登出功能</w:t>
            </w:r>
          </w:p>
        </w:tc>
      </w:tr>
    </w:tbl>
    <w:p w:rsidR="005A601B" w:rsidRPr="00645C45" w:rsidRDefault="005A601B" w:rsidP="005A601B">
      <w:pPr>
        <w:spacing w:beforeLines="50" w:before="156" w:afterLines="50" w:after="156"/>
        <w:rPr>
          <w:rFonts w:ascii="微软雅黑" w:eastAsia="微软雅黑" w:hAnsi="微软雅黑" w:cs="Times New Roman"/>
        </w:rPr>
      </w:pPr>
      <w:bookmarkStart w:id="19" w:name="_Toc511982259"/>
      <w:r w:rsidRPr="00645C45">
        <w:rPr>
          <w:rFonts w:ascii="微软雅黑" w:eastAsia="微软雅黑" w:hAnsi="微软雅黑" w:cs="Times New Roman"/>
        </w:rPr>
        <w:t>被测试项</w:t>
      </w:r>
      <w:r w:rsidR="00304DE3">
        <w:rPr>
          <w:rFonts w:ascii="微软雅黑" w:eastAsia="微软雅黑" w:hAnsi="微软雅黑" w:cs="Times New Roman"/>
        </w:rPr>
        <w:t>5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5A601B" w:rsidRPr="00645C45" w:rsidRDefault="00A82BE2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T-5</w:t>
            </w:r>
          </w:p>
        </w:tc>
      </w:tr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5A601B" w:rsidRPr="00645C45" w:rsidRDefault="00CF3807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标记功能</w:t>
            </w:r>
          </w:p>
        </w:tc>
      </w:tr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5A601B" w:rsidRPr="00645C45" w:rsidRDefault="003443A8" w:rsidP="00527AF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对特定项目进行标记，包括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添加仓库的标签</w:t>
            </w:r>
            <w:r w:rsidR="00DD0C7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添加仓库的旗标</w:t>
            </w:r>
            <w:r w:rsidR="00DD0C74">
              <w:rPr>
                <w:rFonts w:ascii="Segoe UI Symbol" w:eastAsia="微软雅黑" w:hAnsi="Segoe UI Symbol" w:cs="Segoe UI Symbol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添加仓库的阅读状态</w:t>
            </w:r>
            <w:r w:rsidR="00DD0C7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添加仓库的备注</w:t>
            </w:r>
            <w:r w:rsidR="00DD0C74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、</w:t>
            </w:r>
            <w:r w:rsidR="00527AF8" w:rsidRPr="00527AF8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添加仓库的评分</w:t>
            </w:r>
            <w:r w:rsidR="004F1740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，查看是否成功标记</w:t>
            </w:r>
          </w:p>
        </w:tc>
      </w:tr>
      <w:tr w:rsidR="005A601B" w:rsidRPr="00645C45" w:rsidTr="00141ADA">
        <w:tc>
          <w:tcPr>
            <w:tcW w:w="155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测试目的</w:t>
            </w:r>
          </w:p>
        </w:tc>
        <w:tc>
          <w:tcPr>
            <w:tcW w:w="6735" w:type="dxa"/>
          </w:tcPr>
          <w:p w:rsidR="005A601B" w:rsidRPr="00645C45" w:rsidRDefault="005A601B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5C578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标记功能</w:t>
            </w:r>
          </w:p>
        </w:tc>
      </w:tr>
    </w:tbl>
    <w:p w:rsidR="007906F0" w:rsidRPr="00645C45" w:rsidRDefault="007906F0" w:rsidP="007906F0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被测试项</w:t>
      </w:r>
      <w:r w:rsidR="003B54B0">
        <w:rPr>
          <w:rFonts w:ascii="微软雅黑" w:eastAsia="微软雅黑" w:hAnsi="微软雅黑" w:cs="Times New Roman"/>
        </w:rPr>
        <w:t>6</w:t>
      </w:r>
      <w:r w:rsidRPr="00645C45">
        <w:rPr>
          <w:rFonts w:ascii="微软雅黑" w:eastAsia="微软雅黑" w:hAnsi="微软雅黑" w:cs="Times New Roman"/>
        </w:rPr>
        <w:t>:</w:t>
      </w:r>
    </w:p>
    <w:tbl>
      <w:tblPr>
        <w:tblStyle w:val="af2"/>
        <w:tblW w:w="8290" w:type="dxa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标识</w:t>
            </w:r>
          </w:p>
        </w:tc>
        <w:tc>
          <w:tcPr>
            <w:tcW w:w="6735" w:type="dxa"/>
          </w:tcPr>
          <w:p w:rsidR="007906F0" w:rsidRPr="00645C45" w:rsidRDefault="009005DC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T-6</w:t>
            </w:r>
          </w:p>
        </w:tc>
      </w:tr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测试对象</w:t>
            </w:r>
          </w:p>
        </w:tc>
        <w:tc>
          <w:tcPr>
            <w:tcW w:w="6735" w:type="dxa"/>
          </w:tcPr>
          <w:p w:rsidR="007906F0" w:rsidRPr="00645C45" w:rsidRDefault="00937D88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筛选</w:t>
            </w:r>
            <w:r w:rsidR="007906F0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测试方法</w:t>
            </w:r>
          </w:p>
        </w:tc>
        <w:tc>
          <w:tcPr>
            <w:tcW w:w="6735" w:type="dxa"/>
          </w:tcPr>
          <w:p w:rsidR="002F7BE6" w:rsidRDefault="00702E79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对特定的一系列项目进行筛选测试，包括</w:t>
            </w:r>
          </w:p>
          <w:p w:rsidR="002F7BE6" w:rsidRPr="002F7BE6" w:rsidRDefault="002F7BE6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归类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：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选择语言或者分类</w:t>
            </w:r>
          </w:p>
          <w:p w:rsidR="002F7BE6" w:rsidRPr="002F7BE6" w:rsidRDefault="002F7BE6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搜索词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：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全部字段|仓库名|仓库原始描述|仓库备注|仓库标签</w:t>
            </w:r>
          </w:p>
          <w:p w:rsidR="002F7BE6" w:rsidRPr="002F7BE6" w:rsidRDefault="00B52C53" w:rsidP="002F7BE6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排序：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默认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(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即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 w:rsidR="009E6D9E">
              <w:rPr>
                <w:rFonts w:ascii="微软雅黑" w:eastAsia="微软雅黑" w:hAnsi="微软雅黑" w:cs="Times New Roman"/>
                <w:sz w:val="24"/>
                <w:szCs w:val="24"/>
              </w:rPr>
              <w:t>star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添加时间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)|stars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|forks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|watchers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创建时间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更新时间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推送时间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评分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大小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|open </w:t>
            </w:r>
            <w:r w:rsidR="002F7BE6"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lastRenderedPageBreak/>
              <w:t xml:space="preserve">issues </w:t>
            </w:r>
            <w:r w:rsidR="002F7BE6"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数量，均支持增序和降序</w:t>
            </w:r>
          </w:p>
          <w:p w:rsidR="007906F0" w:rsidRPr="00645C45" w:rsidRDefault="002F7BE6" w:rsidP="00033520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过滤器</w:t>
            </w:r>
            <w:r w:rsidR="00B944BF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：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未读</w:t>
            </w:r>
            <w:r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有旗标</w:t>
            </w:r>
            <w:r w:rsidRPr="002F7BE6">
              <w:rPr>
                <w:rFonts w:ascii="微软雅黑" w:eastAsia="微软雅黑" w:hAnsi="微软雅黑" w:cs="Times New Roman"/>
                <w:sz w:val="24"/>
                <w:szCs w:val="24"/>
              </w:rPr>
              <w:t>|</w:t>
            </w:r>
            <w:r w:rsidRPr="002F7BE6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有备注</w:t>
            </w:r>
            <w:r w:rsidR="00DE72B9">
              <w:rPr>
                <w:rFonts w:ascii="微软雅黑" w:eastAsia="微软雅黑" w:hAnsi="微软雅黑" w:cs="Times New Roman" w:hint="eastAsia"/>
                <w:sz w:val="24"/>
                <w:szCs w:val="24"/>
              </w:rPr>
              <w:t xml:space="preserve"> 多选测试</w:t>
            </w:r>
          </w:p>
        </w:tc>
      </w:tr>
      <w:tr w:rsidR="007906F0" w:rsidRPr="00645C45" w:rsidTr="00141ADA">
        <w:tc>
          <w:tcPr>
            <w:tcW w:w="155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lastRenderedPageBreak/>
              <w:t>测试目的</w:t>
            </w:r>
          </w:p>
        </w:tc>
        <w:tc>
          <w:tcPr>
            <w:tcW w:w="6735" w:type="dxa"/>
          </w:tcPr>
          <w:p w:rsidR="007906F0" w:rsidRPr="00645C45" w:rsidRDefault="007906F0" w:rsidP="00141ADA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45C45">
              <w:rPr>
                <w:rFonts w:ascii="微软雅黑" w:eastAsia="微软雅黑" w:hAnsi="微软雅黑" w:cs="Times New Roman"/>
                <w:sz w:val="24"/>
                <w:szCs w:val="24"/>
              </w:rPr>
              <w:t>测试</w:t>
            </w:r>
            <w:r w:rsidR="000746F3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筛选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功能</w:t>
            </w:r>
          </w:p>
        </w:tc>
      </w:tr>
    </w:tbl>
    <w:p w:rsidR="00FA3CB9" w:rsidRPr="00645C45" w:rsidRDefault="00FA3CB9" w:rsidP="00FA3CB9">
      <w:pPr>
        <w:pStyle w:val="2"/>
        <w:numPr>
          <w:ilvl w:val="1"/>
          <w:numId w:val="0"/>
        </w:numPr>
        <w:rPr>
          <w:rFonts w:ascii="微软雅黑" w:eastAsia="微软雅黑" w:hAnsi="微软雅黑"/>
        </w:rPr>
      </w:pPr>
      <w:bookmarkStart w:id="20" w:name="_Toc13407519"/>
      <w:r w:rsidRPr="00645C45">
        <w:rPr>
          <w:rFonts w:ascii="微软雅黑" w:eastAsia="微软雅黑" w:hAnsi="微软雅黑"/>
        </w:rPr>
        <w:t>3.4 测试用例</w:t>
      </w:r>
      <w:bookmarkEnd w:id="19"/>
      <w:bookmarkEnd w:id="20"/>
    </w:p>
    <w:p w:rsidR="00FA3CB9" w:rsidRPr="00645C45" w:rsidRDefault="00FA3CB9" w:rsidP="00FA3CB9">
      <w:pPr>
        <w:spacing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测试用例1:登陆模块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80"/>
        <w:gridCol w:w="3234"/>
      </w:tblGrid>
      <w:tr w:rsidR="00FA3CB9" w:rsidRPr="00645C45" w:rsidTr="00141ADA">
        <w:trPr>
          <w:trHeight w:val="586"/>
        </w:trPr>
        <w:tc>
          <w:tcPr>
            <w:tcW w:w="5056" w:type="dxa"/>
            <w:gridSpan w:val="2"/>
          </w:tcPr>
          <w:p w:rsidR="00FA3CB9" w:rsidRPr="00645C45" w:rsidRDefault="00FA3CB9" w:rsidP="00B40A07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输入</w:t>
            </w:r>
          </w:p>
        </w:tc>
        <w:tc>
          <w:tcPr>
            <w:tcW w:w="3234" w:type="dxa"/>
            <w:vMerge w:val="restart"/>
          </w:tcPr>
          <w:p w:rsidR="00FA3CB9" w:rsidRPr="00645C45" w:rsidRDefault="0014089C" w:rsidP="00141ADA">
            <w:pPr>
              <w:pStyle w:val="af1"/>
              <w:spacing w:beforeLines="150" w:before="468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FA3CB9" w:rsidRPr="00645C45">
              <w:rPr>
                <w:rFonts w:ascii="微软雅黑" w:eastAsia="微软雅黑" w:hAnsi="微软雅黑"/>
                <w:sz w:val="24"/>
              </w:rPr>
              <w:t>输出</w:t>
            </w:r>
          </w:p>
        </w:tc>
      </w:tr>
      <w:tr w:rsidR="00FA3CB9" w:rsidRPr="00645C45" w:rsidTr="00141ADA">
        <w:trPr>
          <w:trHeight w:val="521"/>
        </w:trPr>
        <w:tc>
          <w:tcPr>
            <w:tcW w:w="2376" w:type="dxa"/>
          </w:tcPr>
          <w:p w:rsidR="00FA3CB9" w:rsidRPr="00645C45" w:rsidRDefault="00FA3CB9" w:rsidP="00B40A07">
            <w:pPr>
              <w:pStyle w:val="af1"/>
              <w:spacing w:beforeLines="50" w:before="156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用户名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spacing w:beforeLines="50" w:before="156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密码</w:t>
            </w:r>
          </w:p>
        </w:tc>
        <w:tc>
          <w:tcPr>
            <w:tcW w:w="3234" w:type="dxa"/>
            <w:vMerge/>
          </w:tcPr>
          <w:p w:rsidR="00FA3CB9" w:rsidRPr="00645C45" w:rsidRDefault="00FA3CB9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</w:p>
        </w:tc>
      </w:tr>
      <w:tr w:rsidR="00FA3CB9" w:rsidRPr="00645C45" w:rsidTr="00141ADA">
        <w:trPr>
          <w:trHeight w:val="415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       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 12degf’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错误-用户名空</w:t>
            </w:r>
          </w:p>
        </w:tc>
      </w:tr>
      <w:tr w:rsidR="00FA3CB9" w:rsidRPr="00645C45" w:rsidTr="00141ADA">
        <w:trPr>
          <w:trHeight w:val="421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‘2345444’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‘1245623’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错误-用户名非法</w:t>
            </w:r>
          </w:p>
        </w:tc>
      </w:tr>
      <w:tr w:rsidR="00FA3CB9" w:rsidRPr="00645C45" w:rsidTr="00141ADA">
        <w:trPr>
          <w:trHeight w:val="412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‘134她5’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‘5868722’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错误-用户名非法</w:t>
            </w:r>
          </w:p>
        </w:tc>
      </w:tr>
      <w:tr w:rsidR="00FA3CB9" w:rsidRPr="00645C45" w:rsidTr="00141ADA">
        <w:trPr>
          <w:trHeight w:val="419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‘1233423’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       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错误-密码为空</w:t>
            </w:r>
          </w:p>
        </w:tc>
      </w:tr>
      <w:tr w:rsidR="00FA3CB9" w:rsidRPr="00645C45" w:rsidTr="00141ADA">
        <w:trPr>
          <w:trHeight w:val="411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‘1367121’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‘aig#345’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错误-密码非法</w:t>
            </w:r>
          </w:p>
        </w:tc>
      </w:tr>
      <w:tr w:rsidR="00FA3CB9" w:rsidRPr="00645C45" w:rsidTr="00141ADA">
        <w:trPr>
          <w:trHeight w:val="417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‘3235678’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‘fi 3556’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错误-密码非法</w:t>
            </w:r>
          </w:p>
        </w:tc>
      </w:tr>
      <w:tr w:rsidR="00FA3CB9" w:rsidRPr="00645C45" w:rsidTr="00141ADA">
        <w:trPr>
          <w:trHeight w:val="408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‘2452665’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‘35我69’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错误-密码非法</w:t>
            </w:r>
          </w:p>
        </w:tc>
      </w:tr>
      <w:tr w:rsidR="00FA3CB9" w:rsidRPr="00645C45" w:rsidTr="00141ADA">
        <w:trPr>
          <w:trHeight w:val="415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‘5521301’</w:t>
            </w:r>
          </w:p>
        </w:tc>
        <w:tc>
          <w:tcPr>
            <w:tcW w:w="2680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‘8805227’</w:t>
            </w:r>
          </w:p>
        </w:tc>
        <w:tc>
          <w:tcPr>
            <w:tcW w:w="3234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正确-登陆成功</w:t>
            </w:r>
          </w:p>
        </w:tc>
      </w:tr>
    </w:tbl>
    <w:p w:rsidR="00FA3CB9" w:rsidRPr="00645C45" w:rsidRDefault="00FA3CB9" w:rsidP="00FA3CB9">
      <w:pPr>
        <w:spacing w:beforeLines="100" w:before="312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测试用例2:</w:t>
      </w:r>
      <w:r w:rsidR="008918FD">
        <w:rPr>
          <w:rFonts w:ascii="微软雅黑" w:eastAsia="微软雅黑" w:hAnsi="微软雅黑" w:cs="Times New Roman" w:hint="eastAsia"/>
        </w:rPr>
        <w:t>类别内容查看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80"/>
        <w:gridCol w:w="3234"/>
      </w:tblGrid>
      <w:tr w:rsidR="00FA3CB9" w:rsidRPr="00645C45" w:rsidTr="00141ADA">
        <w:trPr>
          <w:trHeight w:val="345"/>
        </w:trPr>
        <w:tc>
          <w:tcPr>
            <w:tcW w:w="2376" w:type="dxa"/>
          </w:tcPr>
          <w:p w:rsidR="00FA3CB9" w:rsidRPr="00645C45" w:rsidRDefault="00FD592D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2680" w:type="dxa"/>
          </w:tcPr>
          <w:p w:rsidR="00FA3CB9" w:rsidRPr="00645C45" w:rsidRDefault="00EA15B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条目数量</w:t>
            </w:r>
          </w:p>
        </w:tc>
        <w:tc>
          <w:tcPr>
            <w:tcW w:w="3234" w:type="dxa"/>
          </w:tcPr>
          <w:p w:rsidR="00FA3CB9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FA3CB9" w:rsidRPr="00645C45">
              <w:rPr>
                <w:rFonts w:ascii="微软雅黑" w:eastAsia="微软雅黑" w:hAnsi="微软雅黑"/>
                <w:sz w:val="24"/>
              </w:rPr>
              <w:t>输出</w:t>
            </w:r>
          </w:p>
        </w:tc>
      </w:tr>
      <w:tr w:rsidR="00FA3CB9" w:rsidRPr="00645C45" w:rsidTr="00141ADA">
        <w:trPr>
          <w:trHeight w:val="318"/>
        </w:trPr>
        <w:tc>
          <w:tcPr>
            <w:tcW w:w="2376" w:type="dxa"/>
          </w:tcPr>
          <w:p w:rsidR="00FA3CB9" w:rsidRPr="00645C45" w:rsidRDefault="00FD592D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点击</w:t>
            </w:r>
            <w:r w:rsidR="00B01BDF">
              <w:rPr>
                <w:rFonts w:ascii="微软雅黑" w:eastAsia="微软雅黑" w:hAnsi="微软雅黑" w:hint="eastAsia"/>
                <w:sz w:val="24"/>
              </w:rPr>
              <w:t>相应</w:t>
            </w:r>
            <w:r>
              <w:rPr>
                <w:rFonts w:ascii="微软雅黑" w:eastAsia="微软雅黑" w:hAnsi="微软雅黑" w:hint="eastAsia"/>
                <w:sz w:val="24"/>
              </w:rPr>
              <w:t>类别</w:t>
            </w:r>
          </w:p>
        </w:tc>
        <w:tc>
          <w:tcPr>
            <w:tcW w:w="2680" w:type="dxa"/>
          </w:tcPr>
          <w:p w:rsidR="00FA3CB9" w:rsidRPr="00645C45" w:rsidRDefault="00EA15B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两三条</w:t>
            </w:r>
          </w:p>
        </w:tc>
        <w:tc>
          <w:tcPr>
            <w:tcW w:w="3234" w:type="dxa"/>
          </w:tcPr>
          <w:p w:rsidR="00FA3CB9" w:rsidRPr="00645C45" w:rsidRDefault="00AF3313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在右侧对话框显示条目</w:t>
            </w:r>
          </w:p>
        </w:tc>
      </w:tr>
      <w:tr w:rsidR="00FA3CB9" w:rsidRPr="00645C45" w:rsidTr="00141ADA">
        <w:trPr>
          <w:trHeight w:val="309"/>
        </w:trPr>
        <w:tc>
          <w:tcPr>
            <w:tcW w:w="2376" w:type="dxa"/>
          </w:tcPr>
          <w:p w:rsidR="00FA3CB9" w:rsidRPr="00645C45" w:rsidRDefault="00B01BD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点击相应类别</w:t>
            </w:r>
          </w:p>
        </w:tc>
        <w:tc>
          <w:tcPr>
            <w:tcW w:w="2680" w:type="dxa"/>
          </w:tcPr>
          <w:p w:rsidR="00FA3CB9" w:rsidRPr="00645C45" w:rsidRDefault="00B10200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无条目</w:t>
            </w:r>
          </w:p>
        </w:tc>
        <w:tc>
          <w:tcPr>
            <w:tcW w:w="3234" w:type="dxa"/>
          </w:tcPr>
          <w:p w:rsidR="00FA3CB9" w:rsidRPr="00645C45" w:rsidRDefault="00B10200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在右侧对话框显示无条目</w:t>
            </w:r>
          </w:p>
        </w:tc>
      </w:tr>
    </w:tbl>
    <w:p w:rsidR="00FA3CB9" w:rsidRPr="00645C45" w:rsidRDefault="00BE5AEF" w:rsidP="004C1F92">
      <w:pPr>
        <w:spacing w:beforeLines="50" w:before="156" w:afterLines="50" w:after="156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lastRenderedPageBreak/>
        <w:t>测</w:t>
      </w:r>
      <w:r w:rsidR="00FA3CB9" w:rsidRPr="00645C45">
        <w:rPr>
          <w:rFonts w:ascii="微软雅黑" w:eastAsia="微软雅黑" w:hAnsi="微软雅黑" w:cs="Times New Roman"/>
        </w:rPr>
        <w:t>试用例3:</w:t>
      </w:r>
      <w:r w:rsidR="00EF38A2">
        <w:rPr>
          <w:rFonts w:ascii="微软雅黑" w:eastAsia="微软雅黑" w:hAnsi="微软雅黑" w:cs="Times New Roman" w:hint="eastAsia"/>
        </w:rPr>
        <w:t>类别管理模块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80"/>
        <w:gridCol w:w="14"/>
        <w:gridCol w:w="3220"/>
        <w:gridCol w:w="40"/>
      </w:tblGrid>
      <w:tr w:rsidR="00FA3CB9" w:rsidRPr="00645C45" w:rsidTr="002D2294">
        <w:trPr>
          <w:gridAfter w:val="1"/>
          <w:wAfter w:w="40" w:type="dxa"/>
          <w:trHeight w:val="345"/>
        </w:trPr>
        <w:tc>
          <w:tcPr>
            <w:tcW w:w="2376" w:type="dxa"/>
          </w:tcPr>
          <w:p w:rsidR="00FA3CB9" w:rsidRPr="00645C45" w:rsidRDefault="00EA7925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2680" w:type="dxa"/>
          </w:tcPr>
          <w:p w:rsidR="00FA3CB9" w:rsidRPr="00645C45" w:rsidRDefault="003B2614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情况</w:t>
            </w:r>
          </w:p>
        </w:tc>
        <w:tc>
          <w:tcPr>
            <w:tcW w:w="3234" w:type="dxa"/>
            <w:gridSpan w:val="2"/>
          </w:tcPr>
          <w:p w:rsidR="00FA3CB9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FA3CB9" w:rsidRPr="00645C45">
              <w:rPr>
                <w:rFonts w:ascii="微软雅黑" w:eastAsia="微软雅黑" w:hAnsi="微软雅黑"/>
                <w:sz w:val="24"/>
              </w:rPr>
              <w:t>输出</w:t>
            </w:r>
          </w:p>
        </w:tc>
      </w:tr>
      <w:tr w:rsidR="00FA3CB9" w:rsidRPr="00645C45" w:rsidTr="002D2294">
        <w:trPr>
          <w:gridAfter w:val="1"/>
          <w:wAfter w:w="40" w:type="dxa"/>
          <w:trHeight w:val="318"/>
        </w:trPr>
        <w:tc>
          <w:tcPr>
            <w:tcW w:w="2376" w:type="dxa"/>
          </w:tcPr>
          <w:p w:rsidR="00FA3CB9" w:rsidRPr="00645C45" w:rsidRDefault="00620100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删除类别</w:t>
            </w:r>
          </w:p>
        </w:tc>
        <w:tc>
          <w:tcPr>
            <w:tcW w:w="2680" w:type="dxa"/>
          </w:tcPr>
          <w:p w:rsidR="00FA3CB9" w:rsidRPr="00645C45" w:rsidRDefault="006B35C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AB2225" wp14:editId="1449D9F5">
                      <wp:simplePos x="0" y="0"/>
                      <wp:positionH relativeFrom="column">
                        <wp:posOffset>-67887</wp:posOffset>
                      </wp:positionH>
                      <wp:positionV relativeFrom="paragraph">
                        <wp:posOffset>808</wp:posOffset>
                      </wp:positionV>
                      <wp:extent cx="1706418" cy="401262"/>
                      <wp:effectExtent l="0" t="0" r="27305" b="37465"/>
                      <wp:wrapNone/>
                      <wp:docPr id="3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6418" cy="4012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7B5C4A" id="直线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.05pt" to="12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" strokecolor="#4579b8 [3044]"/>
                  </w:pict>
                </mc:Fallback>
              </mc:AlternateContent>
            </w:r>
          </w:p>
        </w:tc>
        <w:tc>
          <w:tcPr>
            <w:tcW w:w="3234" w:type="dxa"/>
            <w:gridSpan w:val="2"/>
          </w:tcPr>
          <w:p w:rsidR="00FA3CB9" w:rsidRPr="00645C45" w:rsidRDefault="006B35C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删除成功</w:t>
            </w:r>
          </w:p>
        </w:tc>
      </w:tr>
      <w:tr w:rsidR="00FA3CB9" w:rsidRPr="00645C45" w:rsidTr="002D2294">
        <w:trPr>
          <w:gridAfter w:val="1"/>
          <w:wAfter w:w="40" w:type="dxa"/>
          <w:trHeight w:val="309"/>
        </w:trPr>
        <w:tc>
          <w:tcPr>
            <w:tcW w:w="2376" w:type="dxa"/>
          </w:tcPr>
          <w:p w:rsidR="00FA3CB9" w:rsidRPr="00645C45" w:rsidRDefault="003F604E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修改类别名称</w:t>
            </w:r>
          </w:p>
        </w:tc>
        <w:tc>
          <w:tcPr>
            <w:tcW w:w="2680" w:type="dxa"/>
          </w:tcPr>
          <w:p w:rsidR="00FA3CB9" w:rsidRPr="00645C45" w:rsidRDefault="00704B6E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名称修改</w:t>
            </w:r>
          </w:p>
        </w:tc>
        <w:tc>
          <w:tcPr>
            <w:tcW w:w="3234" w:type="dxa"/>
            <w:gridSpan w:val="2"/>
          </w:tcPr>
          <w:p w:rsidR="00FA3CB9" w:rsidRPr="00645C45" w:rsidRDefault="007907C6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更新类别名称</w:t>
            </w:r>
          </w:p>
        </w:tc>
      </w:tr>
      <w:tr w:rsidR="00FA3CB9" w:rsidRPr="00645C45" w:rsidTr="002D2294">
        <w:trPr>
          <w:gridAfter w:val="1"/>
          <w:wAfter w:w="40" w:type="dxa"/>
          <w:trHeight w:val="285"/>
        </w:trPr>
        <w:tc>
          <w:tcPr>
            <w:tcW w:w="2376" w:type="dxa"/>
          </w:tcPr>
          <w:p w:rsidR="00FA3CB9" w:rsidRPr="00645C45" w:rsidRDefault="00FA3CB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添加</w:t>
            </w:r>
            <w:r w:rsidR="00573D9B">
              <w:rPr>
                <w:rFonts w:ascii="微软雅黑" w:eastAsia="微软雅黑" w:hAnsi="微软雅黑" w:hint="eastAsia"/>
                <w:sz w:val="24"/>
              </w:rPr>
              <w:t>类别</w:t>
            </w:r>
          </w:p>
        </w:tc>
        <w:tc>
          <w:tcPr>
            <w:tcW w:w="2680" w:type="dxa"/>
          </w:tcPr>
          <w:p w:rsidR="00FA3CB9" w:rsidRPr="00645C45" w:rsidRDefault="00462BC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没有输入类别名称</w:t>
            </w:r>
          </w:p>
        </w:tc>
        <w:tc>
          <w:tcPr>
            <w:tcW w:w="3234" w:type="dxa"/>
            <w:gridSpan w:val="2"/>
          </w:tcPr>
          <w:p w:rsidR="00FA3CB9" w:rsidRPr="00645C45" w:rsidRDefault="00462BCF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类别添加失败</w:t>
            </w:r>
            <w:r w:rsidR="00AD4173">
              <w:rPr>
                <w:rFonts w:ascii="微软雅黑" w:eastAsia="微软雅黑" w:hAnsi="微软雅黑" w:hint="eastAsia"/>
                <w:sz w:val="24"/>
              </w:rPr>
              <w:t>-没有输入名称</w:t>
            </w:r>
          </w:p>
        </w:tc>
      </w:tr>
      <w:tr w:rsidR="00AD4173" w:rsidRPr="00645C45" w:rsidTr="002D2294">
        <w:trPr>
          <w:gridAfter w:val="1"/>
          <w:wAfter w:w="40" w:type="dxa"/>
          <w:trHeight w:val="285"/>
        </w:trPr>
        <w:tc>
          <w:tcPr>
            <w:tcW w:w="2376" w:type="dxa"/>
          </w:tcPr>
          <w:p w:rsidR="00AD4173" w:rsidRPr="00645C45" w:rsidRDefault="00AD03BB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 w:rsidRPr="00645C45">
              <w:rPr>
                <w:rFonts w:ascii="微软雅黑" w:eastAsia="微软雅黑" w:hAnsi="微软雅黑"/>
                <w:sz w:val="24"/>
              </w:rPr>
              <w:t>添加</w:t>
            </w:r>
            <w:r>
              <w:rPr>
                <w:rFonts w:ascii="微软雅黑" w:eastAsia="微软雅黑" w:hAnsi="微软雅黑" w:hint="eastAsia"/>
                <w:sz w:val="24"/>
              </w:rPr>
              <w:t>类别</w:t>
            </w:r>
          </w:p>
        </w:tc>
        <w:tc>
          <w:tcPr>
            <w:tcW w:w="2680" w:type="dxa"/>
          </w:tcPr>
          <w:p w:rsidR="00AD4173" w:rsidRDefault="00AD03BB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输入名称并添加</w:t>
            </w:r>
          </w:p>
        </w:tc>
        <w:tc>
          <w:tcPr>
            <w:tcW w:w="3234" w:type="dxa"/>
            <w:gridSpan w:val="2"/>
          </w:tcPr>
          <w:p w:rsidR="00AD4173" w:rsidRDefault="00F94089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成功添加并增加类别条目</w:t>
            </w:r>
          </w:p>
        </w:tc>
      </w:tr>
      <w:tr w:rsidR="00E83C48" w:rsidRPr="00645C45" w:rsidTr="002D2294">
        <w:trPr>
          <w:trHeight w:val="289"/>
        </w:trPr>
        <w:tc>
          <w:tcPr>
            <w:tcW w:w="2376" w:type="dxa"/>
          </w:tcPr>
          <w:p w:rsidR="00E83C48" w:rsidRPr="00645C45" w:rsidRDefault="001A2A43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导出个人设置信息</w:t>
            </w:r>
          </w:p>
        </w:tc>
        <w:tc>
          <w:tcPr>
            <w:tcW w:w="2694" w:type="dxa"/>
            <w:gridSpan w:val="2"/>
          </w:tcPr>
          <w:p w:rsidR="00E83C48" w:rsidRPr="00645C45" w:rsidRDefault="00F102F4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导出条件不符合</w:t>
            </w:r>
          </w:p>
        </w:tc>
        <w:tc>
          <w:tcPr>
            <w:tcW w:w="3260" w:type="dxa"/>
            <w:gridSpan w:val="2"/>
          </w:tcPr>
          <w:p w:rsidR="00E83C48" w:rsidRPr="00645C45" w:rsidRDefault="00F102F4" w:rsidP="00F102F4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导出失败</w:t>
            </w:r>
          </w:p>
        </w:tc>
      </w:tr>
    </w:tbl>
    <w:p w:rsidR="009A3AE4" w:rsidRPr="00645C45" w:rsidRDefault="009A3AE4" w:rsidP="009A3AE4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</w:t>
      </w:r>
      <w:r w:rsidR="002D2294">
        <w:rPr>
          <w:rFonts w:ascii="微软雅黑" w:eastAsia="微软雅黑" w:hAnsi="微软雅黑" w:cs="Times New Roman"/>
        </w:rPr>
        <w:t>4</w:t>
      </w:r>
      <w:r w:rsidRPr="00645C45">
        <w:rPr>
          <w:rFonts w:ascii="微软雅黑" w:eastAsia="微软雅黑" w:hAnsi="微软雅黑" w:cs="Times New Roman"/>
        </w:rPr>
        <w:t>:</w:t>
      </w:r>
      <w:r w:rsidR="00136798">
        <w:rPr>
          <w:rFonts w:ascii="微软雅黑" w:eastAsia="微软雅黑" w:hAnsi="微软雅黑" w:cs="Times New Roman" w:hint="eastAsia"/>
        </w:rPr>
        <w:t>标记模块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111"/>
      </w:tblGrid>
      <w:tr w:rsidR="00224322" w:rsidRPr="00645C45" w:rsidTr="00F2677C">
        <w:tc>
          <w:tcPr>
            <w:tcW w:w="4219" w:type="dxa"/>
          </w:tcPr>
          <w:p w:rsidR="00224322" w:rsidRPr="00645C45" w:rsidRDefault="00224322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4111" w:type="dxa"/>
          </w:tcPr>
          <w:p w:rsidR="00224322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224322">
              <w:rPr>
                <w:rFonts w:ascii="微软雅黑" w:eastAsia="微软雅黑" w:hAnsi="微软雅黑" w:hint="eastAsia"/>
                <w:sz w:val="24"/>
              </w:rPr>
              <w:t>显示</w:t>
            </w:r>
          </w:p>
        </w:tc>
      </w:tr>
      <w:tr w:rsidR="00224322" w:rsidRPr="00645C45" w:rsidTr="00F2677C">
        <w:trPr>
          <w:trHeight w:val="70"/>
        </w:trPr>
        <w:tc>
          <w:tcPr>
            <w:tcW w:w="4219" w:type="dxa"/>
          </w:tcPr>
          <w:p w:rsidR="00224322" w:rsidRPr="00645C45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添加评分</w:t>
            </w:r>
          </w:p>
        </w:tc>
        <w:tc>
          <w:tcPr>
            <w:tcW w:w="4111" w:type="dxa"/>
          </w:tcPr>
          <w:p w:rsidR="00224322" w:rsidRPr="00645C45" w:rsidRDefault="00F2677C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相应评分</w:t>
            </w:r>
          </w:p>
        </w:tc>
      </w:tr>
      <w:tr w:rsidR="00224322" w:rsidRPr="00645C45" w:rsidTr="00F2677C">
        <w:trPr>
          <w:trHeight w:val="70"/>
        </w:trPr>
        <w:tc>
          <w:tcPr>
            <w:tcW w:w="4219" w:type="dxa"/>
          </w:tcPr>
          <w:p w:rsidR="00224322" w:rsidRPr="00645C45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添加旗标</w:t>
            </w:r>
          </w:p>
        </w:tc>
        <w:tc>
          <w:tcPr>
            <w:tcW w:w="4111" w:type="dxa"/>
          </w:tcPr>
          <w:p w:rsidR="00224322" w:rsidRPr="00645C45" w:rsidRDefault="00D12327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增加</w:t>
            </w:r>
            <w:r w:rsidR="00FA087F">
              <w:rPr>
                <w:rFonts w:ascii="微软雅黑" w:eastAsia="微软雅黑" w:hAnsi="微软雅黑" w:hint="eastAsia"/>
                <w:sz w:val="24"/>
              </w:rPr>
              <w:t>收藏</w:t>
            </w:r>
            <w:r>
              <w:rPr>
                <w:rFonts w:ascii="微软雅黑" w:eastAsia="微软雅黑" w:hAnsi="微软雅黑" w:hint="eastAsia"/>
                <w:sz w:val="24"/>
              </w:rPr>
              <w:t>数并更新到相应的类别</w:t>
            </w:r>
          </w:p>
        </w:tc>
      </w:tr>
      <w:tr w:rsidR="00224322" w:rsidRPr="00645C45" w:rsidTr="00F2677C">
        <w:trPr>
          <w:trHeight w:val="289"/>
        </w:trPr>
        <w:tc>
          <w:tcPr>
            <w:tcW w:w="4219" w:type="dxa"/>
          </w:tcPr>
          <w:p w:rsidR="00224322" w:rsidRPr="004B4B70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添加备注</w:t>
            </w:r>
          </w:p>
        </w:tc>
        <w:tc>
          <w:tcPr>
            <w:tcW w:w="4111" w:type="dxa"/>
          </w:tcPr>
          <w:p w:rsidR="00224322" w:rsidRPr="00645C45" w:rsidRDefault="00276A7B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已添加的备注</w:t>
            </w:r>
          </w:p>
        </w:tc>
      </w:tr>
      <w:tr w:rsidR="00224322" w:rsidRPr="00645C45" w:rsidTr="00F2677C">
        <w:trPr>
          <w:trHeight w:val="289"/>
        </w:trPr>
        <w:tc>
          <w:tcPr>
            <w:tcW w:w="4219" w:type="dxa"/>
          </w:tcPr>
          <w:p w:rsidR="00224322" w:rsidRPr="00645C45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添加阅读状态</w:t>
            </w:r>
          </w:p>
        </w:tc>
        <w:tc>
          <w:tcPr>
            <w:tcW w:w="4111" w:type="dxa"/>
          </w:tcPr>
          <w:p w:rsidR="00224322" w:rsidRPr="00645C45" w:rsidRDefault="00C804A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阅读状态</w:t>
            </w:r>
          </w:p>
        </w:tc>
      </w:tr>
      <w:tr w:rsidR="004B4B70" w:rsidRPr="00645C45" w:rsidTr="00F2677C">
        <w:trPr>
          <w:trHeight w:val="289"/>
        </w:trPr>
        <w:tc>
          <w:tcPr>
            <w:tcW w:w="4219" w:type="dxa"/>
          </w:tcPr>
          <w:p w:rsidR="004B4B70" w:rsidRDefault="004B4B70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添加标签</w:t>
            </w:r>
          </w:p>
        </w:tc>
        <w:tc>
          <w:tcPr>
            <w:tcW w:w="4111" w:type="dxa"/>
          </w:tcPr>
          <w:p w:rsidR="004B4B70" w:rsidRDefault="00C804A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相应的标签</w:t>
            </w:r>
          </w:p>
        </w:tc>
      </w:tr>
    </w:tbl>
    <w:p w:rsidR="00CF19A5" w:rsidRPr="00645C45" w:rsidRDefault="00CF19A5" w:rsidP="00CF19A5">
      <w:pPr>
        <w:spacing w:beforeLines="50" w:before="156" w:afterLines="50" w:after="156"/>
        <w:rPr>
          <w:rFonts w:ascii="微软雅黑" w:eastAsia="微软雅黑" w:hAnsi="微软雅黑" w:cs="Times New Roman"/>
        </w:rPr>
      </w:pPr>
      <w:r w:rsidRPr="00645C45">
        <w:rPr>
          <w:rFonts w:ascii="微软雅黑" w:eastAsia="微软雅黑" w:hAnsi="微软雅黑" w:cs="Times New Roman"/>
        </w:rPr>
        <w:t>测试用例</w:t>
      </w:r>
      <w:r>
        <w:rPr>
          <w:rFonts w:ascii="微软雅黑" w:eastAsia="微软雅黑" w:hAnsi="微软雅黑" w:cs="Times New Roman"/>
        </w:rPr>
        <w:t>6</w:t>
      </w:r>
      <w:r w:rsidRPr="00645C45">
        <w:rPr>
          <w:rFonts w:ascii="微软雅黑" w:eastAsia="微软雅黑" w:hAnsi="微软雅黑" w:cs="Times New Roman"/>
        </w:rPr>
        <w:t>:</w:t>
      </w:r>
      <w:r w:rsidR="000D06EE">
        <w:rPr>
          <w:rFonts w:ascii="微软雅黑" w:eastAsia="微软雅黑" w:hAnsi="微软雅黑" w:cs="Times New Roman" w:hint="eastAsia"/>
        </w:rPr>
        <w:t>筛选</w:t>
      </w:r>
      <w:r>
        <w:rPr>
          <w:rFonts w:ascii="微软雅黑" w:eastAsia="微软雅黑" w:hAnsi="微软雅黑" w:cs="Times New Roman" w:hint="eastAsia"/>
        </w:rPr>
        <w:t>模块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111"/>
      </w:tblGrid>
      <w:tr w:rsidR="00CF19A5" w:rsidRPr="00645C45" w:rsidTr="00141ADA">
        <w:tc>
          <w:tcPr>
            <w:tcW w:w="4219" w:type="dxa"/>
          </w:tcPr>
          <w:p w:rsidR="00CF19A5" w:rsidRPr="00645C45" w:rsidRDefault="00CF19A5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操作</w:t>
            </w:r>
          </w:p>
        </w:tc>
        <w:tc>
          <w:tcPr>
            <w:tcW w:w="4111" w:type="dxa"/>
          </w:tcPr>
          <w:p w:rsidR="00CF19A5" w:rsidRPr="00645C45" w:rsidRDefault="0014089C" w:rsidP="00141ADA">
            <w:pPr>
              <w:pStyle w:val="af1"/>
              <w:ind w:firstLineChars="0" w:firstLine="0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预期</w:t>
            </w:r>
            <w:r w:rsidR="00CF19A5">
              <w:rPr>
                <w:rFonts w:ascii="微软雅黑" w:eastAsia="微软雅黑" w:hAnsi="微软雅黑" w:hint="eastAsia"/>
                <w:sz w:val="24"/>
              </w:rPr>
              <w:t>显示</w:t>
            </w:r>
          </w:p>
        </w:tc>
      </w:tr>
      <w:tr w:rsidR="00CF19A5" w:rsidRPr="00645C45" w:rsidTr="00141ADA">
        <w:trPr>
          <w:trHeight w:val="70"/>
        </w:trPr>
        <w:tc>
          <w:tcPr>
            <w:tcW w:w="4219" w:type="dxa"/>
          </w:tcPr>
          <w:p w:rsidR="00CF19A5" w:rsidRPr="00645C45" w:rsidRDefault="00F478DD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 w:rsidRPr="00F478DD">
              <w:rPr>
                <w:rFonts w:ascii="微软雅黑" w:eastAsia="微软雅黑" w:hAnsi="微软雅黑" w:hint="eastAsia"/>
                <w:sz w:val="24"/>
              </w:rPr>
              <w:t>选择语言或者分类</w:t>
            </w:r>
          </w:p>
        </w:tc>
        <w:tc>
          <w:tcPr>
            <w:tcW w:w="4111" w:type="dxa"/>
          </w:tcPr>
          <w:p w:rsidR="00CF19A5" w:rsidRPr="00645C45" w:rsidRDefault="00921763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相应的语言类别条目</w:t>
            </w:r>
          </w:p>
        </w:tc>
      </w:tr>
      <w:tr w:rsidR="00CF19A5" w:rsidRPr="00645C45" w:rsidTr="00141ADA">
        <w:trPr>
          <w:trHeight w:val="70"/>
        </w:trPr>
        <w:tc>
          <w:tcPr>
            <w:tcW w:w="4219" w:type="dxa"/>
          </w:tcPr>
          <w:p w:rsidR="00CF19A5" w:rsidRPr="00645C45" w:rsidRDefault="006C05CF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搜索关键字（无相应条目）</w:t>
            </w:r>
          </w:p>
        </w:tc>
        <w:tc>
          <w:tcPr>
            <w:tcW w:w="4111" w:type="dxa"/>
          </w:tcPr>
          <w:p w:rsidR="00CF19A5" w:rsidRPr="00645C45" w:rsidRDefault="00B550A1" w:rsidP="00B550A1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搜索结果为空</w:t>
            </w:r>
          </w:p>
        </w:tc>
      </w:tr>
      <w:tr w:rsidR="00CF19A5" w:rsidRPr="00645C45" w:rsidTr="00141ADA">
        <w:trPr>
          <w:trHeight w:val="289"/>
        </w:trPr>
        <w:tc>
          <w:tcPr>
            <w:tcW w:w="4219" w:type="dxa"/>
          </w:tcPr>
          <w:p w:rsidR="00CF19A5" w:rsidRPr="004B4B70" w:rsidRDefault="00EE7E9B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搜索关键字（有相应条目）</w:t>
            </w:r>
          </w:p>
        </w:tc>
        <w:tc>
          <w:tcPr>
            <w:tcW w:w="4111" w:type="dxa"/>
          </w:tcPr>
          <w:p w:rsidR="00CF19A5" w:rsidRPr="00645C45" w:rsidRDefault="00CE49B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相应搜索结果</w:t>
            </w:r>
          </w:p>
        </w:tc>
      </w:tr>
      <w:tr w:rsidR="00CF19A5" w:rsidRPr="00645C45" w:rsidTr="00141ADA">
        <w:trPr>
          <w:trHeight w:val="289"/>
        </w:trPr>
        <w:tc>
          <w:tcPr>
            <w:tcW w:w="4219" w:type="dxa"/>
          </w:tcPr>
          <w:p w:rsidR="00CF19A5" w:rsidRPr="00645C45" w:rsidRDefault="005A70B5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887F97">
              <w:rPr>
                <w:rFonts w:ascii="微软雅黑" w:eastAsia="微软雅黑" w:hAnsi="微软雅黑" w:hint="eastAsia"/>
                <w:sz w:val="24"/>
              </w:rPr>
              <w:t>（默认）</w:t>
            </w:r>
          </w:p>
        </w:tc>
        <w:tc>
          <w:tcPr>
            <w:tcW w:w="4111" w:type="dxa"/>
          </w:tcPr>
          <w:p w:rsidR="00CF19A5" w:rsidRPr="00645C45" w:rsidRDefault="0044715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按Star添加时间排序</w:t>
            </w:r>
          </w:p>
        </w:tc>
      </w:tr>
      <w:tr w:rsidR="00CF19A5" w:rsidRPr="00645C45" w:rsidTr="00141ADA">
        <w:trPr>
          <w:trHeight w:val="289"/>
        </w:trPr>
        <w:tc>
          <w:tcPr>
            <w:tcW w:w="4219" w:type="dxa"/>
          </w:tcPr>
          <w:p w:rsidR="00CF19A5" w:rsidRDefault="007063F8" w:rsidP="00883DE0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排序</w:t>
            </w:r>
            <w:r w:rsidR="001E755B">
              <w:rPr>
                <w:rFonts w:ascii="微软雅黑" w:eastAsia="微软雅黑" w:hAnsi="微软雅黑" w:hint="eastAsia"/>
                <w:sz w:val="24"/>
              </w:rPr>
              <w:t>（</w:t>
            </w:r>
            <w:r w:rsidR="001E755B" w:rsidRPr="001E755B">
              <w:rPr>
                <w:rFonts w:ascii="微软雅黑" w:eastAsia="微软雅黑" w:hAnsi="微软雅黑" w:hint="eastAsia"/>
                <w:sz w:val="24"/>
              </w:rPr>
              <w:t>stars 数量</w:t>
            </w:r>
            <w:r w:rsidR="001E755B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CF19A5" w:rsidRDefault="004270A7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1E755B">
              <w:rPr>
                <w:rFonts w:ascii="微软雅黑" w:eastAsia="微软雅黑" w:hAnsi="微软雅黑" w:hint="eastAsia"/>
                <w:sz w:val="24"/>
              </w:rPr>
              <w:t>stars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排序（</w:t>
            </w:r>
            <w:r w:rsidRPr="0030760E">
              <w:rPr>
                <w:rFonts w:ascii="微软雅黑" w:eastAsia="微软雅黑" w:hAnsi="微软雅黑" w:hint="eastAsia"/>
                <w:sz w:val="24"/>
              </w:rPr>
              <w:t>forks 数量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AE5807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30760E">
              <w:rPr>
                <w:rFonts w:ascii="微软雅黑" w:eastAsia="微软雅黑" w:hAnsi="微软雅黑" w:hint="eastAsia"/>
                <w:sz w:val="24"/>
              </w:rPr>
              <w:t>forks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9E032E">
              <w:rPr>
                <w:rFonts w:ascii="微软雅黑" w:eastAsia="微软雅黑" w:hAnsi="微软雅黑" w:hint="eastAsia"/>
                <w:sz w:val="24"/>
              </w:rPr>
              <w:t>（</w:t>
            </w:r>
            <w:r w:rsidR="009E032E" w:rsidRPr="009E032E">
              <w:rPr>
                <w:rFonts w:ascii="微软雅黑" w:eastAsia="微软雅黑" w:hAnsi="微软雅黑" w:hint="eastAsia"/>
                <w:sz w:val="24"/>
              </w:rPr>
              <w:t>watchers 数量</w:t>
            </w:r>
            <w:r w:rsidR="009E032E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Pr="003F3EAE" w:rsidRDefault="003F3EAE" w:rsidP="003F3EAE"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9E032E">
              <w:rPr>
                <w:rFonts w:ascii="微软雅黑" w:eastAsia="微软雅黑" w:hAnsi="微软雅黑" w:hint="eastAsia"/>
                <w:sz w:val="24"/>
              </w:rPr>
              <w:t>watchers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9A64F6">
              <w:rPr>
                <w:rFonts w:ascii="微软雅黑" w:eastAsia="微软雅黑" w:hAnsi="微软雅黑" w:hint="eastAsia"/>
                <w:sz w:val="24"/>
              </w:rPr>
              <w:t>（</w:t>
            </w:r>
            <w:r w:rsidR="009A64F6" w:rsidRPr="009A64F6">
              <w:rPr>
                <w:rFonts w:ascii="微软雅黑" w:eastAsia="微软雅黑" w:hAnsi="微软雅黑" w:hint="eastAsia"/>
                <w:sz w:val="24"/>
              </w:rPr>
              <w:t>创建时间</w:t>
            </w:r>
            <w:r w:rsidR="009A64F6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9A64F6">
              <w:rPr>
                <w:rFonts w:ascii="微软雅黑" w:eastAsia="微软雅黑" w:hAnsi="微软雅黑" w:hint="eastAsia"/>
                <w:sz w:val="24"/>
              </w:rPr>
              <w:t>创建时间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（</w:t>
            </w:r>
            <w:r w:rsidR="006133B9" w:rsidRPr="006133B9">
              <w:rPr>
                <w:rFonts w:ascii="微软雅黑" w:eastAsia="微软雅黑" w:hAnsi="微软雅黑" w:hint="eastAsia"/>
                <w:sz w:val="24"/>
              </w:rPr>
              <w:t>更新时间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6133B9">
              <w:rPr>
                <w:rFonts w:ascii="微软雅黑" w:eastAsia="微软雅黑" w:hAnsi="微软雅黑" w:hint="eastAsia"/>
                <w:sz w:val="24"/>
              </w:rPr>
              <w:t>更新时间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（</w:t>
            </w:r>
            <w:r w:rsidR="006133B9" w:rsidRPr="006133B9">
              <w:rPr>
                <w:rFonts w:ascii="微软雅黑" w:eastAsia="微软雅黑" w:hAnsi="微软雅黑" w:hint="eastAsia"/>
                <w:sz w:val="24"/>
              </w:rPr>
              <w:t>推送时间</w:t>
            </w:r>
            <w:r w:rsidR="006133B9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6133B9">
              <w:rPr>
                <w:rFonts w:ascii="微软雅黑" w:eastAsia="微软雅黑" w:hAnsi="微软雅黑" w:hint="eastAsia"/>
                <w:sz w:val="24"/>
              </w:rPr>
              <w:t>推送时间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E5143D">
              <w:rPr>
                <w:rFonts w:ascii="微软雅黑" w:eastAsia="微软雅黑" w:hAnsi="微软雅黑" w:hint="eastAsia"/>
                <w:sz w:val="24"/>
              </w:rPr>
              <w:t>（</w:t>
            </w:r>
            <w:r w:rsidR="003F3EAE" w:rsidRPr="00883DE0">
              <w:rPr>
                <w:rFonts w:ascii="微软雅黑" w:eastAsia="微软雅黑" w:hAnsi="微软雅黑" w:hint="eastAsia"/>
                <w:sz w:val="24"/>
              </w:rPr>
              <w:t>评分</w:t>
            </w:r>
            <w:r w:rsidR="00E5143D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883DE0">
              <w:rPr>
                <w:rFonts w:ascii="微软雅黑" w:eastAsia="微软雅黑" w:hAnsi="微软雅黑" w:hint="eastAsia"/>
                <w:sz w:val="24"/>
              </w:rPr>
              <w:t>评分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（</w:t>
            </w:r>
            <w:r w:rsidR="00883DE0" w:rsidRPr="00883DE0">
              <w:rPr>
                <w:rFonts w:ascii="微软雅黑" w:eastAsia="微软雅黑" w:hAnsi="微软雅黑" w:hint="eastAsia"/>
                <w:sz w:val="24"/>
              </w:rPr>
              <w:t>大小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883DE0">
              <w:rPr>
                <w:rFonts w:ascii="微软雅黑" w:eastAsia="微软雅黑" w:hAnsi="微软雅黑" w:hint="eastAsia"/>
                <w:sz w:val="24"/>
              </w:rPr>
              <w:t>大小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30760E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（</w:t>
            </w:r>
            <w:r w:rsidR="00883DE0" w:rsidRPr="00883DE0">
              <w:rPr>
                <w:rFonts w:ascii="微软雅黑" w:eastAsia="微软雅黑" w:hAnsi="微软雅黑" w:hint="eastAsia"/>
                <w:sz w:val="24"/>
              </w:rPr>
              <w:t>open issues 数量</w:t>
            </w:r>
            <w:r w:rsidR="00883DE0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3F3EA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按</w:t>
            </w:r>
            <w:r w:rsidRPr="00883DE0">
              <w:rPr>
                <w:rFonts w:ascii="微软雅黑" w:eastAsia="微软雅黑" w:hAnsi="微软雅黑" w:hint="eastAsia"/>
                <w:sz w:val="24"/>
              </w:rPr>
              <w:t>open issues 数量</w:t>
            </w:r>
            <w:r>
              <w:rPr>
                <w:rFonts w:ascii="微软雅黑" w:eastAsia="微软雅黑" w:hAnsi="微软雅黑" w:hint="eastAsia"/>
                <w:sz w:val="24"/>
              </w:rPr>
              <w:t>排序</w:t>
            </w:r>
          </w:p>
        </w:tc>
      </w:tr>
      <w:tr w:rsidR="0030760E" w:rsidRPr="00645C45" w:rsidTr="00141ADA">
        <w:trPr>
          <w:trHeight w:val="289"/>
        </w:trPr>
        <w:tc>
          <w:tcPr>
            <w:tcW w:w="4219" w:type="dxa"/>
          </w:tcPr>
          <w:p w:rsidR="0030760E" w:rsidRDefault="000B1433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</w:t>
            </w:r>
            <w:r w:rsidR="00375948">
              <w:rPr>
                <w:rFonts w:ascii="微软雅黑" w:eastAsia="微软雅黑" w:hAnsi="微软雅黑" w:hint="eastAsia"/>
                <w:sz w:val="24"/>
              </w:rPr>
              <w:t>（单选</w:t>
            </w:r>
            <w:r w:rsidR="000908ED">
              <w:rPr>
                <w:rFonts w:ascii="微软雅黑" w:eastAsia="微软雅黑" w:hAnsi="微软雅黑" w:hint="eastAsia"/>
                <w:sz w:val="24"/>
              </w:rPr>
              <w:t>未读</w:t>
            </w:r>
            <w:r w:rsidR="00375948"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30760E" w:rsidRDefault="00126150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显示未读的条目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0908ED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过滤器（单选</w:t>
            </w:r>
            <w:r w:rsidRPr="000908ED">
              <w:rPr>
                <w:rFonts w:ascii="微软雅黑" w:eastAsia="微软雅黑" w:hAnsi="微软雅黑" w:hint="eastAsia"/>
                <w:sz w:val="24"/>
              </w:rPr>
              <w:t>有旗标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0908ED" w:rsidRDefault="002F0CDD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126150" w:rsidRPr="000908ED">
              <w:rPr>
                <w:rFonts w:ascii="微软雅黑" w:eastAsia="微软雅黑" w:hAnsi="微软雅黑" w:hint="eastAsia"/>
                <w:sz w:val="24"/>
              </w:rPr>
              <w:t>有旗标</w:t>
            </w:r>
            <w:r w:rsidR="00F663CE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810A24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过滤器（单选</w:t>
            </w:r>
            <w:r w:rsidRPr="00810A24">
              <w:rPr>
                <w:rFonts w:ascii="微软雅黑" w:eastAsia="微软雅黑" w:hAnsi="微软雅黑" w:hint="eastAsia"/>
                <w:sz w:val="24"/>
              </w:rPr>
              <w:t>有备注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126150" w:rsidRPr="00810A24">
              <w:rPr>
                <w:rFonts w:ascii="微软雅黑" w:eastAsia="微软雅黑" w:hAnsi="微软雅黑" w:hint="eastAsia"/>
                <w:sz w:val="24"/>
              </w:rPr>
              <w:t>有备注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Pr="00683F67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</w:t>
            </w:r>
            <w:r w:rsidR="00073CE4">
              <w:rPr>
                <w:rFonts w:ascii="微软雅黑" w:eastAsia="微软雅黑" w:hAnsi="微软雅黑" w:hint="eastAsia"/>
                <w:sz w:val="24"/>
              </w:rPr>
              <w:t>选</w:t>
            </w:r>
            <w:r>
              <w:rPr>
                <w:rFonts w:ascii="微软雅黑" w:eastAsia="微软雅黑" w:hAnsi="微软雅黑" w:hint="eastAsia"/>
                <w:sz w:val="24"/>
              </w:rPr>
              <w:t>未读、有旗标）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073CE4">
              <w:rPr>
                <w:rFonts w:ascii="微软雅黑" w:eastAsia="微软雅黑" w:hAnsi="微软雅黑" w:hint="eastAsia"/>
                <w:sz w:val="24"/>
              </w:rPr>
              <w:t>未读或有旗标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Pr="00683F67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过滤器（选未读、有备注）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8234E8">
              <w:rPr>
                <w:rFonts w:ascii="微软雅黑" w:eastAsia="微软雅黑" w:hAnsi="微软雅黑" w:hint="eastAsia"/>
                <w:sz w:val="24"/>
              </w:rPr>
              <w:t>未读或有备注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的条目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过滤器（选有旗标、有备注）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616C68">
              <w:rPr>
                <w:rFonts w:ascii="微软雅黑" w:eastAsia="微软雅黑" w:hAnsi="微软雅黑" w:hint="eastAsia"/>
                <w:sz w:val="24"/>
              </w:rPr>
              <w:t>有旗标或有备注的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条目</w:t>
            </w:r>
          </w:p>
        </w:tc>
      </w:tr>
      <w:tr w:rsidR="000908ED" w:rsidRPr="00645C45" w:rsidTr="00141ADA">
        <w:trPr>
          <w:trHeight w:val="289"/>
        </w:trPr>
        <w:tc>
          <w:tcPr>
            <w:tcW w:w="4219" w:type="dxa"/>
          </w:tcPr>
          <w:p w:rsidR="000908ED" w:rsidRDefault="00683F67" w:rsidP="00141ADA">
            <w:pPr>
              <w:pStyle w:val="af1"/>
              <w:ind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过滤器（选有旗标、有备注、未读）</w:t>
            </w:r>
          </w:p>
        </w:tc>
        <w:tc>
          <w:tcPr>
            <w:tcW w:w="4111" w:type="dxa"/>
          </w:tcPr>
          <w:p w:rsidR="000908ED" w:rsidRDefault="00F663CE" w:rsidP="00141ADA">
            <w:pPr>
              <w:pStyle w:val="af1"/>
              <w:ind w:firstLineChars="0" w:firstLine="0"/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显示</w:t>
            </w:r>
            <w:r w:rsidR="00A15897">
              <w:rPr>
                <w:rFonts w:ascii="微软雅黑" w:eastAsia="微软雅黑" w:hAnsi="微软雅黑" w:hint="eastAsia"/>
                <w:sz w:val="24"/>
              </w:rPr>
              <w:t>有旗标或有备注或</w:t>
            </w:r>
            <w:r w:rsidR="007C7A34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="00A15897">
              <w:rPr>
                <w:rFonts w:ascii="微软雅黑" w:eastAsia="微软雅黑" w:hAnsi="微软雅黑" w:hint="eastAsia"/>
                <w:sz w:val="24"/>
              </w:rPr>
              <w:t>未读的</w:t>
            </w:r>
            <w:r w:rsidR="00126150">
              <w:rPr>
                <w:rFonts w:ascii="微软雅黑" w:eastAsia="微软雅黑" w:hAnsi="微软雅黑" w:hint="eastAsia"/>
                <w:sz w:val="24"/>
              </w:rPr>
              <w:t>条目</w:t>
            </w:r>
          </w:p>
        </w:tc>
      </w:tr>
    </w:tbl>
    <w:p w:rsidR="00FA3CB9" w:rsidRPr="00645C45" w:rsidRDefault="00FA3CB9" w:rsidP="00FF47BD">
      <w:pPr>
        <w:spacing w:beforeLines="50" w:before="156" w:afterLines="50" w:after="156"/>
        <w:rPr>
          <w:rFonts w:ascii="微软雅黑" w:eastAsia="微软雅黑" w:hAnsi="微软雅黑"/>
        </w:rPr>
      </w:pPr>
      <w:bookmarkStart w:id="21" w:name="_Toc511982260"/>
      <w:bookmarkStart w:id="22" w:name="_Toc13407520"/>
      <w:r w:rsidRPr="00645C45">
        <w:rPr>
          <w:rFonts w:ascii="微软雅黑" w:eastAsia="微软雅黑" w:hAnsi="微软雅黑"/>
        </w:rPr>
        <w:t>3.5 测试进度表</w:t>
      </w:r>
      <w:bookmarkEnd w:id="21"/>
      <w:bookmarkEnd w:id="22"/>
    </w:p>
    <w:tbl>
      <w:tblPr>
        <w:tblStyle w:val="af2"/>
        <w:tblW w:w="8330" w:type="dxa"/>
        <w:tblLayout w:type="fixed"/>
        <w:tblLook w:val="04A0" w:firstRow="1" w:lastRow="0" w:firstColumn="1" w:lastColumn="0" w:noHBand="0" w:noVBand="1"/>
      </w:tblPr>
      <w:tblGrid>
        <w:gridCol w:w="2518"/>
        <w:gridCol w:w="2835"/>
        <w:gridCol w:w="2977"/>
      </w:tblGrid>
      <w:tr w:rsidR="00572DB4" w:rsidRPr="00645C45" w:rsidTr="00572DB4">
        <w:tc>
          <w:tcPr>
            <w:tcW w:w="2518" w:type="dxa"/>
          </w:tcPr>
          <w:p w:rsidR="00572DB4" w:rsidRPr="00645C45" w:rsidRDefault="00572DB4" w:rsidP="00141ADA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测试阶段</w:t>
            </w:r>
          </w:p>
        </w:tc>
        <w:tc>
          <w:tcPr>
            <w:tcW w:w="2835" w:type="dxa"/>
          </w:tcPr>
          <w:p w:rsidR="00572DB4" w:rsidRPr="00645C45" w:rsidRDefault="00572DB4" w:rsidP="00141ADA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开始时间</w:t>
            </w:r>
          </w:p>
        </w:tc>
        <w:tc>
          <w:tcPr>
            <w:tcW w:w="2977" w:type="dxa"/>
          </w:tcPr>
          <w:p w:rsidR="00572DB4" w:rsidRPr="00645C45" w:rsidRDefault="00572DB4" w:rsidP="00141ADA">
            <w:pPr>
              <w:jc w:val="center"/>
              <w:rPr>
                <w:rFonts w:ascii="微软雅黑" w:eastAsia="微软雅黑" w:hAnsi="微软雅黑" w:cs="Times New Roman"/>
                <w:b/>
                <w:bCs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结束时间</w:t>
            </w:r>
          </w:p>
        </w:tc>
      </w:tr>
      <w:tr w:rsidR="00572DB4" w:rsidRPr="00645C45" w:rsidTr="00572DB4">
        <w:tc>
          <w:tcPr>
            <w:tcW w:w="2518" w:type="dxa"/>
          </w:tcPr>
          <w:p w:rsidR="00572DB4" w:rsidRPr="00645C45" w:rsidRDefault="000E1411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 w:hint="eastAsia"/>
                <w:color w:val="333333"/>
                <w:sz w:val="24"/>
                <w:szCs w:val="24"/>
                <w:shd w:val="clear" w:color="auto" w:fill="FFFFFF"/>
              </w:rPr>
              <w:t>软件</w:t>
            </w:r>
            <w:r w:rsidR="00572DB4" w:rsidRPr="00645C45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测试</w:t>
            </w:r>
          </w:p>
        </w:tc>
        <w:tc>
          <w:tcPr>
            <w:tcW w:w="2835" w:type="dxa"/>
          </w:tcPr>
          <w:p w:rsidR="00572DB4" w:rsidRPr="00645C45" w:rsidRDefault="00C30F95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</w:t>
            </w:r>
            <w:r w:rsidR="00A145AD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.7</w:t>
            </w:r>
            <w:r w:rsidR="004C2C37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.3</w:t>
            </w:r>
          </w:p>
        </w:tc>
        <w:tc>
          <w:tcPr>
            <w:tcW w:w="2977" w:type="dxa"/>
          </w:tcPr>
          <w:p w:rsidR="00572DB4" w:rsidRPr="00645C45" w:rsidRDefault="00C30F95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</w:t>
            </w:r>
            <w:r w:rsidR="00A13E42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.7.4</w:t>
            </w:r>
          </w:p>
        </w:tc>
      </w:tr>
      <w:tr w:rsidR="00572DB4" w:rsidRPr="00645C45" w:rsidTr="00572DB4">
        <w:tc>
          <w:tcPr>
            <w:tcW w:w="2518" w:type="dxa"/>
          </w:tcPr>
          <w:p w:rsidR="00572DB4" w:rsidRPr="00645C45" w:rsidRDefault="00572DB4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 w:rsidRPr="00645C45"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用户手册编写</w:t>
            </w:r>
          </w:p>
        </w:tc>
        <w:tc>
          <w:tcPr>
            <w:tcW w:w="2835" w:type="dxa"/>
          </w:tcPr>
          <w:p w:rsidR="00572DB4" w:rsidRPr="00645C45" w:rsidRDefault="00AD5515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2019.7.9</w:t>
            </w:r>
          </w:p>
        </w:tc>
        <w:tc>
          <w:tcPr>
            <w:tcW w:w="2977" w:type="dxa"/>
          </w:tcPr>
          <w:p w:rsidR="00572DB4" w:rsidRPr="00645C45" w:rsidRDefault="00AD5515" w:rsidP="00141ADA">
            <w:pPr>
              <w:rPr>
                <w:rFonts w:ascii="微软雅黑" w:eastAsia="微软雅黑" w:hAnsi="微软雅黑" w:cs="Times New Roman"/>
                <w:color w:val="333333"/>
                <w:shd w:val="clear" w:color="auto" w:fill="FFFFFF"/>
              </w:rPr>
            </w:pPr>
            <w:r>
              <w:rPr>
                <w:rFonts w:ascii="微软雅黑" w:eastAsia="微软雅黑" w:hAnsi="微软雅黑" w:cs="Times New Roman"/>
                <w:color w:val="333333"/>
                <w:sz w:val="24"/>
                <w:szCs w:val="24"/>
                <w:shd w:val="clear" w:color="auto" w:fill="FFFFFF"/>
              </w:rPr>
              <w:t>2019.7.10</w:t>
            </w:r>
          </w:p>
        </w:tc>
      </w:tr>
    </w:tbl>
    <w:p w:rsidR="00FA3CB9" w:rsidRDefault="00FA3CB9" w:rsidP="00411602">
      <w:pPr>
        <w:spacing w:line="300" w:lineRule="auto"/>
        <w:ind w:firstLineChars="200" w:firstLine="420"/>
        <w:rPr>
          <w:rFonts w:ascii="微软雅黑" w:eastAsia="微软雅黑" w:hAnsi="微软雅黑"/>
        </w:rPr>
      </w:pPr>
    </w:p>
    <w:tbl>
      <w:tblPr>
        <w:tblStyle w:val="TableGrid"/>
        <w:tblW w:w="8360" w:type="dxa"/>
        <w:jc w:val="center"/>
        <w:tblInd w:w="0" w:type="dxa"/>
        <w:tblLayout w:type="fixed"/>
        <w:tblCellMar>
          <w:left w:w="278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214"/>
        <w:gridCol w:w="1401"/>
        <w:gridCol w:w="4327"/>
      </w:tblGrid>
      <w:tr w:rsidR="00333EBB" w:rsidTr="00333EBB">
        <w:trPr>
          <w:trHeight w:val="50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333EBB" w:rsidRDefault="00333EBB" w:rsidP="00B80022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lastRenderedPageBreak/>
              <w:t>版本号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333EBB" w:rsidRDefault="00333EBB" w:rsidP="00B80022">
            <w:pPr>
              <w:ind w:left="127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修订人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333EBB" w:rsidRDefault="00333EBB" w:rsidP="00B80022">
            <w:pPr>
              <w:ind w:left="22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修订日期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vAlign w:val="center"/>
          </w:tcPr>
          <w:p w:rsidR="00333EBB" w:rsidRDefault="00333EBB" w:rsidP="00B80022">
            <w:pPr>
              <w:ind w:right="163"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Cs w:val="20"/>
              </w:rPr>
              <w:t>修订描述</w:t>
            </w:r>
          </w:p>
        </w:tc>
      </w:tr>
      <w:tr w:rsidR="00333EBB" w:rsidTr="00333EBB">
        <w:trPr>
          <w:trHeight w:val="323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EBB" w:rsidRDefault="00333EBB" w:rsidP="00B80022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V1.0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EBB" w:rsidRDefault="005C33BB" w:rsidP="00B80022">
            <w:pPr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覃奕钧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EBB" w:rsidRDefault="00333EBB" w:rsidP="00B80022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2019/7/</w:t>
            </w:r>
            <w:r w:rsidR="00E56487">
              <w:rPr>
                <w:rFonts w:ascii="宋体" w:hAnsi="宋体" w:cs="宋体"/>
                <w:b/>
                <w:kern w:val="0"/>
                <w:sz w:val="20"/>
                <w:szCs w:val="20"/>
              </w:rPr>
              <w:t>5</w:t>
            </w:r>
            <w:bookmarkStart w:id="23" w:name="_GoBack"/>
            <w:bookmarkEnd w:id="23"/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3EBB" w:rsidRDefault="00E471EE" w:rsidP="00B80022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0"/>
                <w:szCs w:val="20"/>
              </w:rPr>
              <w:t>计划第一次测试</w:t>
            </w:r>
          </w:p>
        </w:tc>
      </w:tr>
      <w:tr w:rsidR="00333EBB" w:rsidTr="00333EBB">
        <w:trPr>
          <w:trHeight w:val="53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EBB" w:rsidRDefault="00333EBB" w:rsidP="00B80022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EBB" w:rsidRDefault="00333EBB" w:rsidP="00B80022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EBB" w:rsidRDefault="00333EBB" w:rsidP="00B80022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EBB" w:rsidRDefault="00333EBB" w:rsidP="00B80022">
            <w:pPr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</w:tr>
    </w:tbl>
    <w:p w:rsidR="00333EBB" w:rsidRPr="00411602" w:rsidRDefault="00333EBB" w:rsidP="00411602">
      <w:pPr>
        <w:spacing w:line="300" w:lineRule="auto"/>
        <w:ind w:firstLineChars="200" w:firstLine="420"/>
        <w:rPr>
          <w:rFonts w:ascii="微软雅黑" w:eastAsia="微软雅黑" w:hAnsi="微软雅黑" w:hint="eastAsia"/>
        </w:rPr>
      </w:pPr>
    </w:p>
    <w:sectPr w:rsidR="00333EBB" w:rsidRPr="00411602">
      <w:headerReference w:type="default" r:id="rId11"/>
      <w:footerReference w:type="default" r:id="rId12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BF5" w:rsidRDefault="005E0BF5">
      <w:r>
        <w:separator/>
      </w:r>
    </w:p>
  </w:endnote>
  <w:endnote w:type="continuationSeparator" w:id="0">
    <w:p w:rsidR="005E0BF5" w:rsidRDefault="005E0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26019F" w:rsidP="002B2038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 w:rsidR="0024078E">
      <w:rPr>
        <w:rFonts w:ascii="微软雅黑" w:eastAsia="微软雅黑" w:hAnsi="微软雅黑"/>
      </w:rPr>
      <w:t>1</w:t>
    </w:r>
    <w:r>
      <w:rPr>
        <w:rFonts w:ascii="微软雅黑" w:eastAsia="微软雅黑" w:hAnsi="微软雅黑" w:hint="eastAsia"/>
      </w:rPr>
      <w:t>页 共</w:t>
    </w:r>
    <w:r w:rsidR="005E0BF5">
      <w:fldChar w:fldCharType="begin"/>
    </w:r>
    <w:r w:rsidR="005E0BF5">
      <w:instrText xml:space="preserve"> NUMPAGES   \* MERGEFORMAT </w:instrText>
    </w:r>
    <w:r w:rsidR="005E0BF5">
      <w:fldChar w:fldCharType="separate"/>
    </w:r>
    <w:r w:rsidR="00E56487" w:rsidRPr="00E56487">
      <w:rPr>
        <w:rFonts w:ascii="微软雅黑" w:eastAsia="微软雅黑" w:hAnsi="微软雅黑"/>
        <w:noProof/>
      </w:rPr>
      <w:t>12</w:t>
    </w:r>
    <w:r w:rsidR="005E0BF5">
      <w:rPr>
        <w:rFonts w:ascii="微软雅黑" w:eastAsia="微软雅黑" w:hAnsi="微软雅黑"/>
        <w:noProof/>
      </w:rPr>
      <w:fldChar w:fldCharType="end"/>
    </w:r>
    <w:r>
      <w:rPr>
        <w:rFonts w:ascii="微软雅黑" w:eastAsia="微软雅黑" w:hAnsi="微软雅黑" w:hint="eastAsia"/>
      </w:rPr>
      <w:t>页</w:t>
    </w:r>
  </w:p>
  <w:p w:rsidR="00835F47" w:rsidRDefault="0026019F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BF5" w:rsidRDefault="005E0BF5">
      <w:r>
        <w:separator/>
      </w:r>
    </w:p>
  </w:footnote>
  <w:footnote w:type="continuationSeparator" w:id="0">
    <w:p w:rsidR="005E0BF5" w:rsidRDefault="005E0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F47" w:rsidRDefault="00835F47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835F47" w:rsidRDefault="0026019F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西北工业大学－</w:t>
    </w:r>
    <w:r w:rsidR="00382929" w:rsidRPr="00382929">
      <w:rPr>
        <w:rFonts w:ascii="微软雅黑" w:eastAsia="微软雅黑" w:hAnsi="微软雅黑" w:hint="eastAsia"/>
      </w:rPr>
      <w:t>高级软件工程能力综合训练第6小组</w:t>
    </w:r>
    <w:r>
      <w:rPr>
        <w:rFonts w:ascii="微软雅黑" w:eastAsia="微软雅黑" w:hAnsi="微软雅黑" w:hint="eastAsia"/>
      </w:rPr>
      <w:t xml:space="preserve">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/>
      <w:sdtContent>
        <w:r>
          <w:rPr>
            <w:rFonts w:ascii="微软雅黑" w:eastAsia="微软雅黑" w:hAnsi="微软雅黑" w:hint="eastAsia"/>
          </w:rPr>
          <w:t>软件开发计划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870AE4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C55F00"/>
    <w:multiLevelType w:val="hybridMultilevel"/>
    <w:tmpl w:val="9940BCB4"/>
    <w:lvl w:ilvl="0" w:tplc="46045C3E">
      <w:start w:val="1"/>
      <w:numFmt w:val="decimal"/>
      <w:lvlText w:val="2.%1"/>
      <w:lvlJc w:val="left"/>
      <w:pPr>
        <w:ind w:left="12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3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08F71F3"/>
    <w:multiLevelType w:val="multilevel"/>
    <w:tmpl w:val="108F71F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BC7D39"/>
    <w:multiLevelType w:val="hybridMultilevel"/>
    <w:tmpl w:val="B1CC8328"/>
    <w:lvl w:ilvl="0" w:tplc="5500403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AF67C9"/>
    <w:multiLevelType w:val="multilevel"/>
    <w:tmpl w:val="16AF67C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F35A0D"/>
    <w:multiLevelType w:val="hybridMultilevel"/>
    <w:tmpl w:val="E5B4A9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47D680B"/>
    <w:multiLevelType w:val="hybridMultilevel"/>
    <w:tmpl w:val="8D78BD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8976786"/>
    <w:multiLevelType w:val="hybridMultilevel"/>
    <w:tmpl w:val="A246CF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6354E3D"/>
    <w:multiLevelType w:val="multilevel"/>
    <w:tmpl w:val="66354E3D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5"/>
  </w:num>
  <w:num w:numId="5">
    <w:abstractNumId w:val="11"/>
  </w:num>
  <w:num w:numId="6">
    <w:abstractNumId w:val="3"/>
  </w:num>
  <w:num w:numId="7">
    <w:abstractNumId w:val="0"/>
  </w:num>
  <w:num w:numId="8">
    <w:abstractNumId w:val="17"/>
  </w:num>
  <w:num w:numId="9">
    <w:abstractNumId w:val="4"/>
  </w:num>
  <w:num w:numId="10">
    <w:abstractNumId w:val="6"/>
  </w:num>
  <w:num w:numId="11">
    <w:abstractNumId w:val="12"/>
  </w:num>
  <w:num w:numId="12">
    <w:abstractNumId w:val="16"/>
  </w:num>
  <w:num w:numId="13">
    <w:abstractNumId w:val="1"/>
  </w:num>
  <w:num w:numId="14">
    <w:abstractNumId w:val="2"/>
  </w:num>
  <w:num w:numId="15">
    <w:abstractNumId w:val="5"/>
  </w:num>
  <w:num w:numId="16">
    <w:abstractNumId w:val="10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65"/>
    <w:rsid w:val="0000031F"/>
    <w:rsid w:val="000017D7"/>
    <w:rsid w:val="00001AE0"/>
    <w:rsid w:val="0001061B"/>
    <w:rsid w:val="0001083C"/>
    <w:rsid w:val="0001182C"/>
    <w:rsid w:val="00013BAB"/>
    <w:rsid w:val="00014ED0"/>
    <w:rsid w:val="000152F3"/>
    <w:rsid w:val="000161F2"/>
    <w:rsid w:val="000163E8"/>
    <w:rsid w:val="000203C5"/>
    <w:rsid w:val="00021F73"/>
    <w:rsid w:val="00022767"/>
    <w:rsid w:val="00022FD5"/>
    <w:rsid w:val="00023606"/>
    <w:rsid w:val="00023D41"/>
    <w:rsid w:val="00024945"/>
    <w:rsid w:val="00025708"/>
    <w:rsid w:val="00027FC3"/>
    <w:rsid w:val="00033520"/>
    <w:rsid w:val="0004004F"/>
    <w:rsid w:val="000403FB"/>
    <w:rsid w:val="00043B73"/>
    <w:rsid w:val="000511FA"/>
    <w:rsid w:val="00051494"/>
    <w:rsid w:val="00054A62"/>
    <w:rsid w:val="00057696"/>
    <w:rsid w:val="00057B80"/>
    <w:rsid w:val="00057FDD"/>
    <w:rsid w:val="00061648"/>
    <w:rsid w:val="00061C1B"/>
    <w:rsid w:val="00064980"/>
    <w:rsid w:val="0006561A"/>
    <w:rsid w:val="000679A4"/>
    <w:rsid w:val="00073CE4"/>
    <w:rsid w:val="000746F3"/>
    <w:rsid w:val="00077B9B"/>
    <w:rsid w:val="0008555E"/>
    <w:rsid w:val="0008641B"/>
    <w:rsid w:val="000908ED"/>
    <w:rsid w:val="000946B7"/>
    <w:rsid w:val="00095BAC"/>
    <w:rsid w:val="0009616A"/>
    <w:rsid w:val="00097619"/>
    <w:rsid w:val="00097E17"/>
    <w:rsid w:val="000A0009"/>
    <w:rsid w:val="000A080C"/>
    <w:rsid w:val="000A34D2"/>
    <w:rsid w:val="000A39A2"/>
    <w:rsid w:val="000A519D"/>
    <w:rsid w:val="000A520A"/>
    <w:rsid w:val="000A5863"/>
    <w:rsid w:val="000A5B1E"/>
    <w:rsid w:val="000A6290"/>
    <w:rsid w:val="000B07D7"/>
    <w:rsid w:val="000B12F7"/>
    <w:rsid w:val="000B1433"/>
    <w:rsid w:val="000B43F4"/>
    <w:rsid w:val="000B4663"/>
    <w:rsid w:val="000B62B4"/>
    <w:rsid w:val="000B652E"/>
    <w:rsid w:val="000C515C"/>
    <w:rsid w:val="000C524F"/>
    <w:rsid w:val="000C78F9"/>
    <w:rsid w:val="000D06EE"/>
    <w:rsid w:val="000D13C3"/>
    <w:rsid w:val="000D19F0"/>
    <w:rsid w:val="000D4930"/>
    <w:rsid w:val="000D5BC9"/>
    <w:rsid w:val="000D7222"/>
    <w:rsid w:val="000E1411"/>
    <w:rsid w:val="000E3F10"/>
    <w:rsid w:val="000F381F"/>
    <w:rsid w:val="0010160E"/>
    <w:rsid w:val="001079EF"/>
    <w:rsid w:val="00110344"/>
    <w:rsid w:val="00114C27"/>
    <w:rsid w:val="0011713E"/>
    <w:rsid w:val="0011779E"/>
    <w:rsid w:val="00120C8C"/>
    <w:rsid w:val="00122993"/>
    <w:rsid w:val="00126150"/>
    <w:rsid w:val="0012781A"/>
    <w:rsid w:val="00130FA7"/>
    <w:rsid w:val="0013282D"/>
    <w:rsid w:val="00132E03"/>
    <w:rsid w:val="00134228"/>
    <w:rsid w:val="00136798"/>
    <w:rsid w:val="0013696A"/>
    <w:rsid w:val="00137A61"/>
    <w:rsid w:val="001403D7"/>
    <w:rsid w:val="0014089C"/>
    <w:rsid w:val="00142CDD"/>
    <w:rsid w:val="00143A78"/>
    <w:rsid w:val="001457A9"/>
    <w:rsid w:val="00147090"/>
    <w:rsid w:val="00157B3C"/>
    <w:rsid w:val="001642EF"/>
    <w:rsid w:val="00165DC3"/>
    <w:rsid w:val="00167154"/>
    <w:rsid w:val="001710E3"/>
    <w:rsid w:val="00171632"/>
    <w:rsid w:val="00174459"/>
    <w:rsid w:val="00175D52"/>
    <w:rsid w:val="00183733"/>
    <w:rsid w:val="00183CF7"/>
    <w:rsid w:val="001843F9"/>
    <w:rsid w:val="001854E1"/>
    <w:rsid w:val="001867FB"/>
    <w:rsid w:val="0019201F"/>
    <w:rsid w:val="00193E41"/>
    <w:rsid w:val="00196A8D"/>
    <w:rsid w:val="001A0F34"/>
    <w:rsid w:val="001A117B"/>
    <w:rsid w:val="001A2A43"/>
    <w:rsid w:val="001A45F2"/>
    <w:rsid w:val="001A639E"/>
    <w:rsid w:val="001A6646"/>
    <w:rsid w:val="001A7432"/>
    <w:rsid w:val="001B16C3"/>
    <w:rsid w:val="001B3ABD"/>
    <w:rsid w:val="001C38F1"/>
    <w:rsid w:val="001C4618"/>
    <w:rsid w:val="001C5AD0"/>
    <w:rsid w:val="001D1766"/>
    <w:rsid w:val="001D1BF6"/>
    <w:rsid w:val="001D3EB6"/>
    <w:rsid w:val="001D69C7"/>
    <w:rsid w:val="001E0F4C"/>
    <w:rsid w:val="001E2BF2"/>
    <w:rsid w:val="001E37E4"/>
    <w:rsid w:val="001E755B"/>
    <w:rsid w:val="001F1163"/>
    <w:rsid w:val="001F1BF8"/>
    <w:rsid w:val="001F34CC"/>
    <w:rsid w:val="001F473C"/>
    <w:rsid w:val="00200F92"/>
    <w:rsid w:val="00201AFC"/>
    <w:rsid w:val="00204F25"/>
    <w:rsid w:val="00205A01"/>
    <w:rsid w:val="002067A9"/>
    <w:rsid w:val="00206E53"/>
    <w:rsid w:val="00210049"/>
    <w:rsid w:val="002155A7"/>
    <w:rsid w:val="00216264"/>
    <w:rsid w:val="002227FD"/>
    <w:rsid w:val="00224322"/>
    <w:rsid w:val="002258DC"/>
    <w:rsid w:val="00234AF2"/>
    <w:rsid w:val="002357C1"/>
    <w:rsid w:val="0024078E"/>
    <w:rsid w:val="0024186A"/>
    <w:rsid w:val="002451C3"/>
    <w:rsid w:val="002551BD"/>
    <w:rsid w:val="002559FB"/>
    <w:rsid w:val="00257360"/>
    <w:rsid w:val="0026019F"/>
    <w:rsid w:val="00262656"/>
    <w:rsid w:val="002633B9"/>
    <w:rsid w:val="0026699D"/>
    <w:rsid w:val="002669F2"/>
    <w:rsid w:val="00267BA8"/>
    <w:rsid w:val="00270705"/>
    <w:rsid w:val="00272884"/>
    <w:rsid w:val="00276A7B"/>
    <w:rsid w:val="00280928"/>
    <w:rsid w:val="002850B0"/>
    <w:rsid w:val="002908EE"/>
    <w:rsid w:val="0029187E"/>
    <w:rsid w:val="00295731"/>
    <w:rsid w:val="00297D48"/>
    <w:rsid w:val="002A11B5"/>
    <w:rsid w:val="002A1D76"/>
    <w:rsid w:val="002A200B"/>
    <w:rsid w:val="002A2A64"/>
    <w:rsid w:val="002A2F7B"/>
    <w:rsid w:val="002A4365"/>
    <w:rsid w:val="002A5841"/>
    <w:rsid w:val="002A7100"/>
    <w:rsid w:val="002B2038"/>
    <w:rsid w:val="002B2CD3"/>
    <w:rsid w:val="002B347B"/>
    <w:rsid w:val="002B57FF"/>
    <w:rsid w:val="002B66FE"/>
    <w:rsid w:val="002B70E2"/>
    <w:rsid w:val="002C1FFD"/>
    <w:rsid w:val="002C32A4"/>
    <w:rsid w:val="002C32FB"/>
    <w:rsid w:val="002C50CA"/>
    <w:rsid w:val="002C7A3D"/>
    <w:rsid w:val="002D0CE4"/>
    <w:rsid w:val="002D2294"/>
    <w:rsid w:val="002D68C9"/>
    <w:rsid w:val="002E796C"/>
    <w:rsid w:val="002F021B"/>
    <w:rsid w:val="002F0A5B"/>
    <w:rsid w:val="002F0CDD"/>
    <w:rsid w:val="002F568E"/>
    <w:rsid w:val="002F76B6"/>
    <w:rsid w:val="002F7BE6"/>
    <w:rsid w:val="00300831"/>
    <w:rsid w:val="00301729"/>
    <w:rsid w:val="003039A3"/>
    <w:rsid w:val="00304DE3"/>
    <w:rsid w:val="0030527C"/>
    <w:rsid w:val="0030552D"/>
    <w:rsid w:val="00306E70"/>
    <w:rsid w:val="0030760E"/>
    <w:rsid w:val="003100F1"/>
    <w:rsid w:val="0031281B"/>
    <w:rsid w:val="00314C3B"/>
    <w:rsid w:val="003242F8"/>
    <w:rsid w:val="00325D46"/>
    <w:rsid w:val="00326674"/>
    <w:rsid w:val="003335EB"/>
    <w:rsid w:val="00333EBB"/>
    <w:rsid w:val="003367F7"/>
    <w:rsid w:val="00336B19"/>
    <w:rsid w:val="003404AD"/>
    <w:rsid w:val="00341863"/>
    <w:rsid w:val="003443A8"/>
    <w:rsid w:val="00345308"/>
    <w:rsid w:val="00350DAC"/>
    <w:rsid w:val="00350DD4"/>
    <w:rsid w:val="00355B32"/>
    <w:rsid w:val="00365C43"/>
    <w:rsid w:val="0037071E"/>
    <w:rsid w:val="00373324"/>
    <w:rsid w:val="00373C51"/>
    <w:rsid w:val="00375948"/>
    <w:rsid w:val="00381DC2"/>
    <w:rsid w:val="00382929"/>
    <w:rsid w:val="003862B6"/>
    <w:rsid w:val="00387764"/>
    <w:rsid w:val="003952EA"/>
    <w:rsid w:val="00396D0E"/>
    <w:rsid w:val="00397116"/>
    <w:rsid w:val="0039744A"/>
    <w:rsid w:val="00397EB2"/>
    <w:rsid w:val="003A579E"/>
    <w:rsid w:val="003A7412"/>
    <w:rsid w:val="003B1DFA"/>
    <w:rsid w:val="003B2614"/>
    <w:rsid w:val="003B3AD0"/>
    <w:rsid w:val="003B54B0"/>
    <w:rsid w:val="003B5D18"/>
    <w:rsid w:val="003B6388"/>
    <w:rsid w:val="003C6D0B"/>
    <w:rsid w:val="003D1903"/>
    <w:rsid w:val="003D6833"/>
    <w:rsid w:val="003D70F4"/>
    <w:rsid w:val="003D77C0"/>
    <w:rsid w:val="003E2841"/>
    <w:rsid w:val="003E5CEC"/>
    <w:rsid w:val="003E6101"/>
    <w:rsid w:val="003E66D5"/>
    <w:rsid w:val="003E6F2F"/>
    <w:rsid w:val="003F0A9C"/>
    <w:rsid w:val="003F3EAE"/>
    <w:rsid w:val="003F55FD"/>
    <w:rsid w:val="003F5E61"/>
    <w:rsid w:val="003F604E"/>
    <w:rsid w:val="004029E1"/>
    <w:rsid w:val="004053E6"/>
    <w:rsid w:val="00410B22"/>
    <w:rsid w:val="00411119"/>
    <w:rsid w:val="00411482"/>
    <w:rsid w:val="00411602"/>
    <w:rsid w:val="00413014"/>
    <w:rsid w:val="004177D2"/>
    <w:rsid w:val="00417D8E"/>
    <w:rsid w:val="0042181F"/>
    <w:rsid w:val="00422140"/>
    <w:rsid w:val="00426336"/>
    <w:rsid w:val="004270A7"/>
    <w:rsid w:val="00433D48"/>
    <w:rsid w:val="004364BA"/>
    <w:rsid w:val="00442C6C"/>
    <w:rsid w:val="00444887"/>
    <w:rsid w:val="00447150"/>
    <w:rsid w:val="00450BA4"/>
    <w:rsid w:val="004556C2"/>
    <w:rsid w:val="00460BC4"/>
    <w:rsid w:val="00461D5F"/>
    <w:rsid w:val="00462BCF"/>
    <w:rsid w:val="004641DE"/>
    <w:rsid w:val="00465584"/>
    <w:rsid w:val="0046632B"/>
    <w:rsid w:val="00471762"/>
    <w:rsid w:val="00474E4D"/>
    <w:rsid w:val="00476378"/>
    <w:rsid w:val="00481236"/>
    <w:rsid w:val="00482587"/>
    <w:rsid w:val="00483D70"/>
    <w:rsid w:val="00486EC2"/>
    <w:rsid w:val="00491350"/>
    <w:rsid w:val="00491FDC"/>
    <w:rsid w:val="0049241D"/>
    <w:rsid w:val="004A11EE"/>
    <w:rsid w:val="004A31A0"/>
    <w:rsid w:val="004A3641"/>
    <w:rsid w:val="004A4189"/>
    <w:rsid w:val="004A4BFE"/>
    <w:rsid w:val="004B0AF2"/>
    <w:rsid w:val="004B22D4"/>
    <w:rsid w:val="004B4B70"/>
    <w:rsid w:val="004C010E"/>
    <w:rsid w:val="004C1F92"/>
    <w:rsid w:val="004C2C37"/>
    <w:rsid w:val="004C2FF3"/>
    <w:rsid w:val="004C4E44"/>
    <w:rsid w:val="004C5E42"/>
    <w:rsid w:val="004C73A2"/>
    <w:rsid w:val="004D0BA0"/>
    <w:rsid w:val="004D47B5"/>
    <w:rsid w:val="004D74E0"/>
    <w:rsid w:val="004F0337"/>
    <w:rsid w:val="004F113D"/>
    <w:rsid w:val="004F1637"/>
    <w:rsid w:val="004F1740"/>
    <w:rsid w:val="004F277C"/>
    <w:rsid w:val="004F4CC9"/>
    <w:rsid w:val="00504E4D"/>
    <w:rsid w:val="00506563"/>
    <w:rsid w:val="005127A8"/>
    <w:rsid w:val="00514132"/>
    <w:rsid w:val="005148C9"/>
    <w:rsid w:val="00516D52"/>
    <w:rsid w:val="005219EF"/>
    <w:rsid w:val="00521EC5"/>
    <w:rsid w:val="005231AB"/>
    <w:rsid w:val="005263A3"/>
    <w:rsid w:val="00527517"/>
    <w:rsid w:val="00527AF8"/>
    <w:rsid w:val="0053165E"/>
    <w:rsid w:val="00531796"/>
    <w:rsid w:val="00531A24"/>
    <w:rsid w:val="00532F60"/>
    <w:rsid w:val="005357C6"/>
    <w:rsid w:val="00553B37"/>
    <w:rsid w:val="005553C9"/>
    <w:rsid w:val="00567891"/>
    <w:rsid w:val="005717C3"/>
    <w:rsid w:val="005720CE"/>
    <w:rsid w:val="00572DB4"/>
    <w:rsid w:val="00573D81"/>
    <w:rsid w:val="00573D9B"/>
    <w:rsid w:val="0058219A"/>
    <w:rsid w:val="00582C9C"/>
    <w:rsid w:val="00583459"/>
    <w:rsid w:val="00586F74"/>
    <w:rsid w:val="005973D6"/>
    <w:rsid w:val="005A4F3C"/>
    <w:rsid w:val="005A54A1"/>
    <w:rsid w:val="005A5A03"/>
    <w:rsid w:val="005A601B"/>
    <w:rsid w:val="005A6E73"/>
    <w:rsid w:val="005A70B5"/>
    <w:rsid w:val="005B1957"/>
    <w:rsid w:val="005B4286"/>
    <w:rsid w:val="005C33BB"/>
    <w:rsid w:val="005C5786"/>
    <w:rsid w:val="005C790C"/>
    <w:rsid w:val="005C7C21"/>
    <w:rsid w:val="005D0D3F"/>
    <w:rsid w:val="005D0DE3"/>
    <w:rsid w:val="005D7046"/>
    <w:rsid w:val="005E0BF5"/>
    <w:rsid w:val="005E339C"/>
    <w:rsid w:val="005E5E5F"/>
    <w:rsid w:val="005E6F0B"/>
    <w:rsid w:val="005F3356"/>
    <w:rsid w:val="005F56D1"/>
    <w:rsid w:val="005F6DEA"/>
    <w:rsid w:val="00602321"/>
    <w:rsid w:val="006037EE"/>
    <w:rsid w:val="00607520"/>
    <w:rsid w:val="006133B9"/>
    <w:rsid w:val="00616C68"/>
    <w:rsid w:val="00620100"/>
    <w:rsid w:val="00622C07"/>
    <w:rsid w:val="00625E10"/>
    <w:rsid w:val="00625E4A"/>
    <w:rsid w:val="00626961"/>
    <w:rsid w:val="006274D2"/>
    <w:rsid w:val="006275E1"/>
    <w:rsid w:val="00627D41"/>
    <w:rsid w:val="00630289"/>
    <w:rsid w:val="00630B2A"/>
    <w:rsid w:val="006316FF"/>
    <w:rsid w:val="006353FE"/>
    <w:rsid w:val="006374CD"/>
    <w:rsid w:val="00641F02"/>
    <w:rsid w:val="00645C45"/>
    <w:rsid w:val="00650FCC"/>
    <w:rsid w:val="00651754"/>
    <w:rsid w:val="00655806"/>
    <w:rsid w:val="006601F2"/>
    <w:rsid w:val="006608B3"/>
    <w:rsid w:val="00660D94"/>
    <w:rsid w:val="00661628"/>
    <w:rsid w:val="0066461E"/>
    <w:rsid w:val="00667BDB"/>
    <w:rsid w:val="0067075C"/>
    <w:rsid w:val="00675548"/>
    <w:rsid w:val="0068049F"/>
    <w:rsid w:val="00683F67"/>
    <w:rsid w:val="00684C8B"/>
    <w:rsid w:val="00690711"/>
    <w:rsid w:val="006923AD"/>
    <w:rsid w:val="00692E18"/>
    <w:rsid w:val="00693E19"/>
    <w:rsid w:val="00694107"/>
    <w:rsid w:val="00696A86"/>
    <w:rsid w:val="006A1D84"/>
    <w:rsid w:val="006A2319"/>
    <w:rsid w:val="006A2B6B"/>
    <w:rsid w:val="006A3133"/>
    <w:rsid w:val="006A4795"/>
    <w:rsid w:val="006B0C68"/>
    <w:rsid w:val="006B2F3A"/>
    <w:rsid w:val="006B35C9"/>
    <w:rsid w:val="006B5D0F"/>
    <w:rsid w:val="006B5E8D"/>
    <w:rsid w:val="006B6127"/>
    <w:rsid w:val="006C05CF"/>
    <w:rsid w:val="006C06B0"/>
    <w:rsid w:val="006C22B7"/>
    <w:rsid w:val="006C2D73"/>
    <w:rsid w:val="006C4969"/>
    <w:rsid w:val="006C5C09"/>
    <w:rsid w:val="006C6A94"/>
    <w:rsid w:val="006D22CE"/>
    <w:rsid w:val="006D4FB8"/>
    <w:rsid w:val="006D612E"/>
    <w:rsid w:val="006E0F58"/>
    <w:rsid w:val="006E2A28"/>
    <w:rsid w:val="006E3D41"/>
    <w:rsid w:val="006F1B62"/>
    <w:rsid w:val="006F3BA4"/>
    <w:rsid w:val="006F49C1"/>
    <w:rsid w:val="0070037F"/>
    <w:rsid w:val="007024D5"/>
    <w:rsid w:val="00702E79"/>
    <w:rsid w:val="007043F9"/>
    <w:rsid w:val="00704B6E"/>
    <w:rsid w:val="007063F8"/>
    <w:rsid w:val="0070664F"/>
    <w:rsid w:val="0070677C"/>
    <w:rsid w:val="00714856"/>
    <w:rsid w:val="007202EB"/>
    <w:rsid w:val="00722B89"/>
    <w:rsid w:val="007314A9"/>
    <w:rsid w:val="00732657"/>
    <w:rsid w:val="0073716A"/>
    <w:rsid w:val="00750648"/>
    <w:rsid w:val="007508E7"/>
    <w:rsid w:val="007513BC"/>
    <w:rsid w:val="00753F1A"/>
    <w:rsid w:val="0075430F"/>
    <w:rsid w:val="00757E7C"/>
    <w:rsid w:val="007660B4"/>
    <w:rsid w:val="00766D88"/>
    <w:rsid w:val="007679D9"/>
    <w:rsid w:val="00775C4E"/>
    <w:rsid w:val="00775CAD"/>
    <w:rsid w:val="0078067D"/>
    <w:rsid w:val="007817D4"/>
    <w:rsid w:val="007820C9"/>
    <w:rsid w:val="0078365A"/>
    <w:rsid w:val="0078403A"/>
    <w:rsid w:val="0078625F"/>
    <w:rsid w:val="007906F0"/>
    <w:rsid w:val="007907C6"/>
    <w:rsid w:val="00791C65"/>
    <w:rsid w:val="00797EE0"/>
    <w:rsid w:val="007A330F"/>
    <w:rsid w:val="007A75AB"/>
    <w:rsid w:val="007A7C34"/>
    <w:rsid w:val="007A7FC1"/>
    <w:rsid w:val="007B5DE9"/>
    <w:rsid w:val="007C2044"/>
    <w:rsid w:val="007C373A"/>
    <w:rsid w:val="007C542F"/>
    <w:rsid w:val="007C7A34"/>
    <w:rsid w:val="007D2246"/>
    <w:rsid w:val="007E0767"/>
    <w:rsid w:val="007E201D"/>
    <w:rsid w:val="007E4E4C"/>
    <w:rsid w:val="007E6121"/>
    <w:rsid w:val="007F3C15"/>
    <w:rsid w:val="007F7985"/>
    <w:rsid w:val="007F7CD5"/>
    <w:rsid w:val="0080075E"/>
    <w:rsid w:val="0080229E"/>
    <w:rsid w:val="00802AE2"/>
    <w:rsid w:val="00804DB8"/>
    <w:rsid w:val="0080621D"/>
    <w:rsid w:val="00806244"/>
    <w:rsid w:val="008075C6"/>
    <w:rsid w:val="00807D94"/>
    <w:rsid w:val="008102C2"/>
    <w:rsid w:val="00810A24"/>
    <w:rsid w:val="00816286"/>
    <w:rsid w:val="008234E8"/>
    <w:rsid w:val="00827933"/>
    <w:rsid w:val="00832E1D"/>
    <w:rsid w:val="00835344"/>
    <w:rsid w:val="00835F47"/>
    <w:rsid w:val="00837509"/>
    <w:rsid w:val="00840C6A"/>
    <w:rsid w:val="008421D7"/>
    <w:rsid w:val="00850477"/>
    <w:rsid w:val="008515C8"/>
    <w:rsid w:val="00851EB3"/>
    <w:rsid w:val="00854710"/>
    <w:rsid w:val="00854D77"/>
    <w:rsid w:val="008554D0"/>
    <w:rsid w:val="00856DFD"/>
    <w:rsid w:val="00856E79"/>
    <w:rsid w:val="00857EFF"/>
    <w:rsid w:val="00860D77"/>
    <w:rsid w:val="008611C7"/>
    <w:rsid w:val="008670A5"/>
    <w:rsid w:val="00871F58"/>
    <w:rsid w:val="00872ACB"/>
    <w:rsid w:val="00873A2C"/>
    <w:rsid w:val="00875D8C"/>
    <w:rsid w:val="0088035A"/>
    <w:rsid w:val="00883DE0"/>
    <w:rsid w:val="00885AE1"/>
    <w:rsid w:val="008867B7"/>
    <w:rsid w:val="00887F97"/>
    <w:rsid w:val="00891243"/>
    <w:rsid w:val="008918FD"/>
    <w:rsid w:val="0089498A"/>
    <w:rsid w:val="00896929"/>
    <w:rsid w:val="008A238A"/>
    <w:rsid w:val="008A5197"/>
    <w:rsid w:val="008A703A"/>
    <w:rsid w:val="008B432E"/>
    <w:rsid w:val="008C121F"/>
    <w:rsid w:val="008C173F"/>
    <w:rsid w:val="008C3184"/>
    <w:rsid w:val="008C4C80"/>
    <w:rsid w:val="008C4E79"/>
    <w:rsid w:val="008D3BBA"/>
    <w:rsid w:val="008D4773"/>
    <w:rsid w:val="008D4E1A"/>
    <w:rsid w:val="008D4E4B"/>
    <w:rsid w:val="008D68CA"/>
    <w:rsid w:val="008E01D1"/>
    <w:rsid w:val="008E2F42"/>
    <w:rsid w:val="008F0919"/>
    <w:rsid w:val="008F19B8"/>
    <w:rsid w:val="008F3C8E"/>
    <w:rsid w:val="008F7773"/>
    <w:rsid w:val="009005DC"/>
    <w:rsid w:val="00900B2F"/>
    <w:rsid w:val="00906E66"/>
    <w:rsid w:val="00906FDA"/>
    <w:rsid w:val="0091273A"/>
    <w:rsid w:val="0091634B"/>
    <w:rsid w:val="009168AF"/>
    <w:rsid w:val="00921763"/>
    <w:rsid w:val="00921E30"/>
    <w:rsid w:val="009234C3"/>
    <w:rsid w:val="00923B3E"/>
    <w:rsid w:val="00924C19"/>
    <w:rsid w:val="009259F1"/>
    <w:rsid w:val="00925FAE"/>
    <w:rsid w:val="00937D88"/>
    <w:rsid w:val="0094233B"/>
    <w:rsid w:val="0094347A"/>
    <w:rsid w:val="00946A38"/>
    <w:rsid w:val="00950FC9"/>
    <w:rsid w:val="00951BCF"/>
    <w:rsid w:val="00960381"/>
    <w:rsid w:val="009607B6"/>
    <w:rsid w:val="00963B1E"/>
    <w:rsid w:val="00965115"/>
    <w:rsid w:val="00965F86"/>
    <w:rsid w:val="00966C2E"/>
    <w:rsid w:val="00967160"/>
    <w:rsid w:val="009712B5"/>
    <w:rsid w:val="009726CA"/>
    <w:rsid w:val="00974675"/>
    <w:rsid w:val="00975C03"/>
    <w:rsid w:val="0097798B"/>
    <w:rsid w:val="009818D4"/>
    <w:rsid w:val="00981905"/>
    <w:rsid w:val="00983BC3"/>
    <w:rsid w:val="00991BD5"/>
    <w:rsid w:val="00992087"/>
    <w:rsid w:val="00993723"/>
    <w:rsid w:val="00994F39"/>
    <w:rsid w:val="009954E8"/>
    <w:rsid w:val="00995B12"/>
    <w:rsid w:val="00995C27"/>
    <w:rsid w:val="00997832"/>
    <w:rsid w:val="00997BDE"/>
    <w:rsid w:val="009A3AE4"/>
    <w:rsid w:val="009A4106"/>
    <w:rsid w:val="009A42AF"/>
    <w:rsid w:val="009A5112"/>
    <w:rsid w:val="009A576E"/>
    <w:rsid w:val="009A64F6"/>
    <w:rsid w:val="009B2DC7"/>
    <w:rsid w:val="009B323C"/>
    <w:rsid w:val="009B684F"/>
    <w:rsid w:val="009C79EA"/>
    <w:rsid w:val="009D0EAB"/>
    <w:rsid w:val="009D22CB"/>
    <w:rsid w:val="009D4EFE"/>
    <w:rsid w:val="009D607F"/>
    <w:rsid w:val="009D66A3"/>
    <w:rsid w:val="009D6B1B"/>
    <w:rsid w:val="009D7894"/>
    <w:rsid w:val="009E032E"/>
    <w:rsid w:val="009E5573"/>
    <w:rsid w:val="009E6D9E"/>
    <w:rsid w:val="009E7A73"/>
    <w:rsid w:val="009F0353"/>
    <w:rsid w:val="009F27E3"/>
    <w:rsid w:val="009F343B"/>
    <w:rsid w:val="009F54A4"/>
    <w:rsid w:val="009F5F97"/>
    <w:rsid w:val="009F7352"/>
    <w:rsid w:val="00A01375"/>
    <w:rsid w:val="00A057F9"/>
    <w:rsid w:val="00A07597"/>
    <w:rsid w:val="00A10CC0"/>
    <w:rsid w:val="00A12372"/>
    <w:rsid w:val="00A13E42"/>
    <w:rsid w:val="00A145AD"/>
    <w:rsid w:val="00A14A70"/>
    <w:rsid w:val="00A15897"/>
    <w:rsid w:val="00A235BC"/>
    <w:rsid w:val="00A246BA"/>
    <w:rsid w:val="00A24949"/>
    <w:rsid w:val="00A26035"/>
    <w:rsid w:val="00A26768"/>
    <w:rsid w:val="00A302EF"/>
    <w:rsid w:val="00A318B9"/>
    <w:rsid w:val="00A32C84"/>
    <w:rsid w:val="00A3582D"/>
    <w:rsid w:val="00A36EC3"/>
    <w:rsid w:val="00A403C4"/>
    <w:rsid w:val="00A4111A"/>
    <w:rsid w:val="00A428B8"/>
    <w:rsid w:val="00A445BF"/>
    <w:rsid w:val="00A44E1A"/>
    <w:rsid w:val="00A45EDB"/>
    <w:rsid w:val="00A5176E"/>
    <w:rsid w:val="00A5477D"/>
    <w:rsid w:val="00A57C10"/>
    <w:rsid w:val="00A62E6D"/>
    <w:rsid w:val="00A66BC3"/>
    <w:rsid w:val="00A67DEA"/>
    <w:rsid w:val="00A70465"/>
    <w:rsid w:val="00A746BD"/>
    <w:rsid w:val="00A746E6"/>
    <w:rsid w:val="00A814C5"/>
    <w:rsid w:val="00A82BE2"/>
    <w:rsid w:val="00A90AE0"/>
    <w:rsid w:val="00A92679"/>
    <w:rsid w:val="00A93EA7"/>
    <w:rsid w:val="00A95B96"/>
    <w:rsid w:val="00A96B0E"/>
    <w:rsid w:val="00A96BDB"/>
    <w:rsid w:val="00A96C28"/>
    <w:rsid w:val="00A972ED"/>
    <w:rsid w:val="00AA3398"/>
    <w:rsid w:val="00AA3872"/>
    <w:rsid w:val="00AA4FE5"/>
    <w:rsid w:val="00AB0D01"/>
    <w:rsid w:val="00AB36E6"/>
    <w:rsid w:val="00AC1BA5"/>
    <w:rsid w:val="00AC30C1"/>
    <w:rsid w:val="00AC32D9"/>
    <w:rsid w:val="00AC34C6"/>
    <w:rsid w:val="00AC4F6A"/>
    <w:rsid w:val="00AD03BB"/>
    <w:rsid w:val="00AD0440"/>
    <w:rsid w:val="00AD3707"/>
    <w:rsid w:val="00AD4173"/>
    <w:rsid w:val="00AD5403"/>
    <w:rsid w:val="00AD5515"/>
    <w:rsid w:val="00AD68A4"/>
    <w:rsid w:val="00AE2F56"/>
    <w:rsid w:val="00AE2FBB"/>
    <w:rsid w:val="00AE5807"/>
    <w:rsid w:val="00AE68DC"/>
    <w:rsid w:val="00AE6C76"/>
    <w:rsid w:val="00AF1A6F"/>
    <w:rsid w:val="00AF298D"/>
    <w:rsid w:val="00AF3313"/>
    <w:rsid w:val="00AF3757"/>
    <w:rsid w:val="00AF5CFB"/>
    <w:rsid w:val="00B011A4"/>
    <w:rsid w:val="00B01905"/>
    <w:rsid w:val="00B01BDF"/>
    <w:rsid w:val="00B0781D"/>
    <w:rsid w:val="00B10200"/>
    <w:rsid w:val="00B107E6"/>
    <w:rsid w:val="00B11B12"/>
    <w:rsid w:val="00B144D2"/>
    <w:rsid w:val="00B1602C"/>
    <w:rsid w:val="00B21C1A"/>
    <w:rsid w:val="00B2230B"/>
    <w:rsid w:val="00B22A99"/>
    <w:rsid w:val="00B24C11"/>
    <w:rsid w:val="00B30858"/>
    <w:rsid w:val="00B33309"/>
    <w:rsid w:val="00B34DCB"/>
    <w:rsid w:val="00B358F2"/>
    <w:rsid w:val="00B36DED"/>
    <w:rsid w:val="00B3781F"/>
    <w:rsid w:val="00B40918"/>
    <w:rsid w:val="00B40A07"/>
    <w:rsid w:val="00B465E5"/>
    <w:rsid w:val="00B515C2"/>
    <w:rsid w:val="00B52C53"/>
    <w:rsid w:val="00B550A1"/>
    <w:rsid w:val="00B5571E"/>
    <w:rsid w:val="00B578ED"/>
    <w:rsid w:val="00B645E3"/>
    <w:rsid w:val="00B65F1A"/>
    <w:rsid w:val="00B663DA"/>
    <w:rsid w:val="00B707E6"/>
    <w:rsid w:val="00B720DE"/>
    <w:rsid w:val="00B74385"/>
    <w:rsid w:val="00B75162"/>
    <w:rsid w:val="00B82FD1"/>
    <w:rsid w:val="00B83E4D"/>
    <w:rsid w:val="00B852F6"/>
    <w:rsid w:val="00B86D58"/>
    <w:rsid w:val="00B8757E"/>
    <w:rsid w:val="00B87ADC"/>
    <w:rsid w:val="00B92F48"/>
    <w:rsid w:val="00B93662"/>
    <w:rsid w:val="00B944BF"/>
    <w:rsid w:val="00B952A4"/>
    <w:rsid w:val="00B96B18"/>
    <w:rsid w:val="00BA19E3"/>
    <w:rsid w:val="00BA246B"/>
    <w:rsid w:val="00BA2D3B"/>
    <w:rsid w:val="00BB369B"/>
    <w:rsid w:val="00BB4F5A"/>
    <w:rsid w:val="00BB5192"/>
    <w:rsid w:val="00BB5D52"/>
    <w:rsid w:val="00BB6533"/>
    <w:rsid w:val="00BB6AA9"/>
    <w:rsid w:val="00BB7480"/>
    <w:rsid w:val="00BB7A94"/>
    <w:rsid w:val="00BC0178"/>
    <w:rsid w:val="00BC6262"/>
    <w:rsid w:val="00BD3698"/>
    <w:rsid w:val="00BD5D5F"/>
    <w:rsid w:val="00BE02A3"/>
    <w:rsid w:val="00BE0366"/>
    <w:rsid w:val="00BE2FDC"/>
    <w:rsid w:val="00BE5AEF"/>
    <w:rsid w:val="00BE63F1"/>
    <w:rsid w:val="00BF2EE6"/>
    <w:rsid w:val="00BF43FC"/>
    <w:rsid w:val="00C03501"/>
    <w:rsid w:val="00C03D88"/>
    <w:rsid w:val="00C1012C"/>
    <w:rsid w:val="00C11942"/>
    <w:rsid w:val="00C13019"/>
    <w:rsid w:val="00C151EE"/>
    <w:rsid w:val="00C23620"/>
    <w:rsid w:val="00C30F95"/>
    <w:rsid w:val="00C32BF0"/>
    <w:rsid w:val="00C34743"/>
    <w:rsid w:val="00C353A3"/>
    <w:rsid w:val="00C37A76"/>
    <w:rsid w:val="00C40CE2"/>
    <w:rsid w:val="00C460D6"/>
    <w:rsid w:val="00C505BA"/>
    <w:rsid w:val="00C524C3"/>
    <w:rsid w:val="00C529C7"/>
    <w:rsid w:val="00C52CC0"/>
    <w:rsid w:val="00C565EE"/>
    <w:rsid w:val="00C56DA4"/>
    <w:rsid w:val="00C62892"/>
    <w:rsid w:val="00C64A26"/>
    <w:rsid w:val="00C65F1A"/>
    <w:rsid w:val="00C66D2C"/>
    <w:rsid w:val="00C765E6"/>
    <w:rsid w:val="00C804A0"/>
    <w:rsid w:val="00C8145D"/>
    <w:rsid w:val="00C81502"/>
    <w:rsid w:val="00C840D9"/>
    <w:rsid w:val="00C92F27"/>
    <w:rsid w:val="00CA5A06"/>
    <w:rsid w:val="00CA7094"/>
    <w:rsid w:val="00CB13D6"/>
    <w:rsid w:val="00CB1CB7"/>
    <w:rsid w:val="00CB374A"/>
    <w:rsid w:val="00CB434E"/>
    <w:rsid w:val="00CB43E5"/>
    <w:rsid w:val="00CC20A9"/>
    <w:rsid w:val="00CC3248"/>
    <w:rsid w:val="00CC36FF"/>
    <w:rsid w:val="00CC433B"/>
    <w:rsid w:val="00CC761C"/>
    <w:rsid w:val="00CD0F75"/>
    <w:rsid w:val="00CD3923"/>
    <w:rsid w:val="00CD5424"/>
    <w:rsid w:val="00CE49BE"/>
    <w:rsid w:val="00CE7E17"/>
    <w:rsid w:val="00CF0C7C"/>
    <w:rsid w:val="00CF19A5"/>
    <w:rsid w:val="00CF2610"/>
    <w:rsid w:val="00CF3807"/>
    <w:rsid w:val="00D03283"/>
    <w:rsid w:val="00D056DB"/>
    <w:rsid w:val="00D06349"/>
    <w:rsid w:val="00D0689D"/>
    <w:rsid w:val="00D11818"/>
    <w:rsid w:val="00D11F1A"/>
    <w:rsid w:val="00D12327"/>
    <w:rsid w:val="00D15821"/>
    <w:rsid w:val="00D16071"/>
    <w:rsid w:val="00D17E1F"/>
    <w:rsid w:val="00D2077D"/>
    <w:rsid w:val="00D210EB"/>
    <w:rsid w:val="00D216DD"/>
    <w:rsid w:val="00D22FD1"/>
    <w:rsid w:val="00D24280"/>
    <w:rsid w:val="00D2459A"/>
    <w:rsid w:val="00D26DF9"/>
    <w:rsid w:val="00D32DA1"/>
    <w:rsid w:val="00D33C2E"/>
    <w:rsid w:val="00D40238"/>
    <w:rsid w:val="00D45246"/>
    <w:rsid w:val="00D50A2B"/>
    <w:rsid w:val="00D50E2C"/>
    <w:rsid w:val="00D50FD5"/>
    <w:rsid w:val="00D516E5"/>
    <w:rsid w:val="00D53101"/>
    <w:rsid w:val="00D53451"/>
    <w:rsid w:val="00D5463B"/>
    <w:rsid w:val="00D54AF0"/>
    <w:rsid w:val="00D61937"/>
    <w:rsid w:val="00D7082B"/>
    <w:rsid w:val="00D71299"/>
    <w:rsid w:val="00D75981"/>
    <w:rsid w:val="00D760CA"/>
    <w:rsid w:val="00D76218"/>
    <w:rsid w:val="00D806E9"/>
    <w:rsid w:val="00D81279"/>
    <w:rsid w:val="00D8621B"/>
    <w:rsid w:val="00D877C9"/>
    <w:rsid w:val="00D92D74"/>
    <w:rsid w:val="00D9342A"/>
    <w:rsid w:val="00D93BB8"/>
    <w:rsid w:val="00D95634"/>
    <w:rsid w:val="00D97AF3"/>
    <w:rsid w:val="00DA06BB"/>
    <w:rsid w:val="00DA0EBB"/>
    <w:rsid w:val="00DB45E4"/>
    <w:rsid w:val="00DB54A4"/>
    <w:rsid w:val="00DB55C8"/>
    <w:rsid w:val="00DB6C9D"/>
    <w:rsid w:val="00DC157A"/>
    <w:rsid w:val="00DC183C"/>
    <w:rsid w:val="00DC3770"/>
    <w:rsid w:val="00DC4820"/>
    <w:rsid w:val="00DC4D32"/>
    <w:rsid w:val="00DD0C74"/>
    <w:rsid w:val="00DD2F16"/>
    <w:rsid w:val="00DD4E76"/>
    <w:rsid w:val="00DD7184"/>
    <w:rsid w:val="00DE1682"/>
    <w:rsid w:val="00DE2D62"/>
    <w:rsid w:val="00DE579C"/>
    <w:rsid w:val="00DE72B9"/>
    <w:rsid w:val="00DE76B5"/>
    <w:rsid w:val="00DF0D57"/>
    <w:rsid w:val="00DF39F8"/>
    <w:rsid w:val="00DF55AD"/>
    <w:rsid w:val="00DF6518"/>
    <w:rsid w:val="00E00D53"/>
    <w:rsid w:val="00E03FA7"/>
    <w:rsid w:val="00E04261"/>
    <w:rsid w:val="00E069CD"/>
    <w:rsid w:val="00E113CB"/>
    <w:rsid w:val="00E142A7"/>
    <w:rsid w:val="00E1449B"/>
    <w:rsid w:val="00E1492C"/>
    <w:rsid w:val="00E1493D"/>
    <w:rsid w:val="00E149CE"/>
    <w:rsid w:val="00E15055"/>
    <w:rsid w:val="00E1564A"/>
    <w:rsid w:val="00E16DE5"/>
    <w:rsid w:val="00E20286"/>
    <w:rsid w:val="00E21888"/>
    <w:rsid w:val="00E24CB3"/>
    <w:rsid w:val="00E31837"/>
    <w:rsid w:val="00E3210B"/>
    <w:rsid w:val="00E343E9"/>
    <w:rsid w:val="00E349C6"/>
    <w:rsid w:val="00E40125"/>
    <w:rsid w:val="00E44A04"/>
    <w:rsid w:val="00E45E67"/>
    <w:rsid w:val="00E471EE"/>
    <w:rsid w:val="00E5143D"/>
    <w:rsid w:val="00E51C5A"/>
    <w:rsid w:val="00E56487"/>
    <w:rsid w:val="00E57AEF"/>
    <w:rsid w:val="00E57EE9"/>
    <w:rsid w:val="00E61006"/>
    <w:rsid w:val="00E61CBB"/>
    <w:rsid w:val="00E62346"/>
    <w:rsid w:val="00E64041"/>
    <w:rsid w:val="00E73C06"/>
    <w:rsid w:val="00E75194"/>
    <w:rsid w:val="00E76BE7"/>
    <w:rsid w:val="00E8049E"/>
    <w:rsid w:val="00E8190B"/>
    <w:rsid w:val="00E83C48"/>
    <w:rsid w:val="00E853C2"/>
    <w:rsid w:val="00E86F39"/>
    <w:rsid w:val="00E93308"/>
    <w:rsid w:val="00E95C0A"/>
    <w:rsid w:val="00EA0B9E"/>
    <w:rsid w:val="00EA0C84"/>
    <w:rsid w:val="00EA15BF"/>
    <w:rsid w:val="00EA1BB3"/>
    <w:rsid w:val="00EA68D1"/>
    <w:rsid w:val="00EA6EBA"/>
    <w:rsid w:val="00EA7476"/>
    <w:rsid w:val="00EA7925"/>
    <w:rsid w:val="00EB5F71"/>
    <w:rsid w:val="00EB6831"/>
    <w:rsid w:val="00EC0170"/>
    <w:rsid w:val="00EC47D5"/>
    <w:rsid w:val="00ED2ED8"/>
    <w:rsid w:val="00ED4055"/>
    <w:rsid w:val="00ED4195"/>
    <w:rsid w:val="00ED42BF"/>
    <w:rsid w:val="00EE0DB5"/>
    <w:rsid w:val="00EE27B2"/>
    <w:rsid w:val="00EE66C4"/>
    <w:rsid w:val="00EE674F"/>
    <w:rsid w:val="00EE7E9B"/>
    <w:rsid w:val="00EF1EC8"/>
    <w:rsid w:val="00EF38A2"/>
    <w:rsid w:val="00EF4D94"/>
    <w:rsid w:val="00F00E2C"/>
    <w:rsid w:val="00F01475"/>
    <w:rsid w:val="00F01BA9"/>
    <w:rsid w:val="00F01ED5"/>
    <w:rsid w:val="00F0571A"/>
    <w:rsid w:val="00F07984"/>
    <w:rsid w:val="00F102F4"/>
    <w:rsid w:val="00F10F67"/>
    <w:rsid w:val="00F116CB"/>
    <w:rsid w:val="00F162D1"/>
    <w:rsid w:val="00F174D1"/>
    <w:rsid w:val="00F179CA"/>
    <w:rsid w:val="00F2355F"/>
    <w:rsid w:val="00F2677C"/>
    <w:rsid w:val="00F301BD"/>
    <w:rsid w:val="00F30B7C"/>
    <w:rsid w:val="00F30E85"/>
    <w:rsid w:val="00F330EF"/>
    <w:rsid w:val="00F34477"/>
    <w:rsid w:val="00F34760"/>
    <w:rsid w:val="00F34997"/>
    <w:rsid w:val="00F354CE"/>
    <w:rsid w:val="00F4457B"/>
    <w:rsid w:val="00F44DC0"/>
    <w:rsid w:val="00F45708"/>
    <w:rsid w:val="00F4580E"/>
    <w:rsid w:val="00F478DD"/>
    <w:rsid w:val="00F5138B"/>
    <w:rsid w:val="00F514C6"/>
    <w:rsid w:val="00F553CD"/>
    <w:rsid w:val="00F55A18"/>
    <w:rsid w:val="00F55D7C"/>
    <w:rsid w:val="00F56E17"/>
    <w:rsid w:val="00F57463"/>
    <w:rsid w:val="00F632CA"/>
    <w:rsid w:val="00F65B2D"/>
    <w:rsid w:val="00F663CE"/>
    <w:rsid w:val="00F66F71"/>
    <w:rsid w:val="00F70C08"/>
    <w:rsid w:val="00F75D29"/>
    <w:rsid w:val="00F80B57"/>
    <w:rsid w:val="00F81B3D"/>
    <w:rsid w:val="00F82104"/>
    <w:rsid w:val="00F82D52"/>
    <w:rsid w:val="00F838C5"/>
    <w:rsid w:val="00F83D5A"/>
    <w:rsid w:val="00F917C8"/>
    <w:rsid w:val="00F94089"/>
    <w:rsid w:val="00F9479F"/>
    <w:rsid w:val="00F960AE"/>
    <w:rsid w:val="00F96ED8"/>
    <w:rsid w:val="00F96FCF"/>
    <w:rsid w:val="00FA087F"/>
    <w:rsid w:val="00FA1037"/>
    <w:rsid w:val="00FA1E3F"/>
    <w:rsid w:val="00FA3CB9"/>
    <w:rsid w:val="00FA5B4E"/>
    <w:rsid w:val="00FB095D"/>
    <w:rsid w:val="00FB1611"/>
    <w:rsid w:val="00FB1724"/>
    <w:rsid w:val="00FB33FF"/>
    <w:rsid w:val="00FB5D8D"/>
    <w:rsid w:val="00FB6E86"/>
    <w:rsid w:val="00FC56B8"/>
    <w:rsid w:val="00FC7972"/>
    <w:rsid w:val="00FD205E"/>
    <w:rsid w:val="00FD54EB"/>
    <w:rsid w:val="00FD592D"/>
    <w:rsid w:val="00FD7805"/>
    <w:rsid w:val="00FD7E4A"/>
    <w:rsid w:val="00FF0CE2"/>
    <w:rsid w:val="00FF43A7"/>
    <w:rsid w:val="00FF47BD"/>
    <w:rsid w:val="00FF63B0"/>
    <w:rsid w:val="00FF6C70"/>
    <w:rsid w:val="00FF724C"/>
    <w:rsid w:val="749A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DBDD7"/>
  <w15:docId w15:val="{80527CB4-2BE2-4485-A977-DFA0D210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6F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styleId="af1">
    <w:name w:val="Normal Indent"/>
    <w:basedOn w:val="a"/>
    <w:uiPriority w:val="99"/>
    <w:unhideWhenUsed/>
    <w:rsid w:val="00FA3CB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f2">
    <w:name w:val="Table Grid"/>
    <w:basedOn w:val="a1"/>
    <w:uiPriority w:val="39"/>
    <w:rsid w:val="00FA3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rsid w:val="00333EBB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antd@3.1.4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5E23425D84266BB4AF445E67DB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D355C-BBA1-442F-BAEA-6B87F31200F2}"/>
      </w:docPartPr>
      <w:docPartBody>
        <w:p w:rsidR="00EE782B" w:rsidRDefault="00FD264B">
          <w:pPr>
            <w:pStyle w:val="B9A5E23425D84266BB4AF445E67DBDF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D9A4F-D123-48B6-99A0-7E8911CE96F6}"/>
      </w:docPartPr>
      <w:docPartBody>
        <w:p w:rsidR="00EE782B" w:rsidRDefault="00FD264B">
          <w:pPr>
            <w:pStyle w:val="3D26B1ADD4B14668A85AD35A6CA72666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A"/>
    <w:rsid w:val="00094304"/>
    <w:rsid w:val="00145DCC"/>
    <w:rsid w:val="001E2246"/>
    <w:rsid w:val="00322AC6"/>
    <w:rsid w:val="003E2343"/>
    <w:rsid w:val="00447467"/>
    <w:rsid w:val="004D28D7"/>
    <w:rsid w:val="006F19C8"/>
    <w:rsid w:val="00773801"/>
    <w:rsid w:val="0077789A"/>
    <w:rsid w:val="007A5622"/>
    <w:rsid w:val="007C7E91"/>
    <w:rsid w:val="00891120"/>
    <w:rsid w:val="00B33FE6"/>
    <w:rsid w:val="00BA645A"/>
    <w:rsid w:val="00C31BFC"/>
    <w:rsid w:val="00CC0A03"/>
    <w:rsid w:val="00D14800"/>
    <w:rsid w:val="00DA78AD"/>
    <w:rsid w:val="00EE782B"/>
    <w:rsid w:val="00F96DDD"/>
    <w:rsid w:val="00FD264B"/>
    <w:rsid w:val="00FD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82B"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  <w:rPr>
      <w:kern w:val="2"/>
      <w:sz w:val="21"/>
      <w:szCs w:val="22"/>
    </w:rPr>
  </w:style>
  <w:style w:type="paragraph" w:customStyle="1" w:styleId="3D26B1ADD4B14668A85AD35A6CA72666">
    <w:name w:val="3D26B1ADD4B14668A85AD35A6CA72666"/>
    <w:pPr>
      <w:widowControl w:val="0"/>
      <w:jc w:val="both"/>
    </w:pPr>
    <w:rPr>
      <w:kern w:val="2"/>
      <w:sz w:val="21"/>
      <w:szCs w:val="22"/>
    </w:rPr>
  </w:style>
  <w:style w:type="paragraph" w:customStyle="1" w:styleId="5232D496A52040E9BF41DE7F11B8C9BC">
    <w:name w:val="5232D496A52040E9BF41DE7F11B8C9BC"/>
    <w:pPr>
      <w:widowControl w:val="0"/>
      <w:jc w:val="both"/>
    </w:pPr>
    <w:rPr>
      <w:kern w:val="2"/>
      <w:sz w:val="21"/>
      <w:szCs w:val="22"/>
    </w:rPr>
  </w:style>
  <w:style w:type="paragraph" w:customStyle="1" w:styleId="02DC0C473EA6443CB25F47C58C56232C">
    <w:name w:val="02DC0C473EA6443CB25F47C58C56232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41FE1EDE6845A1861C6A495F330E5E">
    <w:name w:val="E941FE1EDE6845A1861C6A495F330E5E"/>
    <w:pPr>
      <w:widowControl w:val="0"/>
      <w:jc w:val="both"/>
    </w:pPr>
    <w:rPr>
      <w:kern w:val="2"/>
      <w:sz w:val="21"/>
      <w:szCs w:val="22"/>
    </w:rPr>
  </w:style>
  <w:style w:type="paragraph" w:customStyle="1" w:styleId="637A2161E88646F981E3A2BC7585C005">
    <w:name w:val="637A2161E88646F981E3A2BC7585C005"/>
    <w:rsid w:val="00EE782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E262FD-FAFD-4B1C-A440-B6C8CD18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378</TotalTime>
  <Pages>12</Pages>
  <Words>630</Words>
  <Characters>3595</Characters>
  <Application>Microsoft Office Word</Application>
  <DocSecurity>0</DocSecurity>
  <Lines>29</Lines>
  <Paragraphs>8</Paragraphs>
  <ScaleCrop>false</ScaleCrop>
  <Company>西安同路信息科技有限公司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杨帆</dc:creator>
  <cp:lastModifiedBy>surf</cp:lastModifiedBy>
  <cp:revision>2004</cp:revision>
  <dcterms:created xsi:type="dcterms:W3CDTF">2011-08-16T06:03:00Z</dcterms:created>
  <dcterms:modified xsi:type="dcterms:W3CDTF">2019-07-11T15:52:00Z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